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58D8D" w14:textId="77777777" w:rsidR="00EC6675" w:rsidRPr="00650223" w:rsidRDefault="00EC6675" w:rsidP="00EC6675">
      <w:pPr>
        <w:spacing w:after="80"/>
        <w:ind w:left="426"/>
        <w:jc w:val="right"/>
      </w:pPr>
      <w:r w:rsidRPr="00650223">
        <w:t>М</w:t>
      </w:r>
      <w:r>
        <w:t xml:space="preserve">инобрнауки России </w:t>
      </w:r>
      <w:r w:rsidRPr="00EC6675">
        <w:t xml:space="preserve">| </w:t>
      </w:r>
      <w:r w:rsidRPr="00650223">
        <w:t>РГРТУ</w:t>
      </w:r>
      <w:r w:rsidRPr="00EC6675">
        <w:t xml:space="preserve"> | </w:t>
      </w:r>
      <w:r>
        <w:t>Кафедра ВПМ</w:t>
      </w:r>
    </w:p>
    <w:p w14:paraId="57140D79" w14:textId="77777777" w:rsidR="00EC6675" w:rsidRPr="004779B6" w:rsidRDefault="00EC6675" w:rsidP="00EC6675">
      <w:pPr>
        <w:spacing w:before="3400"/>
        <w:rPr>
          <w:szCs w:val="28"/>
        </w:rPr>
      </w:pPr>
      <w:r w:rsidRPr="004779B6">
        <w:rPr>
          <w:szCs w:val="28"/>
        </w:rPr>
        <w:t>Дисциплина «</w:t>
      </w:r>
      <w:r w:rsidRPr="00EC6675">
        <w:rPr>
          <w:szCs w:val="28"/>
        </w:rPr>
        <w:t>УПРАВЛЕНИЕ ПРОГРАММНЫМИ ПРОЕКТАМИ</w:t>
      </w:r>
      <w:r w:rsidRPr="004779B6">
        <w:rPr>
          <w:szCs w:val="28"/>
        </w:rPr>
        <w:t>»</w:t>
      </w:r>
    </w:p>
    <w:p w14:paraId="3755BE17" w14:textId="77777777" w:rsidR="00EC6675" w:rsidRPr="00F325E0" w:rsidRDefault="00EC6675" w:rsidP="00EC6675">
      <w:pPr>
        <w:rPr>
          <w:b/>
          <w:smallCaps/>
          <w:sz w:val="40"/>
          <w:szCs w:val="40"/>
        </w:rPr>
      </w:pPr>
      <w:r>
        <w:rPr>
          <w:b/>
          <w:smallCaps/>
          <w:sz w:val="40"/>
          <w:szCs w:val="40"/>
        </w:rPr>
        <w:t>Отчет о практических работах</w:t>
      </w:r>
    </w:p>
    <w:p w14:paraId="6F6A37BE" w14:textId="77777777" w:rsidR="00EC6675" w:rsidRPr="00EC6675" w:rsidRDefault="00EC6675" w:rsidP="00EC6675">
      <w:pPr>
        <w:spacing w:before="2400"/>
        <w:ind w:left="567"/>
        <w:rPr>
          <w:szCs w:val="28"/>
        </w:rPr>
      </w:pPr>
      <w:r w:rsidRPr="00650223">
        <w:rPr>
          <w:szCs w:val="28"/>
        </w:rPr>
        <w:t>Выполнил:</w:t>
      </w:r>
    </w:p>
    <w:p w14:paraId="58E9677D" w14:textId="42AA1F13" w:rsidR="00EC6675" w:rsidRPr="00650223" w:rsidRDefault="00CD1A82" w:rsidP="00EC6675">
      <w:pPr>
        <w:ind w:left="567"/>
        <w:rPr>
          <w:szCs w:val="28"/>
        </w:rPr>
      </w:pPr>
      <w:permStart w:id="1837979339" w:edGrp="everyone"/>
      <w:r>
        <w:t>Вербицкая Ирина Сергеевна, Степанова Татьяна Евгеньевна</w:t>
      </w:r>
      <w:permEnd w:id="1837979339"/>
    </w:p>
    <w:p w14:paraId="0D33FCCE" w14:textId="34CD62AA" w:rsidR="00EC6675" w:rsidRPr="00EC6675" w:rsidRDefault="00EC6675" w:rsidP="00EC6675">
      <w:pPr>
        <w:ind w:left="567"/>
        <w:rPr>
          <w:sz w:val="24"/>
          <w:szCs w:val="24"/>
        </w:rPr>
      </w:pPr>
      <w:r w:rsidRPr="00266A58">
        <w:rPr>
          <w:sz w:val="24"/>
          <w:szCs w:val="24"/>
        </w:rPr>
        <w:t xml:space="preserve">студент группы </w:t>
      </w:r>
      <w:permStart w:id="1052250390" w:edGrp="everyone"/>
      <w:r w:rsidR="00CD1A82">
        <w:t>143</w:t>
      </w:r>
      <w:permEnd w:id="1052250390"/>
    </w:p>
    <w:p w14:paraId="1E762EE0" w14:textId="47F4D66F" w:rsidR="00EC6675" w:rsidRPr="00677991" w:rsidRDefault="00EC6675" w:rsidP="00EC6675">
      <w:pPr>
        <w:ind w:left="567"/>
        <w:rPr>
          <w:sz w:val="24"/>
          <w:szCs w:val="24"/>
        </w:rPr>
      </w:pPr>
      <w:r w:rsidRPr="00677991">
        <w:rPr>
          <w:sz w:val="24"/>
          <w:szCs w:val="24"/>
        </w:rPr>
        <w:t>электронная почта</w:t>
      </w:r>
      <w:r>
        <w:rPr>
          <w:sz w:val="24"/>
          <w:szCs w:val="24"/>
        </w:rPr>
        <w:t xml:space="preserve"> </w:t>
      </w:r>
      <w:permStart w:id="1801611456" w:edGrp="everyone"/>
      <w:r w:rsidR="00CD1A82">
        <w:fldChar w:fldCharType="begin"/>
      </w:r>
      <w:r w:rsidR="00CD1A82">
        <w:instrText xml:space="preserve"> HYPERLINK "mailto:oora.frt@gmail.com" </w:instrText>
      </w:r>
      <w:r w:rsidR="00CD1A82">
        <w:fldChar w:fldCharType="separate"/>
      </w:r>
      <w:r w:rsidR="00CD1A82" w:rsidRPr="00276872">
        <w:t>oora.frt@gmail.com</w:t>
      </w:r>
      <w:r w:rsidR="00CD1A82">
        <w:fldChar w:fldCharType="end"/>
      </w:r>
      <w:r w:rsidR="00CD1A82">
        <w:t>, te.stepanowa@gmail.com</w:t>
      </w:r>
      <w:permEnd w:id="1801611456"/>
    </w:p>
    <w:p w14:paraId="36F0F827" w14:textId="77777777" w:rsidR="00EC6675" w:rsidRPr="00650223" w:rsidRDefault="00EC6675" w:rsidP="00EC6675">
      <w:pPr>
        <w:spacing w:before="400"/>
        <w:ind w:left="567"/>
        <w:rPr>
          <w:szCs w:val="28"/>
        </w:rPr>
      </w:pPr>
      <w:r w:rsidRPr="00650223">
        <w:rPr>
          <w:szCs w:val="28"/>
        </w:rPr>
        <w:t>Проверил:</w:t>
      </w:r>
    </w:p>
    <w:p w14:paraId="556CD386" w14:textId="77777777" w:rsidR="00EC6675" w:rsidRDefault="00EC6675" w:rsidP="00EC6675">
      <w:pPr>
        <w:ind w:left="567"/>
        <w:rPr>
          <w:szCs w:val="28"/>
        </w:rPr>
      </w:pPr>
      <w:r w:rsidRPr="00650223">
        <w:rPr>
          <w:szCs w:val="28"/>
        </w:rPr>
        <w:t>Пруцков А</w:t>
      </w:r>
      <w:r>
        <w:rPr>
          <w:szCs w:val="28"/>
        </w:rPr>
        <w:t xml:space="preserve">лександр </w:t>
      </w:r>
      <w:r w:rsidRPr="00650223">
        <w:rPr>
          <w:szCs w:val="28"/>
        </w:rPr>
        <w:t>В</w:t>
      </w:r>
      <w:r>
        <w:rPr>
          <w:szCs w:val="28"/>
        </w:rPr>
        <w:t>икторович</w:t>
      </w:r>
    </w:p>
    <w:p w14:paraId="4AFB8FF9" w14:textId="77777777" w:rsidR="00EC6675" w:rsidRPr="00266A58" w:rsidRDefault="00EC6675" w:rsidP="00EC6675">
      <w:pPr>
        <w:ind w:left="567"/>
        <w:rPr>
          <w:sz w:val="24"/>
          <w:szCs w:val="24"/>
        </w:rPr>
      </w:pPr>
      <w:r w:rsidRPr="00266A58">
        <w:rPr>
          <w:sz w:val="24"/>
          <w:szCs w:val="24"/>
        </w:rPr>
        <w:t>д-р техн. наук, профессор кафедры ВПМ</w:t>
      </w:r>
    </w:p>
    <w:p w14:paraId="2FCF2A8F" w14:textId="0FE907C8" w:rsidR="00EC6675" w:rsidRDefault="00EC6675" w:rsidP="00EC6675">
      <w:pPr>
        <w:spacing w:before="2400"/>
        <w:jc w:val="center"/>
        <w:rPr>
          <w:szCs w:val="28"/>
        </w:rPr>
      </w:pPr>
      <w:r w:rsidRPr="00DB74B8">
        <w:rPr>
          <w:szCs w:val="28"/>
        </w:rPr>
        <w:t xml:space="preserve">Рязань </w:t>
      </w:r>
      <w:r w:rsidRPr="00DB74B8">
        <w:rPr>
          <w:szCs w:val="28"/>
        </w:rPr>
        <w:fldChar w:fldCharType="begin"/>
      </w:r>
      <w:r w:rsidRPr="00DB74B8">
        <w:rPr>
          <w:szCs w:val="28"/>
        </w:rPr>
        <w:instrText xml:space="preserve"> DATE  \@ "yyyy" </w:instrText>
      </w:r>
      <w:r w:rsidRPr="00DB74B8">
        <w:rPr>
          <w:szCs w:val="28"/>
        </w:rPr>
        <w:fldChar w:fldCharType="separate"/>
      </w:r>
      <w:r w:rsidR="00F01099">
        <w:rPr>
          <w:noProof/>
          <w:szCs w:val="28"/>
        </w:rPr>
        <w:t>2023</w:t>
      </w:r>
      <w:r w:rsidRPr="00DB74B8">
        <w:rPr>
          <w:szCs w:val="28"/>
        </w:rPr>
        <w:fldChar w:fldCharType="end"/>
      </w:r>
    </w:p>
    <w:p w14:paraId="39A08764" w14:textId="77777777" w:rsidR="00EA78AA" w:rsidRPr="003234BB" w:rsidRDefault="00EC6675" w:rsidP="00EC6675">
      <w:pPr>
        <w:pStyle w:val="1"/>
      </w:pPr>
      <w:r>
        <w:br w:type="page"/>
      </w:r>
      <w:r w:rsidR="00EA78AA" w:rsidRPr="003234BB">
        <w:lastRenderedPageBreak/>
        <w:t xml:space="preserve">Описание </w:t>
      </w:r>
      <w:r w:rsidR="00DE0B67" w:rsidRPr="003234BB">
        <w:t>сетевой информационной системы</w:t>
      </w:r>
    </w:p>
    <w:p w14:paraId="5E76E031" w14:textId="77777777" w:rsidR="00EA78AA" w:rsidRPr="003234BB" w:rsidRDefault="00EA78AA" w:rsidP="00A30729">
      <w:pPr>
        <w:pStyle w:val="2"/>
      </w:pPr>
      <w:r w:rsidRPr="003234BB">
        <w:t>Цель работы</w:t>
      </w:r>
    </w:p>
    <w:p w14:paraId="1183A1FA" w14:textId="4F98E293" w:rsidR="00EA78AA" w:rsidRPr="003234BB" w:rsidRDefault="00FA4610" w:rsidP="00EA78AA">
      <w:r w:rsidRPr="003234BB">
        <w:t xml:space="preserve">Цель работы – </w:t>
      </w:r>
      <w:permStart w:id="1037659821" w:edGrp="everyone"/>
      <w:r w:rsidR="002B0771">
        <w:t>разработать и реализовать сетевую информационную</w:t>
      </w:r>
      <w:r w:rsidR="00292F00">
        <w:t xml:space="preserve"> систему "</w:t>
      </w:r>
      <w:r w:rsidR="00CD1A82" w:rsidRPr="00E25EEC">
        <w:t>Интернет-аукцион”</w:t>
      </w:r>
      <w:r w:rsidR="002B0771">
        <w:t>, представляющую из себя удобную</w:t>
      </w:r>
      <w:r w:rsidR="00292F00">
        <w:t xml:space="preserve"> </w:t>
      </w:r>
      <w:r w:rsidR="002B0771">
        <w:t>платформу для проведения аукционов в Интернете</w:t>
      </w:r>
      <w:r w:rsidR="00CD1A82" w:rsidRPr="00E25EEC">
        <w:t>.</w:t>
      </w:r>
      <w:r w:rsidR="002B0771">
        <w:t xml:space="preserve"> </w:t>
      </w:r>
      <w:r w:rsidR="00292F00">
        <w:t xml:space="preserve">Система позволит </w:t>
      </w:r>
      <w:r w:rsidR="00931F10">
        <w:t>продавцам и покупателям взаимодействовать друг с другом:</w:t>
      </w:r>
      <w:r w:rsidR="00292F00">
        <w:t xml:space="preserve"> легко выставлять товары на</w:t>
      </w:r>
      <w:r w:rsidR="00592610">
        <w:t xml:space="preserve"> аукцион</w:t>
      </w:r>
      <w:r w:rsidR="00292F00">
        <w:t>, делать ставки</w:t>
      </w:r>
      <w:r w:rsidR="00931F10">
        <w:t xml:space="preserve"> и </w:t>
      </w:r>
      <w:r w:rsidR="00292F00">
        <w:t xml:space="preserve">успешно </w:t>
      </w:r>
      <w:r w:rsidR="00931F10">
        <w:t>заключать</w:t>
      </w:r>
      <w:r w:rsidR="00292F00">
        <w:t xml:space="preserve"> сделки</w:t>
      </w:r>
      <w:r w:rsidR="00931F10">
        <w:t>. На платформе пользователю будет удобно совершать поиск по товарам, отслеживать процесс аукциона над собственными товарами.</w:t>
      </w:r>
    </w:p>
    <w:permEnd w:id="1037659821"/>
    <w:p w14:paraId="4B26C5B5" w14:textId="77777777" w:rsidR="00EA78AA" w:rsidRPr="003234BB" w:rsidRDefault="00970629" w:rsidP="00A30729">
      <w:pPr>
        <w:pStyle w:val="2"/>
      </w:pPr>
      <w:r>
        <w:t xml:space="preserve">Концептуальная и </w:t>
      </w:r>
      <w:r w:rsidRPr="003234BB">
        <w:t xml:space="preserve">логическая </w:t>
      </w:r>
      <w:r w:rsidR="00EA78AA" w:rsidRPr="003234BB">
        <w:t>модели базы данных</w:t>
      </w:r>
    </w:p>
    <w:p w14:paraId="56D1392F" w14:textId="7C67CDCB" w:rsidR="008366BF" w:rsidRDefault="0094549A" w:rsidP="00015261">
      <w:permStart w:id="1573676684" w:edGrp="everyone"/>
      <w:r>
        <w:t>Данная предметная область разбивается на сущности</w:t>
      </w:r>
      <w:r w:rsidR="0088574D">
        <w:t>, приведенные ниже.</w:t>
      </w:r>
    </w:p>
    <w:p w14:paraId="6211209A" w14:textId="1F0936F7" w:rsidR="008E24ED" w:rsidRDefault="008E24ED" w:rsidP="00C76BF8">
      <w:r>
        <w:t xml:space="preserve">Данные пользователей - эта сущность содержит информацию о всех пользователях системы. Каждый пользователь </w:t>
      </w:r>
      <w:r w:rsidR="00734693">
        <w:t>обладает</w:t>
      </w:r>
      <w:r>
        <w:t xml:space="preserve"> набор</w:t>
      </w:r>
      <w:r w:rsidR="00734693">
        <w:t>ом</w:t>
      </w:r>
      <w:r>
        <w:t xml:space="preserve"> атрибутов: </w:t>
      </w:r>
    </w:p>
    <w:p w14:paraId="210C8A3F" w14:textId="0FD3B4BE" w:rsidR="005F7341" w:rsidRDefault="008E24ED" w:rsidP="00734693">
      <w:pPr>
        <w:pStyle w:val="a"/>
      </w:pPr>
      <w:r>
        <w:t>Логин - уникальн</w:t>
      </w:r>
      <w:r w:rsidR="00734693">
        <w:t xml:space="preserve">ое имя </w:t>
      </w:r>
      <w:r>
        <w:t xml:space="preserve">пользователя, </w:t>
      </w:r>
      <w:r w:rsidR="00734693">
        <w:t>с</w:t>
      </w:r>
      <w:r>
        <w:t xml:space="preserve"> которым он входит в систему и</w:t>
      </w:r>
      <w:r w:rsidR="00734693">
        <w:t xml:space="preserve"> под которым взаимодействует</w:t>
      </w:r>
      <w:r>
        <w:t xml:space="preserve"> с ней</w:t>
      </w:r>
      <w:r w:rsidR="00734693">
        <w:t>.</w:t>
      </w:r>
    </w:p>
    <w:p w14:paraId="0690F989" w14:textId="683CEA11" w:rsidR="00734693" w:rsidRDefault="00734693" w:rsidP="00734693">
      <w:pPr>
        <w:pStyle w:val="a"/>
      </w:pPr>
      <w:r>
        <w:t>Пароль - пароль пользователя, с помощью которого пользователь авторизуется.</w:t>
      </w:r>
    </w:p>
    <w:p w14:paraId="390D2BE5" w14:textId="2FB5D8E1" w:rsidR="00734693" w:rsidRDefault="00734693" w:rsidP="00734693">
      <w:pPr>
        <w:pStyle w:val="a"/>
      </w:pPr>
      <w:r>
        <w:t xml:space="preserve">Группа - данный атрибут определяет </w:t>
      </w:r>
      <w:r w:rsidR="000C746E">
        <w:t>вид</w:t>
      </w:r>
      <w:r>
        <w:t xml:space="preserve"> пользователя</w:t>
      </w:r>
      <w:r w:rsidR="00841729">
        <w:t>; см. описание сущности "Виды пользователей".</w:t>
      </w:r>
    </w:p>
    <w:p w14:paraId="426E6347" w14:textId="73AF43BA" w:rsidR="00734693" w:rsidRDefault="00734693" w:rsidP="00734693">
      <w:pPr>
        <w:pStyle w:val="a"/>
      </w:pPr>
      <w:r>
        <w:t xml:space="preserve">Статус сети - </w:t>
      </w:r>
      <w:r w:rsidR="000C746E">
        <w:t>логическое значение, показывающее, авторизован ли пользователь в системе.</w:t>
      </w:r>
    </w:p>
    <w:p w14:paraId="44855A5A" w14:textId="0DF94F79" w:rsidR="00734693" w:rsidRDefault="00734693" w:rsidP="00734693">
      <w:pPr>
        <w:pStyle w:val="a"/>
      </w:pPr>
      <w:r>
        <w:t>Статус блокировки -</w:t>
      </w:r>
      <w:r w:rsidR="000C746E">
        <w:t xml:space="preserve"> логическое значение, показывающее, заблокирован ли пользователь.</w:t>
      </w:r>
    </w:p>
    <w:p w14:paraId="5EB35A31" w14:textId="298C4962" w:rsidR="00734693" w:rsidRDefault="001011A0" w:rsidP="00734693">
      <w:r>
        <w:t>Данные товаров - сущность, которая содержит информацию о</w:t>
      </w:r>
      <w:r w:rsidR="007318DA">
        <w:t xml:space="preserve"> товарах (лотах), выставляемых на аукцион, и которая обладает следующим набором атрибутов:</w:t>
      </w:r>
    </w:p>
    <w:p w14:paraId="05E808D3" w14:textId="47A90C89" w:rsidR="007318DA" w:rsidRDefault="007318DA" w:rsidP="007318DA">
      <w:pPr>
        <w:pStyle w:val="a"/>
      </w:pPr>
      <w:r>
        <w:t>Код - идентификатор товара.</w:t>
      </w:r>
    </w:p>
    <w:p w14:paraId="0BA79596" w14:textId="05EF18CE" w:rsidR="007318DA" w:rsidRDefault="007318DA" w:rsidP="007318DA">
      <w:pPr>
        <w:pStyle w:val="a"/>
      </w:pPr>
      <w:r>
        <w:t>Название - название товара, определяемое при его добавлении в систему.</w:t>
      </w:r>
    </w:p>
    <w:p w14:paraId="739E8989" w14:textId="6042578C" w:rsidR="007318DA" w:rsidRDefault="007318DA" w:rsidP="007318DA">
      <w:pPr>
        <w:pStyle w:val="a"/>
      </w:pPr>
      <w:r>
        <w:t>Описание - краткое описание товара.</w:t>
      </w:r>
    </w:p>
    <w:p w14:paraId="30E0BB5A" w14:textId="20598140" w:rsidR="007318DA" w:rsidRDefault="007318DA" w:rsidP="007318DA">
      <w:pPr>
        <w:pStyle w:val="a"/>
      </w:pPr>
      <w:r>
        <w:lastRenderedPageBreak/>
        <w:t>Категория - атрибут, определяющий, к какой категории относится товар</w:t>
      </w:r>
      <w:r w:rsidR="008366BF">
        <w:t>; см. описание сущности "Категории товаров".</w:t>
      </w:r>
    </w:p>
    <w:p w14:paraId="39B1578F" w14:textId="19817897" w:rsidR="007318DA" w:rsidRDefault="007318DA" w:rsidP="007318DA">
      <w:pPr>
        <w:pStyle w:val="a"/>
      </w:pPr>
      <w:r>
        <w:t>Начальная цена - первоначальная стоимость товара, определенная владельцем (продавцом).</w:t>
      </w:r>
    </w:p>
    <w:p w14:paraId="18791688" w14:textId="4A0AC056" w:rsidR="007318DA" w:rsidRDefault="007318DA" w:rsidP="007318DA">
      <w:pPr>
        <w:pStyle w:val="a"/>
      </w:pPr>
      <w:r>
        <w:t>Цена - текущая, либо конечная (в зависимости от статуса) стоимость товара.</w:t>
      </w:r>
    </w:p>
    <w:p w14:paraId="374AD96F" w14:textId="27873D62" w:rsidR="007318DA" w:rsidRDefault="007318DA" w:rsidP="007318DA">
      <w:pPr>
        <w:pStyle w:val="a"/>
      </w:pPr>
      <w:r>
        <w:t>Шаг цены - значение, на которое увеличивается цена товара в момент заключения сделки.</w:t>
      </w:r>
    </w:p>
    <w:p w14:paraId="42DD8D6E" w14:textId="574E1859" w:rsidR="007318DA" w:rsidRDefault="007318DA" w:rsidP="007318DA">
      <w:pPr>
        <w:pStyle w:val="a"/>
      </w:pPr>
      <w:r>
        <w:t xml:space="preserve">Счетчик ставок - </w:t>
      </w:r>
      <w:r w:rsidR="007669C3">
        <w:t>целочисленное значение, увеличивающееся каждый раз, когда с товаром заключают сделку.</w:t>
      </w:r>
    </w:p>
    <w:p w14:paraId="1EA435BE" w14:textId="3A245FA0" w:rsidR="007318DA" w:rsidRDefault="007318DA" w:rsidP="007318DA">
      <w:pPr>
        <w:pStyle w:val="a"/>
      </w:pPr>
      <w:r>
        <w:t>Дата создания</w:t>
      </w:r>
      <w:r w:rsidR="007669C3">
        <w:t xml:space="preserve"> - дата, когда пользователь выставил товар на аукцион.</w:t>
      </w:r>
    </w:p>
    <w:p w14:paraId="1F73CCB8" w14:textId="2E74BC36" w:rsidR="007318DA" w:rsidRDefault="007318DA" w:rsidP="007318DA">
      <w:pPr>
        <w:pStyle w:val="a"/>
      </w:pPr>
      <w:r>
        <w:t>Дата продажи</w:t>
      </w:r>
      <w:r w:rsidR="007669C3">
        <w:t xml:space="preserve"> - атрибут, значение которого рассчитывается в зависимости от интервала продажи; это день, когда товар станет недоступен для покупки.</w:t>
      </w:r>
    </w:p>
    <w:p w14:paraId="3DBDB124" w14:textId="700591FE" w:rsidR="007318DA" w:rsidRDefault="007318DA" w:rsidP="007318DA">
      <w:pPr>
        <w:pStyle w:val="a"/>
      </w:pPr>
      <w:r>
        <w:t>Интервал продажи</w:t>
      </w:r>
      <w:r w:rsidR="006D27CC">
        <w:t xml:space="preserve"> - </w:t>
      </w:r>
      <w:r w:rsidR="00AE698A">
        <w:t>период, в течение которого товар доступен для заключения сделок.</w:t>
      </w:r>
    </w:p>
    <w:p w14:paraId="59CE8429" w14:textId="75791533" w:rsidR="007318DA" w:rsidRDefault="007318DA" w:rsidP="007318DA">
      <w:pPr>
        <w:pStyle w:val="a"/>
      </w:pPr>
      <w:r>
        <w:t>Статус</w:t>
      </w:r>
      <w:r w:rsidR="00405D1E">
        <w:t xml:space="preserve"> - значение, определяющее состояние товара</w:t>
      </w:r>
      <w:r w:rsidR="0049614A">
        <w:t>; см. описание сущности "Статусы товаров</w:t>
      </w:r>
      <w:r w:rsidR="008366BF">
        <w:t>".</w:t>
      </w:r>
    </w:p>
    <w:p w14:paraId="04DF31C2" w14:textId="6E4DF605" w:rsidR="007318DA" w:rsidRDefault="007318DA" w:rsidP="007318DA">
      <w:pPr>
        <w:pStyle w:val="a"/>
      </w:pPr>
      <w:r>
        <w:t>Продавец - логин пользователя, который выставил товар на аукцион.</w:t>
      </w:r>
    </w:p>
    <w:p w14:paraId="3FE40631" w14:textId="255651E7" w:rsidR="00841729" w:rsidRDefault="00841729" w:rsidP="00841729">
      <w:r>
        <w:t xml:space="preserve">Журнал сделок - сущность, содержащая в себе информацию обо всех сделках, заключаемых с товарами. </w:t>
      </w:r>
      <w:r w:rsidR="00FE0EB1">
        <w:t xml:space="preserve">Под сделкой подразумевается повышение пользователем цены товара на аукционе, это </w:t>
      </w:r>
      <w:r>
        <w:t xml:space="preserve">событие </w:t>
      </w:r>
      <w:r w:rsidR="00FE0EB1">
        <w:t xml:space="preserve">и </w:t>
      </w:r>
      <w:r>
        <w:t>регистрируется в журнале сделок. Сущность обладает рядом атрибутов:</w:t>
      </w:r>
    </w:p>
    <w:p w14:paraId="22D2D179" w14:textId="3A852F75" w:rsidR="00841729" w:rsidRDefault="00841729" w:rsidP="00841729">
      <w:pPr>
        <w:pStyle w:val="a"/>
      </w:pPr>
      <w:r>
        <w:t>Код</w:t>
      </w:r>
      <w:r w:rsidR="00FE0EB1">
        <w:t xml:space="preserve"> - идентификатор сделки.</w:t>
      </w:r>
    </w:p>
    <w:p w14:paraId="45726E7A" w14:textId="7B90D804" w:rsidR="00841729" w:rsidRDefault="00841729" w:rsidP="00841729">
      <w:pPr>
        <w:pStyle w:val="a"/>
      </w:pPr>
      <w:r>
        <w:t>Дата и время</w:t>
      </w:r>
      <w:r w:rsidR="006037D5">
        <w:t xml:space="preserve"> - </w:t>
      </w:r>
      <w:r w:rsidR="00FE0EB1">
        <w:t>данный атрибут хранит информацию о том, в какой момент времени была совершена сделка.</w:t>
      </w:r>
    </w:p>
    <w:p w14:paraId="773C4D5D" w14:textId="5CBFBC54" w:rsidR="00841729" w:rsidRDefault="00841729" w:rsidP="00841729">
      <w:pPr>
        <w:pStyle w:val="a"/>
      </w:pPr>
      <w:r>
        <w:t xml:space="preserve">Цена - </w:t>
      </w:r>
      <w:r w:rsidR="006037D5">
        <w:t>стоимость, которая была актуальна</w:t>
      </w:r>
      <w:r w:rsidR="00FE0EB1">
        <w:t xml:space="preserve"> для товара</w:t>
      </w:r>
      <w:r w:rsidR="006037D5">
        <w:t xml:space="preserve"> в момент заключения сделки.</w:t>
      </w:r>
    </w:p>
    <w:p w14:paraId="1843B0CB" w14:textId="398CDB7D" w:rsidR="00841729" w:rsidRDefault="00841729" w:rsidP="00841729">
      <w:pPr>
        <w:pStyle w:val="a"/>
      </w:pPr>
      <w:r>
        <w:t xml:space="preserve">Товар - код товара, </w:t>
      </w:r>
      <w:r w:rsidR="00093412">
        <w:t>задействованного в сделке</w:t>
      </w:r>
      <w:r>
        <w:t>.</w:t>
      </w:r>
    </w:p>
    <w:p w14:paraId="14C7EACC" w14:textId="0555FBB6" w:rsidR="00841729" w:rsidRDefault="00841729" w:rsidP="00841729">
      <w:pPr>
        <w:pStyle w:val="a"/>
      </w:pPr>
      <w:r>
        <w:t>Покупатель - логин пользователя, заключившего сделку.</w:t>
      </w:r>
    </w:p>
    <w:p w14:paraId="585BD649" w14:textId="77777777" w:rsidR="00F1101C" w:rsidRPr="00F1101C" w:rsidRDefault="00F1101C" w:rsidP="00F1101C">
      <w:r w:rsidRPr="00F1101C">
        <w:t>Виды пользователей - сущность, содержащая информацию о видах пользователей системы. Включает атрибут Вид, определяющий, какими функциями и правами обладает пользователь в системе. Всего пользователи будут делиться на три вида: администратор, модератор и обычный пользователь.</w:t>
      </w:r>
    </w:p>
    <w:p w14:paraId="4EA62EBD" w14:textId="3B790016" w:rsidR="00F1101C" w:rsidRDefault="00F1101C" w:rsidP="00C76BF8">
      <w:r>
        <w:lastRenderedPageBreak/>
        <w:t xml:space="preserve">Категории товаров - </w:t>
      </w:r>
      <w:r w:rsidR="006B493A">
        <w:t xml:space="preserve">сущность, содержащая информацию о категориях товаров. Включает атрибут "Категория". Всего будет определено </w:t>
      </w:r>
      <w:r w:rsidR="008F13BB">
        <w:t xml:space="preserve">8 </w:t>
      </w:r>
      <w:r w:rsidR="006B493A">
        <w:t xml:space="preserve">категорий: </w:t>
      </w:r>
      <w:r w:rsidR="006C7C48">
        <w:t xml:space="preserve">продукты, искусство, бытовая химия, электроника, мебель, красота и здоровье, </w:t>
      </w:r>
      <w:r w:rsidR="000B5C1D">
        <w:t>музыка,</w:t>
      </w:r>
      <w:r w:rsidR="007C3FE8">
        <w:t xml:space="preserve"> </w:t>
      </w:r>
      <w:r w:rsidR="006C7C48">
        <w:t>прочее</w:t>
      </w:r>
      <w:r w:rsidR="006B493A">
        <w:t>.</w:t>
      </w:r>
    </w:p>
    <w:p w14:paraId="647808C9" w14:textId="0D496897" w:rsidR="00F1101C" w:rsidRDefault="00F1101C" w:rsidP="00C76BF8">
      <w:r>
        <w:t xml:space="preserve">Статусы товаров - </w:t>
      </w:r>
      <w:r w:rsidR="006B493A">
        <w:t>сущность, содержащая информацию</w:t>
      </w:r>
      <w:r w:rsidR="007B350C">
        <w:t xml:space="preserve"> о состояниях товаров. Включает атрибут "Статус". Всего для товаров будут определены три состояния: "В продаже", "Продан" и "Снят с продажи". Состоянием "В продаже" обладают товары, </w:t>
      </w:r>
      <w:r w:rsidR="00BB6BAC">
        <w:t>которые доступны для заключения сделок на аукционе. Состояние "Продан" означает, что с товаром были заключены сделки и дата продажи уже наступила. Состоянием "Снят с продажи" характеризуются товары, которые не были проданы за период продажи по причине отсутствия сделок с ними или по причине удаления товара с аукциона.</w:t>
      </w:r>
    </w:p>
    <w:p w14:paraId="604AC9BC" w14:textId="5881B23D" w:rsidR="00015261" w:rsidRPr="00015261" w:rsidRDefault="002E01FF" w:rsidP="00015261">
      <w:pPr>
        <w:pStyle w:val="Figure"/>
      </w:pPr>
      <w:r w:rsidRPr="002E01FF">
        <w:rPr>
          <w:noProof/>
          <w:lang w:eastAsia="ru-RU"/>
        </w:rPr>
        <w:drawing>
          <wp:inline distT="0" distB="0" distL="0" distR="0" wp14:anchorId="70F976EF" wp14:editId="15876C02">
            <wp:extent cx="5380123" cy="2774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4407" cy="28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7370" w14:textId="77777777" w:rsidR="0054630B" w:rsidRDefault="00605C2A" w:rsidP="0075182B">
      <w:pPr>
        <w:pStyle w:val="Figure-Title-Bottom"/>
      </w:pPr>
      <w:proofErr w:type="spellStart"/>
      <w:r w:rsidRPr="0075182B">
        <w:t>Рисунок</w:t>
      </w:r>
      <w:proofErr w:type="spellEnd"/>
      <w:r w:rsidRPr="00605C2A">
        <w:t xml:space="preserve"> 1 - </w:t>
      </w:r>
      <w:proofErr w:type="spellStart"/>
      <w:r w:rsidRPr="0075182B">
        <w:t>Логическая</w:t>
      </w:r>
      <w:proofErr w:type="spellEnd"/>
      <w:r w:rsidRPr="00605C2A">
        <w:t xml:space="preserve"> </w:t>
      </w:r>
      <w:proofErr w:type="spellStart"/>
      <w:r w:rsidRPr="00605C2A">
        <w:t>модель</w:t>
      </w:r>
      <w:proofErr w:type="spellEnd"/>
      <w:r w:rsidRPr="00605C2A">
        <w:t xml:space="preserve"> </w:t>
      </w:r>
      <w:proofErr w:type="spellStart"/>
      <w:r w:rsidRPr="00605C2A">
        <w:t>базы</w:t>
      </w:r>
      <w:proofErr w:type="spellEnd"/>
      <w:r w:rsidRPr="00605C2A">
        <w:t xml:space="preserve"> </w:t>
      </w:r>
      <w:proofErr w:type="spellStart"/>
      <w:r w:rsidR="00A86855" w:rsidRPr="00605C2A">
        <w:t>данны</w:t>
      </w:r>
      <w:r w:rsidR="00A86855" w:rsidRPr="00A86855">
        <w:t>х</w:t>
      </w:r>
      <w:proofErr w:type="spellEnd"/>
    </w:p>
    <w:p w14:paraId="22C8710F" w14:textId="03CA6474" w:rsidR="00605C2A" w:rsidRPr="00BC7F5E" w:rsidRDefault="00BC7F5E" w:rsidP="0054630B">
      <w:pPr>
        <w:pStyle w:val="Figure"/>
      </w:pPr>
      <w:r w:rsidRPr="00BC7F5E">
        <w:rPr>
          <w:noProof/>
          <w:lang w:eastAsia="ru-RU"/>
        </w:rPr>
        <w:lastRenderedPageBreak/>
        <w:drawing>
          <wp:inline distT="0" distB="0" distL="0" distR="0" wp14:anchorId="1C6F1F43" wp14:editId="3BB54D62">
            <wp:extent cx="5137150" cy="301890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4" r="1980"/>
                    <a:stretch/>
                  </pic:blipFill>
                  <pic:spPr bwMode="auto">
                    <a:xfrm>
                      <a:off x="0" y="0"/>
                      <a:ext cx="5221991" cy="30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B3E7E" w14:textId="7C33702B" w:rsidR="00605C2A" w:rsidRPr="00605C2A" w:rsidRDefault="00605C2A" w:rsidP="00994E86">
      <w:pPr>
        <w:pStyle w:val="Figure-Title-Bottom"/>
        <w:rPr>
          <w:lang w:val="ru-RU"/>
        </w:rPr>
      </w:pPr>
      <w:r w:rsidRPr="00605C2A">
        <w:rPr>
          <w:lang w:val="ru-RU"/>
        </w:rPr>
        <w:t>Рисунок 2 - Концептуальная модель базы данных</w:t>
      </w:r>
    </w:p>
    <w:permEnd w:id="1573676684"/>
    <w:p w14:paraId="055825AF" w14:textId="77777777" w:rsidR="00EA78AA" w:rsidRPr="003234BB" w:rsidRDefault="00EA78AA" w:rsidP="00A30729">
      <w:pPr>
        <w:pStyle w:val="2"/>
      </w:pPr>
      <w:r w:rsidRPr="003234BB">
        <w:t xml:space="preserve">Логика работы </w:t>
      </w:r>
      <w:r w:rsidR="00DE0B67" w:rsidRPr="003234BB">
        <w:t>сетевой информационной системы</w:t>
      </w:r>
      <w:r w:rsidRPr="003234BB">
        <w:t>, её связь с моделью базы данных</w:t>
      </w:r>
    </w:p>
    <w:p w14:paraId="21AA6C4A" w14:textId="64B9D2CF" w:rsidR="00535561" w:rsidRPr="003234BB" w:rsidRDefault="00535561" w:rsidP="00564087">
      <w:r w:rsidRPr="003234BB">
        <w:t xml:space="preserve">Действия групп пользователей </w:t>
      </w:r>
      <w:r w:rsidR="00966015" w:rsidRPr="003234BB">
        <w:t xml:space="preserve">изменяют данные </w:t>
      </w:r>
      <w:r w:rsidRPr="003234BB">
        <w:t>в базе данных</w:t>
      </w:r>
      <w:r w:rsidR="00A42F62">
        <w:t xml:space="preserve"> </w:t>
      </w:r>
      <w:r w:rsidR="00966015" w:rsidRPr="003234BB">
        <w:t>(</w:t>
      </w:r>
      <w:r w:rsidR="00966015" w:rsidRPr="003234BB">
        <w:fldChar w:fldCharType="begin"/>
      </w:r>
      <w:r w:rsidR="00966015" w:rsidRPr="003234BB">
        <w:instrText xml:space="preserve"> REF  _Ref17316721 \* Lower \h </w:instrText>
      </w:r>
      <w:r w:rsidR="00966015" w:rsidRPr="003234BB"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1</w:t>
      </w:r>
      <w:r w:rsidR="00966015" w:rsidRPr="003234BB">
        <w:fldChar w:fldCharType="end"/>
      </w:r>
      <w:r w:rsidR="00966015" w:rsidRPr="003234BB">
        <w:t>)</w:t>
      </w:r>
      <w:r w:rsidRPr="003234BB">
        <w:t>.</w:t>
      </w:r>
    </w:p>
    <w:p w14:paraId="220911D3" w14:textId="20B5AC80" w:rsidR="00966015" w:rsidRPr="003234BB" w:rsidRDefault="00966015" w:rsidP="00966015">
      <w:pPr>
        <w:pStyle w:val="Table-Title-Top"/>
      </w:pPr>
      <w:bookmarkStart w:id="0" w:name="_Ref17316721"/>
      <w:r w:rsidRPr="003234BB">
        <w:t xml:space="preserve">Таблица </w:t>
      </w:r>
      <w:r w:rsidR="00F01099">
        <w:fldChar w:fldCharType="begin"/>
      </w:r>
      <w:r w:rsidR="00F01099">
        <w:instrText xml:space="preserve"> SEQ Таблица \* ARABIC </w:instrText>
      </w:r>
      <w:r w:rsidR="00F01099">
        <w:fldChar w:fldCharType="separate"/>
      </w:r>
      <w:r w:rsidR="00F01099">
        <w:rPr>
          <w:noProof/>
        </w:rPr>
        <w:t>1</w:t>
      </w:r>
      <w:r w:rsidR="00F01099">
        <w:rPr>
          <w:noProof/>
        </w:rPr>
        <w:fldChar w:fldCharType="end"/>
      </w:r>
      <w:bookmarkEnd w:id="0"/>
      <w:r w:rsidRPr="003234BB">
        <w:t xml:space="preserve"> – Действия групп пользователей и соответствующие им изменения в базе данных</w:t>
      </w:r>
    </w:p>
    <w:tbl>
      <w:tblPr>
        <w:tblW w:w="5000" w:type="pct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3168"/>
        <w:gridCol w:w="3217"/>
        <w:gridCol w:w="3186"/>
      </w:tblGrid>
      <w:tr w:rsidR="00FA4610" w:rsidRPr="003234BB" w14:paraId="1AE23B44" w14:textId="77777777" w:rsidTr="000D7179">
        <w:trPr>
          <w:jc w:val="center"/>
        </w:trPr>
        <w:tc>
          <w:tcPr>
            <w:tcW w:w="30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50FD954E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Действие</w:t>
            </w:r>
          </w:p>
        </w:tc>
        <w:tc>
          <w:tcPr>
            <w:tcW w:w="309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2B55C062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Группа пользователей</w:t>
            </w:r>
          </w:p>
        </w:tc>
        <w:tc>
          <w:tcPr>
            <w:tcW w:w="30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3C22A6C" w14:textId="77777777" w:rsidR="00FA4610" w:rsidRPr="000D7179" w:rsidRDefault="00FA4610" w:rsidP="00535561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Изменения данных в базе данных</w:t>
            </w:r>
          </w:p>
        </w:tc>
      </w:tr>
      <w:tr w:rsidR="00FA4610" w:rsidRPr="003234BB" w14:paraId="5C9C7B1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40864DC" w14:textId="2B1D7975" w:rsidR="00FA4610" w:rsidRPr="003234BB" w:rsidRDefault="00051278" w:rsidP="00966015">
            <w:pPr>
              <w:pStyle w:val="Table-Text"/>
            </w:pPr>
            <w:permStart w:id="1889735897" w:edGrp="everyone"/>
            <w:r>
              <w:t>Авторизация</w:t>
            </w:r>
            <w:r w:rsidR="00B56154">
              <w:t xml:space="preserve">, </w:t>
            </w:r>
            <w:proofErr w:type="spellStart"/>
            <w:r w:rsidR="00B56154">
              <w:t>деавторизация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1123EDE" w14:textId="3ABBC9C7" w:rsidR="00FA4610" w:rsidRPr="003234BB" w:rsidRDefault="00051278" w:rsidP="00966015">
            <w:pPr>
              <w:pStyle w:val="Table-Text"/>
            </w:pPr>
            <w:r>
              <w:t>Все</w:t>
            </w:r>
          </w:p>
        </w:tc>
        <w:tc>
          <w:tcPr>
            <w:tcW w:w="3066" w:type="dxa"/>
            <w:shd w:val="clear" w:color="auto" w:fill="auto"/>
          </w:tcPr>
          <w:p w14:paraId="34027057" w14:textId="78228DFA" w:rsidR="00FA4610" w:rsidRPr="003234BB" w:rsidRDefault="00544E9D" w:rsidP="00966015">
            <w:pPr>
              <w:pStyle w:val="Table-Text"/>
            </w:pPr>
            <w:r>
              <w:t>Поле "Статус сети" таблицы "Данные пользователей"</w:t>
            </w:r>
          </w:p>
        </w:tc>
      </w:tr>
      <w:tr w:rsidR="00051278" w:rsidRPr="003234BB" w14:paraId="3188BCD3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464C659" w14:textId="5989ECCE" w:rsidR="00051278" w:rsidRDefault="00051278" w:rsidP="00966015">
            <w:pPr>
              <w:pStyle w:val="Table-Text"/>
            </w:pPr>
            <w:r>
              <w:t>Добавление пользователя</w:t>
            </w:r>
          </w:p>
        </w:tc>
        <w:tc>
          <w:tcPr>
            <w:tcW w:w="3096" w:type="dxa"/>
            <w:shd w:val="clear" w:color="auto" w:fill="auto"/>
          </w:tcPr>
          <w:p w14:paraId="091A38A0" w14:textId="15DBF2A6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4DFB0201" w14:textId="70168A56" w:rsidR="00051278" w:rsidRDefault="002D2959" w:rsidP="00966015">
            <w:pPr>
              <w:pStyle w:val="Table-Text"/>
            </w:pPr>
            <w:r>
              <w:t>Н</w:t>
            </w:r>
            <w:r w:rsidR="00051278">
              <w:t>о</w:t>
            </w:r>
            <w:r>
              <w:t>вая</w:t>
            </w:r>
            <w:r w:rsidR="00051278">
              <w:t xml:space="preserve"> запис</w:t>
            </w:r>
            <w:r>
              <w:t>ь</w:t>
            </w:r>
            <w:r w:rsidR="00051278">
              <w:t xml:space="preserve"> в таблиц</w:t>
            </w:r>
            <w:r>
              <w:t>е</w:t>
            </w:r>
            <w:r w:rsidR="00051278">
              <w:t xml:space="preserve"> "Данные пользователей"</w:t>
            </w:r>
          </w:p>
        </w:tc>
      </w:tr>
      <w:tr w:rsidR="00051278" w:rsidRPr="003234BB" w14:paraId="294EF7C3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3C5CB111" w14:textId="43002453" w:rsidR="00051278" w:rsidRDefault="00051278" w:rsidP="00966015">
            <w:pPr>
              <w:pStyle w:val="Table-Text"/>
            </w:pPr>
            <w:r>
              <w:t>Удаление пользователя</w:t>
            </w:r>
          </w:p>
        </w:tc>
        <w:tc>
          <w:tcPr>
            <w:tcW w:w="3096" w:type="dxa"/>
            <w:shd w:val="clear" w:color="auto" w:fill="auto"/>
          </w:tcPr>
          <w:p w14:paraId="4B01AD05" w14:textId="64832841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054A9B58" w14:textId="77777777" w:rsidR="00065E74" w:rsidRDefault="00051278" w:rsidP="00966015">
            <w:pPr>
              <w:pStyle w:val="Table-Text"/>
            </w:pPr>
            <w:r>
              <w:t>Удаление записи из таблицы "Данные пользователей".</w:t>
            </w:r>
            <w:r w:rsidR="00850F29">
              <w:t xml:space="preserve"> </w:t>
            </w:r>
          </w:p>
          <w:p w14:paraId="73272F0A" w14:textId="77777777" w:rsidR="00065E74" w:rsidRDefault="00850F29" w:rsidP="00966015">
            <w:pPr>
              <w:pStyle w:val="Table-Text"/>
            </w:pPr>
            <w:r>
              <w:t>Задание значения NULL поля "Продавец" для товаров этого пользователя со статусом "Продан"</w:t>
            </w:r>
            <w:r w:rsidR="00065E74">
              <w:t>.</w:t>
            </w:r>
          </w:p>
          <w:p w14:paraId="3F4DB15D" w14:textId="77777777" w:rsidR="00065E74" w:rsidRDefault="00065E74" w:rsidP="00966015">
            <w:pPr>
              <w:pStyle w:val="Table-Text"/>
            </w:pPr>
            <w:r>
              <w:t>У</w:t>
            </w:r>
            <w:r w:rsidR="00850F29">
              <w:t>даление товаров этого пользователя со статусом "В продаже" или "Снят с продажи"</w:t>
            </w:r>
            <w:r>
              <w:t>.</w:t>
            </w:r>
          </w:p>
          <w:p w14:paraId="1A577C79" w14:textId="1159B059" w:rsidR="00051278" w:rsidRDefault="00065E74" w:rsidP="00966015">
            <w:pPr>
              <w:pStyle w:val="Table-Text"/>
            </w:pPr>
            <w:r>
              <w:t>Удаление записей о сделках этого пользователя из таблицы "</w:t>
            </w:r>
            <w:r w:rsidR="00991EA4">
              <w:t>Журнал сделок</w:t>
            </w:r>
            <w:r>
              <w:t>"</w:t>
            </w:r>
          </w:p>
        </w:tc>
      </w:tr>
      <w:tr w:rsidR="00051278" w:rsidRPr="003234BB" w14:paraId="73B9379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1B08B748" w14:textId="7498E810" w:rsidR="00051278" w:rsidRDefault="00051278" w:rsidP="00966015">
            <w:pPr>
              <w:pStyle w:val="Table-Text"/>
            </w:pPr>
            <w:r>
              <w:lastRenderedPageBreak/>
              <w:t>Редактирование данных пользователя</w:t>
            </w:r>
          </w:p>
        </w:tc>
        <w:tc>
          <w:tcPr>
            <w:tcW w:w="3096" w:type="dxa"/>
            <w:shd w:val="clear" w:color="auto" w:fill="auto"/>
          </w:tcPr>
          <w:p w14:paraId="386C0EE3" w14:textId="5E8EC354" w:rsidR="00051278" w:rsidRDefault="00051278" w:rsidP="00966015">
            <w:pPr>
              <w:pStyle w:val="Table-Text"/>
            </w:pPr>
            <w:r>
              <w:t>Администратор</w:t>
            </w:r>
          </w:p>
        </w:tc>
        <w:tc>
          <w:tcPr>
            <w:tcW w:w="3066" w:type="dxa"/>
            <w:shd w:val="clear" w:color="auto" w:fill="auto"/>
          </w:tcPr>
          <w:p w14:paraId="2483EA1E" w14:textId="3505B149" w:rsidR="00051278" w:rsidRDefault="006E7478" w:rsidP="00966015">
            <w:pPr>
              <w:pStyle w:val="Table-Text"/>
            </w:pPr>
            <w:r>
              <w:t>Поля</w:t>
            </w:r>
            <w:r w:rsidR="00CD672F">
              <w:t xml:space="preserve"> </w:t>
            </w:r>
            <w:r w:rsidR="00051278">
              <w:t>таблиц</w:t>
            </w:r>
            <w:r w:rsidR="00CD672F">
              <w:t>ы</w:t>
            </w:r>
            <w:r w:rsidR="00051278">
              <w:t xml:space="preserve"> "Данные пользователей"</w:t>
            </w:r>
            <w:r w:rsidR="00802E79">
              <w:t xml:space="preserve">, </w:t>
            </w:r>
            <w:r w:rsidR="008262F6">
              <w:t>кроме логина и пароля</w:t>
            </w:r>
          </w:p>
        </w:tc>
      </w:tr>
      <w:tr w:rsidR="00051278" w:rsidRPr="003234BB" w14:paraId="76C5E02D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5E547D4" w14:textId="41074032" w:rsidR="00051278" w:rsidRDefault="00CD672F" w:rsidP="00966015">
            <w:pPr>
              <w:pStyle w:val="Table-Text"/>
            </w:pPr>
            <w:r>
              <w:t>Блокировка</w:t>
            </w:r>
            <w:r w:rsidR="00886BE8">
              <w:t xml:space="preserve"> </w:t>
            </w:r>
            <w:r>
              <w:t>пользователей</w:t>
            </w:r>
          </w:p>
        </w:tc>
        <w:tc>
          <w:tcPr>
            <w:tcW w:w="3096" w:type="dxa"/>
            <w:shd w:val="clear" w:color="auto" w:fill="auto"/>
          </w:tcPr>
          <w:p w14:paraId="28017F10" w14:textId="18894B29" w:rsidR="00051278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4F6D0EEC" w14:textId="77777777" w:rsidR="00051278" w:rsidRDefault="003E0C5B" w:rsidP="00966015">
            <w:pPr>
              <w:pStyle w:val="Table-Text"/>
            </w:pPr>
            <w:r>
              <w:t>П</w:t>
            </w:r>
            <w:r w:rsidR="00CD672F">
              <w:t>ол</w:t>
            </w:r>
            <w:r>
              <w:t>е</w:t>
            </w:r>
            <w:r w:rsidR="00CD672F">
              <w:t xml:space="preserve"> "Статус блокировки" таблицы "Данные пользователей"</w:t>
            </w:r>
          </w:p>
          <w:p w14:paraId="06467191" w14:textId="78FBB8BA" w:rsidR="00886BE8" w:rsidRDefault="00886BE8" w:rsidP="00966015">
            <w:pPr>
              <w:pStyle w:val="Table-Text"/>
            </w:pPr>
            <w:r>
              <w:t>Удаление записей о сделках этого пользователя из таблицы "</w:t>
            </w:r>
            <w:r w:rsidR="00991EA4">
              <w:t>Журнал сделок</w:t>
            </w:r>
            <w:r>
              <w:t>" для товаров, у которых статус "В продаже"</w:t>
            </w:r>
          </w:p>
          <w:p w14:paraId="5C745AA2" w14:textId="3D6DB8DB" w:rsidR="00886BE8" w:rsidRDefault="00886BE8" w:rsidP="00966015">
            <w:pPr>
              <w:pStyle w:val="Table-Text"/>
            </w:pPr>
            <w:r>
              <w:t>Смена поля "Статус" товаров этого пользователя с "В продаже" на "Снят с продажи"</w:t>
            </w:r>
          </w:p>
        </w:tc>
      </w:tr>
      <w:tr w:rsidR="00886BE8" w:rsidRPr="003234BB" w14:paraId="07516738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E94807F" w14:textId="7AA80ADF" w:rsidR="00886BE8" w:rsidRDefault="00886BE8" w:rsidP="00966015">
            <w:pPr>
              <w:pStyle w:val="Table-Text"/>
            </w:pPr>
            <w:r>
              <w:t>Разблокировка пользователей</w:t>
            </w:r>
          </w:p>
        </w:tc>
        <w:tc>
          <w:tcPr>
            <w:tcW w:w="3096" w:type="dxa"/>
            <w:shd w:val="clear" w:color="auto" w:fill="auto"/>
          </w:tcPr>
          <w:p w14:paraId="221293E1" w14:textId="55F225CC" w:rsidR="00886BE8" w:rsidRDefault="00886BE8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3DBFEF70" w14:textId="48C6856C" w:rsidR="00886BE8" w:rsidRDefault="00886BE8" w:rsidP="00966015">
            <w:pPr>
              <w:pStyle w:val="Table-Text"/>
            </w:pPr>
            <w:r>
              <w:t>Поле "Статус блокировки" таблицы "Данные пользователей"</w:t>
            </w:r>
          </w:p>
        </w:tc>
      </w:tr>
      <w:tr w:rsidR="00051278" w:rsidRPr="003234BB" w14:paraId="1BCA7AA9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7BDECA66" w14:textId="4F039BAF" w:rsidR="00051278" w:rsidRDefault="00CD672F" w:rsidP="00966015">
            <w:pPr>
              <w:pStyle w:val="Table-Text"/>
            </w:pPr>
            <w:r>
              <w:t>Задание срока продажи всех лотов</w:t>
            </w:r>
          </w:p>
        </w:tc>
        <w:tc>
          <w:tcPr>
            <w:tcW w:w="3096" w:type="dxa"/>
            <w:shd w:val="clear" w:color="auto" w:fill="auto"/>
          </w:tcPr>
          <w:p w14:paraId="2D07AA82" w14:textId="0ABD66FB" w:rsidR="00051278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1A251605" w14:textId="79D24D6D" w:rsidR="00051278" w:rsidRDefault="00CD672F" w:rsidP="00966015">
            <w:pPr>
              <w:pStyle w:val="Table-Text"/>
            </w:pPr>
            <w:r>
              <w:t>Изменение значения переменной "Интервал продажи по умолчанию" и поля "Интервал продажи" всех записей таблицы "Данные товаров"</w:t>
            </w:r>
            <w:r w:rsidR="00306FF1">
              <w:t>, а также связанного с ним поля "Дата продажи"</w:t>
            </w:r>
          </w:p>
        </w:tc>
      </w:tr>
      <w:tr w:rsidR="00CD672F" w:rsidRPr="003234BB" w14:paraId="4D235A99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154368E" w14:textId="61607F24" w:rsidR="00CD672F" w:rsidRDefault="00CD672F" w:rsidP="00966015">
            <w:pPr>
              <w:pStyle w:val="Table-Text"/>
            </w:pPr>
            <w:r>
              <w:t>Задание срока продажи отдельных лотов</w:t>
            </w:r>
          </w:p>
        </w:tc>
        <w:tc>
          <w:tcPr>
            <w:tcW w:w="3096" w:type="dxa"/>
            <w:shd w:val="clear" w:color="auto" w:fill="auto"/>
          </w:tcPr>
          <w:p w14:paraId="56BDC0B3" w14:textId="4F03E250" w:rsidR="00CD672F" w:rsidRDefault="00CD672F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48966812" w14:textId="3712CCAD" w:rsidR="00CD672F" w:rsidRDefault="003E0C5B" w:rsidP="00966015">
            <w:pPr>
              <w:pStyle w:val="Table-Text"/>
            </w:pPr>
            <w:r>
              <w:t>П</w:t>
            </w:r>
            <w:r w:rsidR="00CD672F">
              <w:t>ол</w:t>
            </w:r>
            <w:r>
              <w:t>е</w:t>
            </w:r>
            <w:r w:rsidR="00CD672F">
              <w:t xml:space="preserve"> "Интервал продажи" </w:t>
            </w:r>
            <w:r w:rsidR="00224601">
              <w:t xml:space="preserve">отдельных записей </w:t>
            </w:r>
            <w:r w:rsidR="00CD672F">
              <w:t>таблицы "Данные товаров"</w:t>
            </w:r>
            <w:r w:rsidR="00306FF1">
              <w:t>, а также связанное с ним поле "Дата продажи"</w:t>
            </w:r>
          </w:p>
        </w:tc>
      </w:tr>
      <w:tr w:rsidR="00CD672F" w:rsidRPr="003234BB" w14:paraId="247518F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BE50C84" w14:textId="79B1DA27" w:rsidR="00CD672F" w:rsidRDefault="00CD672F" w:rsidP="00966015">
            <w:pPr>
              <w:pStyle w:val="Table-Text"/>
            </w:pPr>
            <w:r>
              <w:t>Задание шага повышения цены лота</w:t>
            </w:r>
          </w:p>
        </w:tc>
        <w:tc>
          <w:tcPr>
            <w:tcW w:w="3096" w:type="dxa"/>
            <w:shd w:val="clear" w:color="auto" w:fill="auto"/>
          </w:tcPr>
          <w:p w14:paraId="2D1E000B" w14:textId="334AE3AE" w:rsidR="00CD672F" w:rsidRDefault="00691E35" w:rsidP="00966015">
            <w:pPr>
              <w:pStyle w:val="Table-Text"/>
            </w:pPr>
            <w:r>
              <w:t>Модератор</w:t>
            </w:r>
          </w:p>
        </w:tc>
        <w:tc>
          <w:tcPr>
            <w:tcW w:w="3066" w:type="dxa"/>
            <w:shd w:val="clear" w:color="auto" w:fill="auto"/>
          </w:tcPr>
          <w:p w14:paraId="72F46289" w14:textId="4E073996" w:rsidR="00CD672F" w:rsidRDefault="00691E35" w:rsidP="00966015">
            <w:pPr>
              <w:pStyle w:val="Table-Text"/>
            </w:pPr>
            <w:r>
              <w:t>Изменение значения переменной "Шаг цены по умолчанию" и поля "Шаг цены"</w:t>
            </w:r>
            <w:r w:rsidR="00224601">
              <w:t xml:space="preserve"> всех записей таблицы "Данные товаров". Или изменение поля "Шаг цены" отдельных записей таблицы "Данные товаров"</w:t>
            </w:r>
          </w:p>
        </w:tc>
      </w:tr>
      <w:tr w:rsidR="00CD672F" w:rsidRPr="003234BB" w14:paraId="298FDDC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002795FC" w14:textId="0B53F5D2" w:rsidR="00CD672F" w:rsidRDefault="00224601" w:rsidP="00966015">
            <w:pPr>
              <w:pStyle w:val="Table-Text"/>
            </w:pPr>
            <w:r>
              <w:t>Снятие лота с продажи</w:t>
            </w:r>
          </w:p>
        </w:tc>
        <w:tc>
          <w:tcPr>
            <w:tcW w:w="3096" w:type="dxa"/>
            <w:shd w:val="clear" w:color="auto" w:fill="auto"/>
          </w:tcPr>
          <w:p w14:paraId="09B19EFF" w14:textId="5A17704C" w:rsidR="00CD672F" w:rsidRDefault="00224601" w:rsidP="00966015">
            <w:pPr>
              <w:pStyle w:val="Table-Text"/>
            </w:pPr>
            <w:r>
              <w:t>Модератор, пользователь</w:t>
            </w:r>
          </w:p>
        </w:tc>
        <w:tc>
          <w:tcPr>
            <w:tcW w:w="3066" w:type="dxa"/>
            <w:shd w:val="clear" w:color="auto" w:fill="auto"/>
          </w:tcPr>
          <w:p w14:paraId="7E2D43D2" w14:textId="1CFDCA77" w:rsidR="00CD672F" w:rsidRDefault="002F1898" w:rsidP="00966015">
            <w:pPr>
              <w:pStyle w:val="Table-Text"/>
            </w:pPr>
            <w:r>
              <w:t>Значение поля "Статус" таблицы "Данные товаров" изменяется с текущего на "Снят с продажи"</w:t>
            </w:r>
          </w:p>
        </w:tc>
      </w:tr>
      <w:tr w:rsidR="00051278" w:rsidRPr="003234BB" w14:paraId="6CF55D25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57992320" w14:textId="4F7EAECA" w:rsidR="00051278" w:rsidRDefault="00224601" w:rsidP="00966015">
            <w:pPr>
              <w:pStyle w:val="Table-Text"/>
            </w:pPr>
            <w:r>
              <w:t xml:space="preserve">Выставление лота на </w:t>
            </w:r>
            <w:r>
              <w:lastRenderedPageBreak/>
              <w:t>продажу и установление начальной цены</w:t>
            </w:r>
          </w:p>
        </w:tc>
        <w:tc>
          <w:tcPr>
            <w:tcW w:w="3096" w:type="dxa"/>
            <w:shd w:val="clear" w:color="auto" w:fill="auto"/>
          </w:tcPr>
          <w:p w14:paraId="28E5769E" w14:textId="27907891" w:rsidR="00051278" w:rsidRDefault="00224601" w:rsidP="00966015">
            <w:pPr>
              <w:pStyle w:val="Table-Text"/>
            </w:pPr>
            <w:r>
              <w:lastRenderedPageBreak/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060445C5" w14:textId="207ABD4A" w:rsidR="00051278" w:rsidRDefault="00E10D60" w:rsidP="00966015">
            <w:pPr>
              <w:pStyle w:val="Table-Text"/>
            </w:pPr>
            <w:r>
              <w:t>Н</w:t>
            </w:r>
            <w:r w:rsidR="00224601">
              <w:t>ов</w:t>
            </w:r>
            <w:r>
              <w:t>ая</w:t>
            </w:r>
            <w:r w:rsidR="00224601">
              <w:t xml:space="preserve"> запис</w:t>
            </w:r>
            <w:r>
              <w:t>ь</w:t>
            </w:r>
            <w:r w:rsidR="00224601">
              <w:t xml:space="preserve"> в таблиц</w:t>
            </w:r>
            <w:r>
              <w:t>е</w:t>
            </w:r>
            <w:r w:rsidR="00224601">
              <w:t xml:space="preserve"> </w:t>
            </w:r>
            <w:r w:rsidR="00224601">
              <w:lastRenderedPageBreak/>
              <w:t>"Данные товаров"</w:t>
            </w:r>
          </w:p>
        </w:tc>
      </w:tr>
      <w:tr w:rsidR="00224601" w:rsidRPr="003234BB" w14:paraId="6DACBBBB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44045D74" w14:textId="7483AAF6" w:rsidR="00224601" w:rsidRDefault="00224601" w:rsidP="00966015">
            <w:pPr>
              <w:pStyle w:val="Table-Text"/>
            </w:pPr>
            <w:r>
              <w:lastRenderedPageBreak/>
              <w:t>Повышение цены</w:t>
            </w:r>
            <w:r w:rsidR="00642A23">
              <w:t xml:space="preserve"> </w:t>
            </w:r>
            <w:r>
              <w:t>лота на определенный шаг</w:t>
            </w:r>
          </w:p>
        </w:tc>
        <w:tc>
          <w:tcPr>
            <w:tcW w:w="3096" w:type="dxa"/>
            <w:shd w:val="clear" w:color="auto" w:fill="auto"/>
          </w:tcPr>
          <w:p w14:paraId="7682165C" w14:textId="4F419DBA" w:rsidR="00224601" w:rsidRDefault="00224601" w:rsidP="00966015">
            <w:pPr>
              <w:pStyle w:val="Table-Text"/>
            </w:pPr>
            <w:r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77A0C4D9" w14:textId="271D32BB" w:rsidR="00224601" w:rsidRDefault="00295BB1" w:rsidP="00966015">
            <w:pPr>
              <w:pStyle w:val="Table-Text"/>
            </w:pPr>
            <w:r>
              <w:t>Новая запись в таблице "</w:t>
            </w:r>
            <w:r w:rsidR="00991EA4">
              <w:t>Журнал сделок</w:t>
            </w:r>
            <w:r w:rsidRPr="00295BB1">
              <w:t>", изменение поля "Счётчик ставок" товара в таблице "Данные товаров", а также поля "Цена"</w:t>
            </w:r>
          </w:p>
        </w:tc>
      </w:tr>
      <w:tr w:rsidR="00D57E56" w:rsidRPr="003234BB" w14:paraId="4E63FECC" w14:textId="77777777" w:rsidTr="000D7179">
        <w:trPr>
          <w:jc w:val="center"/>
        </w:trPr>
        <w:tc>
          <w:tcPr>
            <w:tcW w:w="3049" w:type="dxa"/>
            <w:shd w:val="clear" w:color="auto" w:fill="auto"/>
          </w:tcPr>
          <w:p w14:paraId="6687C394" w14:textId="101AED7E" w:rsidR="00D57E56" w:rsidRDefault="00D57E56" w:rsidP="00966015">
            <w:pPr>
              <w:pStyle w:val="Table-Text"/>
            </w:pPr>
            <w:r>
              <w:t>Редактирование данных лота</w:t>
            </w:r>
          </w:p>
        </w:tc>
        <w:tc>
          <w:tcPr>
            <w:tcW w:w="3096" w:type="dxa"/>
            <w:shd w:val="clear" w:color="auto" w:fill="auto"/>
          </w:tcPr>
          <w:p w14:paraId="01670426" w14:textId="44489A2D" w:rsidR="00D57E56" w:rsidRDefault="00D57E56" w:rsidP="00966015">
            <w:pPr>
              <w:pStyle w:val="Table-Text"/>
            </w:pPr>
            <w:r>
              <w:t>Пользователь</w:t>
            </w:r>
          </w:p>
        </w:tc>
        <w:tc>
          <w:tcPr>
            <w:tcW w:w="3066" w:type="dxa"/>
            <w:shd w:val="clear" w:color="auto" w:fill="auto"/>
          </w:tcPr>
          <w:p w14:paraId="6816D130" w14:textId="681209EA" w:rsidR="00D57E56" w:rsidRDefault="005C5182" w:rsidP="00966015">
            <w:pPr>
              <w:pStyle w:val="Table-Text"/>
            </w:pPr>
            <w:r>
              <w:t>Следующие п</w:t>
            </w:r>
            <w:r w:rsidR="00802E79">
              <w:t>оля таблицы "Данные товаров"</w:t>
            </w:r>
            <w:r>
              <w:t>: "Описание"</w:t>
            </w:r>
          </w:p>
        </w:tc>
      </w:tr>
    </w:tbl>
    <w:p w14:paraId="7A2B239D" w14:textId="5709F79B" w:rsidR="00EA78AA" w:rsidRPr="003234BB" w:rsidRDefault="00EA78AA" w:rsidP="00EA78AA"/>
    <w:permEnd w:id="1889735897"/>
    <w:p w14:paraId="6402491A" w14:textId="77777777" w:rsidR="00EA78AA" w:rsidRPr="003234BB" w:rsidRDefault="003234BB" w:rsidP="00A30729">
      <w:pPr>
        <w:pStyle w:val="2"/>
      </w:pPr>
      <w:r w:rsidRPr="003234BB">
        <w:t xml:space="preserve">Отчеты, предоставляемые </w:t>
      </w:r>
      <w:r w:rsidR="00EA78AA" w:rsidRPr="003234BB">
        <w:t>администрат</w:t>
      </w:r>
      <w:r w:rsidR="00463C71" w:rsidRPr="003234BB">
        <w:t>ор</w:t>
      </w:r>
      <w:r w:rsidRPr="003234BB">
        <w:t>у</w:t>
      </w:r>
      <w:r w:rsidR="00463C71" w:rsidRPr="003234BB">
        <w:t xml:space="preserve">, </w:t>
      </w:r>
      <w:r w:rsidR="00FA4610" w:rsidRPr="003234BB">
        <w:t>модератор</w:t>
      </w:r>
      <w:r w:rsidRPr="003234BB">
        <w:t>у</w:t>
      </w:r>
      <w:r w:rsidR="00FA4610" w:rsidRPr="003234BB">
        <w:t xml:space="preserve"> и</w:t>
      </w:r>
      <w:r w:rsidR="00463C71" w:rsidRPr="003234BB">
        <w:t xml:space="preserve"> други</w:t>
      </w:r>
      <w:r w:rsidRPr="003234BB">
        <w:t>м</w:t>
      </w:r>
      <w:r w:rsidR="00463C71" w:rsidRPr="003234BB">
        <w:t xml:space="preserve"> групп</w:t>
      </w:r>
      <w:r w:rsidRPr="003234BB">
        <w:t>ам</w:t>
      </w:r>
      <w:r w:rsidR="00FA4610" w:rsidRPr="003234BB">
        <w:t xml:space="preserve"> пользователей</w:t>
      </w:r>
    </w:p>
    <w:p w14:paraId="46BB4914" w14:textId="5AFDB20E" w:rsidR="003234BB" w:rsidRDefault="003234BB" w:rsidP="003234BB">
      <w:pPr>
        <w:keepNext/>
      </w:pPr>
      <w:r w:rsidRPr="003234BB">
        <w:t xml:space="preserve">Группам пользователей </w:t>
      </w:r>
      <w:r w:rsidR="00A42F62">
        <w:t>выдаются</w:t>
      </w:r>
      <w:r w:rsidRPr="003234BB">
        <w:t xml:space="preserve"> различные отчеты (</w:t>
      </w:r>
      <w:r>
        <w:fldChar w:fldCharType="begin"/>
      </w:r>
      <w:r>
        <w:instrText xml:space="preserve"> REF  _Ref33122315 \* Lower \h </w:instrText>
      </w:r>
      <w:r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2</w:t>
      </w:r>
      <w:r>
        <w:fldChar w:fldCharType="end"/>
      </w:r>
      <w:r w:rsidRPr="003234BB">
        <w:t>).</w:t>
      </w:r>
    </w:p>
    <w:p w14:paraId="19EF6DEB" w14:textId="2155E9B8" w:rsidR="003234BB" w:rsidRPr="003234BB" w:rsidRDefault="003234BB" w:rsidP="003234BB">
      <w:pPr>
        <w:pStyle w:val="Table-Title-Top"/>
      </w:pPr>
      <w:bookmarkStart w:id="1" w:name="_Ref33122315"/>
      <w:r w:rsidRPr="003234BB">
        <w:t xml:space="preserve">Таблица </w:t>
      </w:r>
      <w:r w:rsidR="00F01099">
        <w:fldChar w:fldCharType="begin"/>
      </w:r>
      <w:r w:rsidR="00F01099">
        <w:instrText xml:space="preserve"> SEQ Таблица \* ARABIC </w:instrText>
      </w:r>
      <w:r w:rsidR="00F01099">
        <w:fldChar w:fldCharType="separate"/>
      </w:r>
      <w:r w:rsidR="00F01099">
        <w:rPr>
          <w:noProof/>
        </w:rPr>
        <w:t>2</w:t>
      </w:r>
      <w:r w:rsidR="00F01099">
        <w:rPr>
          <w:noProof/>
        </w:rPr>
        <w:fldChar w:fldCharType="end"/>
      </w:r>
      <w:bookmarkEnd w:id="1"/>
      <w:r w:rsidRPr="003234BB">
        <w:t xml:space="preserve"> – </w:t>
      </w:r>
      <w:r w:rsidR="00EC6675">
        <w:t>Отчеты для групп пользователей</w:t>
      </w:r>
    </w:p>
    <w:tbl>
      <w:tblPr>
        <w:tblW w:w="0" w:type="auto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2097"/>
        <w:gridCol w:w="7474"/>
      </w:tblGrid>
      <w:tr w:rsidR="003234BB" w:rsidRPr="003234BB" w14:paraId="658644E9" w14:textId="77777777" w:rsidTr="000D7179">
        <w:trPr>
          <w:jc w:val="center"/>
        </w:trPr>
        <w:tc>
          <w:tcPr>
            <w:tcW w:w="209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1588832" w14:textId="77777777" w:rsidR="003234BB" w:rsidRPr="000D7179" w:rsidRDefault="003234BB" w:rsidP="003234BB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Группа пользователей</w:t>
            </w:r>
          </w:p>
        </w:tc>
        <w:tc>
          <w:tcPr>
            <w:tcW w:w="747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0C6DA602" w14:textId="77777777" w:rsidR="003234BB" w:rsidRPr="000D7179" w:rsidRDefault="003234BB" w:rsidP="00A85D05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Наименование отчета</w:t>
            </w:r>
          </w:p>
        </w:tc>
      </w:tr>
      <w:tr w:rsidR="00B47665" w:rsidRPr="003234BB" w14:paraId="5281C79D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8C63122" w14:textId="36734922" w:rsidR="00B47665" w:rsidRDefault="00B47665" w:rsidP="00E8056A">
            <w:pPr>
              <w:pStyle w:val="Table-Text"/>
            </w:pPr>
            <w:permStart w:id="1708027086" w:edGrp="everyone"/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6657D48B" w14:textId="2EC84F80" w:rsidR="00B47665" w:rsidRPr="003234BB" w:rsidRDefault="002505FD" w:rsidP="00E8056A">
            <w:pPr>
              <w:pStyle w:val="Table-Text"/>
            </w:pPr>
            <w:r>
              <w:t>Все пользователи</w:t>
            </w:r>
            <w:r w:rsidR="00884A0E">
              <w:t xml:space="preserve"> </w:t>
            </w:r>
          </w:p>
        </w:tc>
      </w:tr>
      <w:tr w:rsidR="002505FD" w:rsidRPr="003234BB" w14:paraId="326DBFDB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1F4D4B3" w14:textId="25EA90C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0890B49E" w14:textId="4229D466" w:rsidR="002505FD" w:rsidRDefault="002505FD" w:rsidP="00E8056A">
            <w:pPr>
              <w:pStyle w:val="Table-Text"/>
            </w:pPr>
            <w:r>
              <w:t>Все авторизованные пользователи</w:t>
            </w:r>
          </w:p>
        </w:tc>
      </w:tr>
      <w:tr w:rsidR="002505FD" w:rsidRPr="003234BB" w14:paraId="670C35A5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BC81663" w14:textId="0D31ADF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460FCBDA" w14:textId="77E195A3" w:rsidR="002505FD" w:rsidRDefault="002505FD" w:rsidP="00E8056A">
            <w:pPr>
              <w:pStyle w:val="Table-Text"/>
            </w:pPr>
            <w:r>
              <w:t>Все администраторы</w:t>
            </w:r>
          </w:p>
        </w:tc>
      </w:tr>
      <w:tr w:rsidR="002505FD" w:rsidRPr="003234BB" w14:paraId="00195F61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74C070D8" w14:textId="421C3C77" w:rsidR="002505FD" w:rsidRDefault="002505FD" w:rsidP="00E8056A">
            <w:pPr>
              <w:pStyle w:val="Table-Text"/>
            </w:pPr>
            <w:r>
              <w:t>Администратор</w:t>
            </w:r>
          </w:p>
        </w:tc>
        <w:tc>
          <w:tcPr>
            <w:tcW w:w="7478" w:type="dxa"/>
            <w:shd w:val="clear" w:color="auto" w:fill="auto"/>
          </w:tcPr>
          <w:p w14:paraId="15B5F234" w14:textId="6448A221" w:rsidR="002505FD" w:rsidRDefault="002505FD" w:rsidP="00E8056A">
            <w:pPr>
              <w:pStyle w:val="Table-Text"/>
            </w:pPr>
            <w:r>
              <w:t>Все модераторы</w:t>
            </w:r>
          </w:p>
        </w:tc>
      </w:tr>
      <w:tr w:rsidR="002505FD" w:rsidRPr="003234BB" w14:paraId="618A875B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11EA2ABF" w14:textId="060F930F" w:rsidR="002505FD" w:rsidRDefault="002505FD" w:rsidP="00E8056A">
            <w:pPr>
              <w:pStyle w:val="Table-Text"/>
            </w:pPr>
            <w:r>
              <w:t>Администратор, модератор</w:t>
            </w:r>
            <w:r w:rsidR="009C33CE">
              <w:t>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5F76899F" w14:textId="07ABC38D" w:rsidR="002505FD" w:rsidRDefault="002505FD" w:rsidP="00E8056A">
            <w:pPr>
              <w:pStyle w:val="Table-Text"/>
            </w:pPr>
            <w:r>
              <w:t>Все обычные пользователи</w:t>
            </w:r>
          </w:p>
        </w:tc>
      </w:tr>
      <w:tr w:rsidR="00B47665" w:rsidRPr="003234BB" w14:paraId="3B85DC34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5C13BD00" w14:textId="3BDA8A2E" w:rsidR="00B47665" w:rsidRDefault="00B47665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7C4699C4" w14:textId="745FFC2B" w:rsidR="00B47665" w:rsidRPr="003234BB" w:rsidRDefault="00896608" w:rsidP="00E8056A">
            <w:pPr>
              <w:pStyle w:val="Table-Text"/>
            </w:pPr>
            <w:r>
              <w:t xml:space="preserve">Все </w:t>
            </w:r>
            <w:r w:rsidR="00EE1FF3">
              <w:t>продающиеся</w:t>
            </w:r>
            <w:r w:rsidR="002505FD">
              <w:t xml:space="preserve"> товары</w:t>
            </w:r>
            <w:r w:rsidR="0068067C">
              <w:t xml:space="preserve"> (по алфавиту, по дате продажи)</w:t>
            </w:r>
          </w:p>
        </w:tc>
      </w:tr>
      <w:tr w:rsidR="0068067C" w:rsidRPr="003234BB" w14:paraId="2433FB6A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0B3F4E9E" w14:textId="7940E0EE" w:rsidR="0068067C" w:rsidRDefault="0068067C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16B7CCAE" w14:textId="0DCF909F" w:rsidR="0068067C" w:rsidRDefault="00E70A07" w:rsidP="00E8056A">
            <w:pPr>
              <w:pStyle w:val="Table-Text"/>
            </w:pPr>
            <w:r>
              <w:t>Продающиеся т</w:t>
            </w:r>
            <w:r w:rsidR="0068067C">
              <w:t>овары по категориям</w:t>
            </w:r>
          </w:p>
        </w:tc>
      </w:tr>
      <w:tr w:rsidR="0068067C" w:rsidRPr="003234BB" w14:paraId="4DB3DA0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65AC4D8" w14:textId="07C00128" w:rsidR="0068067C" w:rsidRDefault="0068067C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33E724D" w14:textId="447899ED" w:rsidR="0068067C" w:rsidRDefault="00B72BD0" w:rsidP="00E8056A">
            <w:pPr>
              <w:pStyle w:val="Table-Text"/>
            </w:pPr>
            <w:r>
              <w:t>"Горячие" т</w:t>
            </w:r>
            <w:r w:rsidR="0068067C">
              <w:t>овары (товары, у которых</w:t>
            </w:r>
            <w:r w:rsidR="00C50162">
              <w:t xml:space="preserve"> значение</w:t>
            </w:r>
            <w:r w:rsidR="0068067C">
              <w:t xml:space="preserve"> счётчик</w:t>
            </w:r>
            <w:r w:rsidR="00C50162">
              <w:t>а</w:t>
            </w:r>
            <w:r w:rsidR="0068067C">
              <w:t xml:space="preserve"> ставок </w:t>
            </w:r>
            <w:r w:rsidR="00C50162">
              <w:t>наибольшее)</w:t>
            </w:r>
          </w:p>
        </w:tc>
      </w:tr>
      <w:tr w:rsidR="006F7E0B" w:rsidRPr="003234BB" w14:paraId="30B7664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4A9AC092" w14:textId="46E2004B" w:rsidR="006F7E0B" w:rsidRDefault="006F7E0B" w:rsidP="00E8056A">
            <w:pPr>
              <w:pStyle w:val="Table-Text"/>
            </w:pPr>
            <w:r>
              <w:t>Модератор, 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2DDA7496" w14:textId="18518729" w:rsidR="006F7E0B" w:rsidRDefault="006F7E0B" w:rsidP="00E8056A">
            <w:pPr>
              <w:pStyle w:val="Table-Text"/>
            </w:pPr>
            <w:r>
              <w:t xml:space="preserve">Все продающиеся товары </w:t>
            </w:r>
            <w:r w:rsidR="006A572F">
              <w:t>выбранного</w:t>
            </w:r>
            <w:r>
              <w:t xml:space="preserve"> пользователя</w:t>
            </w:r>
          </w:p>
        </w:tc>
      </w:tr>
      <w:tr w:rsidR="00B47665" w:rsidRPr="003234BB" w14:paraId="05852E82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4F2B1023" w14:textId="523972B4" w:rsidR="00B47665" w:rsidRDefault="00B47665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216F36B" w14:textId="6C13CFD9" w:rsidR="00B47665" w:rsidRPr="003234BB" w:rsidRDefault="00466F7D" w:rsidP="00E8056A">
            <w:pPr>
              <w:pStyle w:val="Table-Text"/>
            </w:pPr>
            <w:r>
              <w:t>Свои продающиеся товары</w:t>
            </w:r>
          </w:p>
        </w:tc>
      </w:tr>
      <w:tr w:rsidR="00466F7D" w:rsidRPr="003234BB" w14:paraId="6B2A5F23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296CA75" w14:textId="0A21E688" w:rsidR="00466F7D" w:rsidRDefault="00466F7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DE1D161" w14:textId="7C45A5D3" w:rsidR="00466F7D" w:rsidRDefault="00466F7D" w:rsidP="00E8056A">
            <w:pPr>
              <w:pStyle w:val="Table-Text"/>
            </w:pPr>
            <w:r>
              <w:t>Свои проданные товары</w:t>
            </w:r>
          </w:p>
        </w:tc>
      </w:tr>
      <w:tr w:rsidR="00466F7D" w:rsidRPr="003234BB" w14:paraId="26D420D6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6B2208F9" w14:textId="32FC849D" w:rsidR="00466F7D" w:rsidRDefault="00466F7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13BF23FB" w14:textId="21AEBF97" w:rsidR="00466F7D" w:rsidRDefault="00466F7D" w:rsidP="00E8056A">
            <w:pPr>
              <w:pStyle w:val="Table-Text"/>
            </w:pPr>
            <w:r>
              <w:t>Свои снятые с продажи товары</w:t>
            </w:r>
          </w:p>
        </w:tc>
      </w:tr>
      <w:tr w:rsidR="002505FD" w:rsidRPr="003234BB" w14:paraId="6A516D61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30BFA26E" w14:textId="063D3BB1" w:rsidR="002505FD" w:rsidRDefault="002505FD" w:rsidP="00E8056A">
            <w:pPr>
              <w:pStyle w:val="Table-Text"/>
            </w:pPr>
            <w:r>
              <w:lastRenderedPageBreak/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42C713DA" w14:textId="5DF3BD62" w:rsidR="002505FD" w:rsidRDefault="00466F7D" w:rsidP="00E8056A">
            <w:pPr>
              <w:pStyle w:val="Table-Text"/>
            </w:pPr>
            <w:r>
              <w:t>Свои завешенные торги: выигранные (купленные товары) и проигранные</w:t>
            </w:r>
          </w:p>
        </w:tc>
      </w:tr>
      <w:tr w:rsidR="002505FD" w:rsidRPr="003234BB" w14:paraId="1581F96C" w14:textId="77777777" w:rsidTr="000D7179">
        <w:trPr>
          <w:jc w:val="center"/>
        </w:trPr>
        <w:tc>
          <w:tcPr>
            <w:tcW w:w="2093" w:type="dxa"/>
            <w:shd w:val="clear" w:color="auto" w:fill="auto"/>
          </w:tcPr>
          <w:p w14:paraId="28B31AA4" w14:textId="364A7396" w:rsidR="002505FD" w:rsidRDefault="002505FD" w:rsidP="00E8056A">
            <w:pPr>
              <w:pStyle w:val="Table-Text"/>
            </w:pPr>
            <w:r>
              <w:t>Обычный пользователь</w:t>
            </w:r>
          </w:p>
        </w:tc>
        <w:tc>
          <w:tcPr>
            <w:tcW w:w="7478" w:type="dxa"/>
            <w:shd w:val="clear" w:color="auto" w:fill="auto"/>
          </w:tcPr>
          <w:p w14:paraId="7A11BCB9" w14:textId="212A39F7" w:rsidR="002505FD" w:rsidRDefault="00466F7D" w:rsidP="00E8056A">
            <w:pPr>
              <w:pStyle w:val="Table-Text"/>
            </w:pPr>
            <w:r>
              <w:t>Свои т</w:t>
            </w:r>
            <w:r w:rsidR="002505FD">
              <w:t>екущие торги (проигрывающие и выигрывающие)</w:t>
            </w:r>
          </w:p>
        </w:tc>
      </w:tr>
    </w:tbl>
    <w:p w14:paraId="170BA145" w14:textId="127949BA" w:rsidR="00EA78AA" w:rsidRPr="003234BB" w:rsidRDefault="00EA78AA" w:rsidP="00EA78AA"/>
    <w:permEnd w:id="1708027086"/>
    <w:p w14:paraId="34368CA3" w14:textId="77777777" w:rsidR="00EA78AA" w:rsidRDefault="00EA78AA" w:rsidP="00EA78AA">
      <w:pPr>
        <w:pStyle w:val="1"/>
      </w:pPr>
      <w:r w:rsidRPr="003234BB">
        <w:t>Тр</w:t>
      </w:r>
      <w:r w:rsidR="00A42D00" w:rsidRPr="003234BB">
        <w:t>ебуемое программное обеспечение</w:t>
      </w:r>
    </w:p>
    <w:p w14:paraId="2BBE2860" w14:textId="6043F4F5" w:rsidR="00A42F62" w:rsidRPr="003234BB" w:rsidRDefault="00A42F62" w:rsidP="00A42F62">
      <w:r>
        <w:t>Для функционирования разработанной сетевой информационной системы требуется программное обеспечение</w:t>
      </w:r>
      <w:r w:rsidRPr="003234BB">
        <w:t xml:space="preserve"> (</w:t>
      </w:r>
      <w:r>
        <w:fldChar w:fldCharType="begin"/>
      </w:r>
      <w:r>
        <w:instrText xml:space="preserve"> REF _Ref43665944 \h </w:instrText>
      </w:r>
      <w:r>
        <w:fldChar w:fldCharType="separate"/>
      </w:r>
      <w:r w:rsidR="00F01099" w:rsidRPr="003234BB">
        <w:t xml:space="preserve">Таблица </w:t>
      </w:r>
      <w:r w:rsidR="00F01099">
        <w:rPr>
          <w:noProof/>
        </w:rPr>
        <w:t>3</w:t>
      </w:r>
      <w:r>
        <w:fldChar w:fldCharType="end"/>
      </w:r>
      <w:r w:rsidRPr="003234BB">
        <w:t>).</w:t>
      </w:r>
    </w:p>
    <w:p w14:paraId="391FB894" w14:textId="6C1E2F02" w:rsidR="00A42F62" w:rsidRPr="003234BB" w:rsidRDefault="00A42F62" w:rsidP="00A42F62">
      <w:pPr>
        <w:pStyle w:val="Table-Title-Top"/>
      </w:pPr>
      <w:bookmarkStart w:id="2" w:name="_Ref43665944"/>
      <w:r w:rsidRPr="003234BB">
        <w:t xml:space="preserve">Таблица </w:t>
      </w:r>
      <w:r w:rsidR="00F01099">
        <w:fldChar w:fldCharType="begin"/>
      </w:r>
      <w:r w:rsidR="00F01099">
        <w:instrText xml:space="preserve"> SEQ Таблица \* ARABIC </w:instrText>
      </w:r>
      <w:r w:rsidR="00F01099">
        <w:fldChar w:fldCharType="separate"/>
      </w:r>
      <w:r w:rsidR="00F01099">
        <w:rPr>
          <w:noProof/>
        </w:rPr>
        <w:t>3</w:t>
      </w:r>
      <w:r w:rsidR="00F01099">
        <w:rPr>
          <w:noProof/>
        </w:rPr>
        <w:fldChar w:fldCharType="end"/>
      </w:r>
      <w:bookmarkEnd w:id="2"/>
      <w:r w:rsidRPr="003234BB">
        <w:t xml:space="preserve"> – </w:t>
      </w:r>
      <w:r>
        <w:t>Требуемое программное обеспечение</w:t>
      </w:r>
    </w:p>
    <w:tbl>
      <w:tblPr>
        <w:tblW w:w="5000" w:type="pct"/>
        <w:jc w:val="center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3168"/>
        <w:gridCol w:w="3217"/>
        <w:gridCol w:w="3186"/>
      </w:tblGrid>
      <w:tr w:rsidR="00A42F62" w:rsidRPr="003234BB" w14:paraId="74013F52" w14:textId="77777777" w:rsidTr="000D7179">
        <w:trPr>
          <w:jc w:val="center"/>
        </w:trPr>
        <w:tc>
          <w:tcPr>
            <w:tcW w:w="316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10F8C71B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Название</w:t>
            </w:r>
          </w:p>
        </w:tc>
        <w:tc>
          <w:tcPr>
            <w:tcW w:w="321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32FB1945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Версия</w:t>
            </w:r>
          </w:p>
        </w:tc>
        <w:tc>
          <w:tcPr>
            <w:tcW w:w="318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  <w:tl2br w:val="nil"/>
              <w:tr2bl w:val="nil"/>
            </w:tcBorders>
            <w:shd w:val="clear" w:color="auto" w:fill="FFFFFF"/>
          </w:tcPr>
          <w:p w14:paraId="66054A53" w14:textId="77777777" w:rsidR="00A42F62" w:rsidRPr="000D7179" w:rsidRDefault="00A42F62" w:rsidP="00301C3F">
            <w:pPr>
              <w:pStyle w:val="Table-Header"/>
              <w:rPr>
                <w:b/>
              </w:rPr>
            </w:pPr>
            <w:r w:rsidRPr="000D7179">
              <w:rPr>
                <w:b/>
              </w:rPr>
              <w:t>Назначение</w:t>
            </w:r>
          </w:p>
        </w:tc>
      </w:tr>
      <w:tr w:rsidR="00A42F62" w:rsidRPr="003234BB" w14:paraId="4AD85823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6EE71F94" w14:textId="1C549041" w:rsidR="00A42F62" w:rsidRPr="003234BB" w:rsidRDefault="00E36896" w:rsidP="00301C3F">
            <w:pPr>
              <w:pStyle w:val="Table-Text"/>
            </w:pPr>
            <w:permStart w:id="875715974" w:edGrp="everyone"/>
            <w:r>
              <w:t>JDK</w:t>
            </w:r>
          </w:p>
        </w:tc>
        <w:tc>
          <w:tcPr>
            <w:tcW w:w="3217" w:type="dxa"/>
            <w:shd w:val="clear" w:color="auto" w:fill="auto"/>
          </w:tcPr>
          <w:p w14:paraId="33B35518" w14:textId="32D99EF0" w:rsidR="00A42F62" w:rsidRPr="003234BB" w:rsidRDefault="00E7164C" w:rsidP="00301C3F">
            <w:pPr>
              <w:pStyle w:val="Table-Text"/>
            </w:pPr>
            <w:r>
              <w:t>1.8.0.144</w:t>
            </w:r>
          </w:p>
        </w:tc>
        <w:tc>
          <w:tcPr>
            <w:tcW w:w="3186" w:type="dxa"/>
            <w:shd w:val="clear" w:color="auto" w:fill="auto"/>
          </w:tcPr>
          <w:p w14:paraId="01D45BF4" w14:textId="244902E8" w:rsidR="00A42F62" w:rsidRPr="003234BB" w:rsidRDefault="000C71FD" w:rsidP="00301C3F">
            <w:pPr>
              <w:pStyle w:val="Table-Text"/>
            </w:pPr>
            <w:r>
              <w:t>Комплект разработчика</w:t>
            </w:r>
            <w:r w:rsidR="001E1D1A">
              <w:t xml:space="preserve"> приложений</w:t>
            </w:r>
            <w:r>
              <w:t xml:space="preserve"> на языке Java</w:t>
            </w:r>
          </w:p>
        </w:tc>
      </w:tr>
      <w:tr w:rsidR="00E36896" w:rsidRPr="003234BB" w14:paraId="3578E4FF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0EE4A8D9" w14:textId="56A0D13B" w:rsidR="00E36896" w:rsidRPr="003234BB" w:rsidRDefault="001D2089" w:rsidP="00301C3F">
            <w:pPr>
              <w:pStyle w:val="Table-Text"/>
            </w:pPr>
            <w:r>
              <w:t>Oracle XE Express Edition</w:t>
            </w:r>
          </w:p>
        </w:tc>
        <w:tc>
          <w:tcPr>
            <w:tcW w:w="3217" w:type="dxa"/>
            <w:shd w:val="clear" w:color="auto" w:fill="auto"/>
          </w:tcPr>
          <w:p w14:paraId="752E4BFE" w14:textId="3568B375" w:rsidR="00E36896" w:rsidRPr="003234BB" w:rsidRDefault="00CE3DB6" w:rsidP="00301C3F">
            <w:pPr>
              <w:pStyle w:val="Table-Text"/>
            </w:pPr>
            <w:r>
              <w:t>21с</w:t>
            </w:r>
          </w:p>
        </w:tc>
        <w:tc>
          <w:tcPr>
            <w:tcW w:w="3186" w:type="dxa"/>
            <w:shd w:val="clear" w:color="auto" w:fill="auto"/>
          </w:tcPr>
          <w:p w14:paraId="0C265433" w14:textId="6DFD2A34" w:rsidR="00E36896" w:rsidRPr="003234BB" w:rsidRDefault="000C71FD" w:rsidP="00301C3F">
            <w:pPr>
              <w:pStyle w:val="Table-Text"/>
            </w:pPr>
            <w:r>
              <w:t>Реляционная система управления базами данных</w:t>
            </w:r>
          </w:p>
        </w:tc>
      </w:tr>
      <w:tr w:rsidR="00E36896" w:rsidRPr="003234BB" w14:paraId="10C2ABA9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7DA84364" w14:textId="795E7AEB" w:rsidR="00E36896" w:rsidRPr="003234BB" w:rsidRDefault="001D2089" w:rsidP="00301C3F">
            <w:pPr>
              <w:pStyle w:val="Table-Text"/>
            </w:pPr>
            <w:r>
              <w:t>SQL Developer</w:t>
            </w:r>
          </w:p>
        </w:tc>
        <w:tc>
          <w:tcPr>
            <w:tcW w:w="3217" w:type="dxa"/>
            <w:shd w:val="clear" w:color="auto" w:fill="auto"/>
          </w:tcPr>
          <w:p w14:paraId="3B2E5DB9" w14:textId="793B3A0C" w:rsidR="00E36896" w:rsidRPr="003234BB" w:rsidRDefault="006576F4" w:rsidP="00301C3F">
            <w:pPr>
              <w:pStyle w:val="Table-Text"/>
            </w:pPr>
            <w:r>
              <w:t>19.2.1</w:t>
            </w:r>
          </w:p>
        </w:tc>
        <w:tc>
          <w:tcPr>
            <w:tcW w:w="3186" w:type="dxa"/>
            <w:shd w:val="clear" w:color="auto" w:fill="auto"/>
          </w:tcPr>
          <w:p w14:paraId="7CCE4890" w14:textId="6766F7FF" w:rsidR="00E36896" w:rsidRPr="003234BB" w:rsidRDefault="0021020C" w:rsidP="00301C3F">
            <w:pPr>
              <w:pStyle w:val="Table-Text"/>
            </w:pPr>
            <w:r>
              <w:t>Интегрированная среда разработки на языке SQL</w:t>
            </w:r>
            <w:r w:rsidR="00817EBF">
              <w:t>; д</w:t>
            </w:r>
            <w:r>
              <w:t xml:space="preserve">аёт возможность администрирования </w:t>
            </w:r>
            <w:r w:rsidR="003054DB">
              <w:t>БД</w:t>
            </w:r>
          </w:p>
        </w:tc>
      </w:tr>
      <w:tr w:rsidR="00E36896" w:rsidRPr="003234BB" w14:paraId="68386EA1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1C8C26AB" w14:textId="241DCD29" w:rsidR="00E36896" w:rsidRPr="003234BB" w:rsidRDefault="001D2089" w:rsidP="00301C3F">
            <w:pPr>
              <w:pStyle w:val="Table-Text"/>
            </w:pPr>
            <w:r>
              <w:t xml:space="preserve">Apache </w:t>
            </w:r>
            <w:proofErr w:type="spellStart"/>
            <w:r>
              <w:t>Tomcat</w:t>
            </w:r>
            <w:proofErr w:type="spellEnd"/>
          </w:p>
        </w:tc>
        <w:tc>
          <w:tcPr>
            <w:tcW w:w="3217" w:type="dxa"/>
            <w:shd w:val="clear" w:color="auto" w:fill="auto"/>
          </w:tcPr>
          <w:p w14:paraId="47B42498" w14:textId="795EEF8B" w:rsidR="00E36896" w:rsidRPr="003234BB" w:rsidRDefault="002C2D11" w:rsidP="00301C3F">
            <w:pPr>
              <w:pStyle w:val="Table-Text"/>
            </w:pPr>
            <w:r>
              <w:t>10.1.13</w:t>
            </w:r>
          </w:p>
        </w:tc>
        <w:tc>
          <w:tcPr>
            <w:tcW w:w="3186" w:type="dxa"/>
            <w:shd w:val="clear" w:color="auto" w:fill="auto"/>
          </w:tcPr>
          <w:p w14:paraId="64ECB714" w14:textId="549D7028" w:rsidR="00E36896" w:rsidRPr="003234BB" w:rsidRDefault="00305CD8" w:rsidP="00301C3F">
            <w:pPr>
              <w:pStyle w:val="Table-Text"/>
            </w:pPr>
            <w:r>
              <w:t xml:space="preserve">Контейнер </w:t>
            </w:r>
            <w:proofErr w:type="spellStart"/>
            <w:r>
              <w:t>сервлетов</w:t>
            </w:r>
            <w:proofErr w:type="spellEnd"/>
            <w:r w:rsidR="00EF4A5D">
              <w:t>; самостоятельный веб-сервер</w:t>
            </w:r>
          </w:p>
        </w:tc>
      </w:tr>
      <w:tr w:rsidR="00E36896" w:rsidRPr="003234BB" w14:paraId="160766E4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4E0AA875" w14:textId="1364095A" w:rsidR="00E36896" w:rsidRPr="003234BB" w:rsidRDefault="001D2089" w:rsidP="00301C3F">
            <w:pPr>
              <w:pStyle w:val="Table-Text"/>
            </w:pPr>
            <w:r>
              <w:t>Библиотека JDBC</w:t>
            </w:r>
          </w:p>
        </w:tc>
        <w:tc>
          <w:tcPr>
            <w:tcW w:w="3217" w:type="dxa"/>
            <w:shd w:val="clear" w:color="auto" w:fill="auto"/>
          </w:tcPr>
          <w:p w14:paraId="09ED66FA" w14:textId="77777777" w:rsidR="00E36896" w:rsidRPr="003234BB" w:rsidRDefault="00E36896" w:rsidP="00301C3F">
            <w:pPr>
              <w:pStyle w:val="Table-Text"/>
            </w:pPr>
          </w:p>
        </w:tc>
        <w:tc>
          <w:tcPr>
            <w:tcW w:w="3186" w:type="dxa"/>
            <w:shd w:val="clear" w:color="auto" w:fill="auto"/>
          </w:tcPr>
          <w:p w14:paraId="73942975" w14:textId="6FD4E5FC" w:rsidR="00E36896" w:rsidRPr="003234BB" w:rsidRDefault="009D219A" w:rsidP="00301C3F">
            <w:pPr>
              <w:pStyle w:val="Table-Text"/>
            </w:pPr>
            <w:r>
              <w:t>Взаимодействие Java-приложения с реляционной БД</w:t>
            </w:r>
          </w:p>
        </w:tc>
      </w:tr>
      <w:tr w:rsidR="00E36896" w:rsidRPr="003234BB" w14:paraId="74B08765" w14:textId="77777777" w:rsidTr="000D7179">
        <w:trPr>
          <w:jc w:val="center"/>
        </w:trPr>
        <w:tc>
          <w:tcPr>
            <w:tcW w:w="3168" w:type="dxa"/>
            <w:shd w:val="clear" w:color="auto" w:fill="auto"/>
          </w:tcPr>
          <w:p w14:paraId="2371A65E" w14:textId="7FC78846" w:rsidR="00E36896" w:rsidRPr="003234BB" w:rsidRDefault="001D2089" w:rsidP="00301C3F">
            <w:pPr>
              <w:pStyle w:val="Table-Text"/>
            </w:pPr>
            <w:r>
              <w:t>Библиотека JSTL</w:t>
            </w:r>
          </w:p>
        </w:tc>
        <w:tc>
          <w:tcPr>
            <w:tcW w:w="3217" w:type="dxa"/>
            <w:shd w:val="clear" w:color="auto" w:fill="auto"/>
          </w:tcPr>
          <w:p w14:paraId="5A082AE1" w14:textId="77777777" w:rsidR="00E36896" w:rsidRPr="003234BB" w:rsidRDefault="00E36896" w:rsidP="00301C3F">
            <w:pPr>
              <w:pStyle w:val="Table-Text"/>
            </w:pPr>
          </w:p>
        </w:tc>
        <w:tc>
          <w:tcPr>
            <w:tcW w:w="3186" w:type="dxa"/>
            <w:shd w:val="clear" w:color="auto" w:fill="auto"/>
          </w:tcPr>
          <w:p w14:paraId="0661E590" w14:textId="5537EB66" w:rsidR="00E36896" w:rsidRPr="003234BB" w:rsidRDefault="00EF4A5D" w:rsidP="00301C3F">
            <w:pPr>
              <w:pStyle w:val="Table-Text"/>
            </w:pPr>
            <w:r>
              <w:t>Реализация динамического содержимого веб-страницы на стороне сервера</w:t>
            </w:r>
          </w:p>
        </w:tc>
      </w:tr>
    </w:tbl>
    <w:p w14:paraId="68BA0EE8" w14:textId="6AD5359B" w:rsidR="00A42F62" w:rsidRPr="003234BB" w:rsidRDefault="00A42F62" w:rsidP="00A42F62"/>
    <w:permEnd w:id="875715974"/>
    <w:p w14:paraId="44DAC31B" w14:textId="77777777" w:rsidR="00EA78AA" w:rsidRPr="003234BB" w:rsidRDefault="00EA78AA" w:rsidP="00EA78AA">
      <w:pPr>
        <w:pStyle w:val="1"/>
      </w:pPr>
      <w:r w:rsidRPr="003234BB">
        <w:t>Список используемых запросов на языке SQL</w:t>
      </w:r>
    </w:p>
    <w:p w14:paraId="177BC112" w14:textId="77777777" w:rsidR="00EA78AA" w:rsidRPr="003234BB" w:rsidRDefault="00EA78AA" w:rsidP="00A30729">
      <w:pPr>
        <w:pStyle w:val="2"/>
      </w:pPr>
      <w:r w:rsidRPr="003234BB">
        <w:t>Запросы создания таблиц</w:t>
      </w:r>
      <w:r w:rsidR="00535561" w:rsidRPr="003234BB">
        <w:t xml:space="preserve"> базы данных</w:t>
      </w:r>
    </w:p>
    <w:p w14:paraId="4B679587" w14:textId="77777777" w:rsidR="00947F87" w:rsidRPr="00947F87" w:rsidRDefault="00947F87" w:rsidP="00947F87">
      <w:pPr>
        <w:pStyle w:val="a8"/>
      </w:pPr>
      <w:permStart w:id="1403269475" w:edGrp="everyone"/>
      <w:r w:rsidRPr="00947F87">
        <w:t>/* Создание и заполнение таблицы с типами пользователей */</w:t>
      </w:r>
    </w:p>
    <w:p w14:paraId="5FE04684" w14:textId="77777777" w:rsidR="00947F87" w:rsidRPr="00947F87" w:rsidRDefault="00947F87" w:rsidP="00947F87">
      <w:pPr>
        <w:pStyle w:val="a8"/>
      </w:pPr>
    </w:p>
    <w:p w14:paraId="39FE14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>(</w:t>
      </w:r>
      <w:proofErr w:type="gramEnd"/>
    </w:p>
    <w:p w14:paraId="6354890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type varchar2(20 char) not null </w:t>
      </w:r>
    </w:p>
    <w:p w14:paraId="3D1A6607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ab/>
      </w:r>
      <w:r w:rsidRPr="00947F87">
        <w:rPr>
          <w:lang w:val="en-US"/>
        </w:rPr>
        <w:tab/>
      </w:r>
      <w:proofErr w:type="spellStart"/>
      <w:r w:rsidRPr="00947F87">
        <w:t>check</w:t>
      </w:r>
      <w:proofErr w:type="spellEnd"/>
      <w:r w:rsidRPr="00947F87">
        <w:t xml:space="preserve"> (</w:t>
      </w:r>
      <w:proofErr w:type="spellStart"/>
      <w:r w:rsidRPr="00947F87">
        <w:t>type</w:t>
      </w:r>
      <w:proofErr w:type="spellEnd"/>
      <w:r w:rsidRPr="00947F87">
        <w:t xml:space="preserve"> </w:t>
      </w:r>
      <w:proofErr w:type="spellStart"/>
      <w:r w:rsidRPr="00947F87">
        <w:t>in</w:t>
      </w:r>
      <w:proofErr w:type="spellEnd"/>
      <w:r w:rsidRPr="00947F87">
        <w:t xml:space="preserve"> ('Обычный </w:t>
      </w:r>
      <w:proofErr w:type="spellStart"/>
      <w:r w:rsidRPr="00947F87">
        <w:t>пользователь','Администратор','Модератор</w:t>
      </w:r>
      <w:proofErr w:type="spellEnd"/>
      <w:r w:rsidRPr="00947F87">
        <w:t xml:space="preserve">')));    </w:t>
      </w:r>
    </w:p>
    <w:p w14:paraId="38C8FE20" w14:textId="77777777" w:rsidR="00947F87" w:rsidRPr="00947F87" w:rsidRDefault="00947F87" w:rsidP="00947F87">
      <w:pPr>
        <w:pStyle w:val="a8"/>
      </w:pPr>
    </w:p>
    <w:p w14:paraId="11C9D47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ALTER TABLE </w:t>
      </w:r>
      <w:proofErr w:type="spellStart"/>
      <w:r w:rsidRPr="00947F87">
        <w:rPr>
          <w:lang w:val="en-US"/>
        </w:rPr>
        <w:t>UserType</w:t>
      </w:r>
      <w:proofErr w:type="spellEnd"/>
    </w:p>
    <w:p w14:paraId="06E88D9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PK_type</w:t>
      </w:r>
      <w:proofErr w:type="spellEnd"/>
      <w:r w:rsidRPr="00947F87">
        <w:rPr>
          <w:lang w:val="en-US"/>
        </w:rPr>
        <w:t xml:space="preserve"> primary key (type);</w:t>
      </w:r>
    </w:p>
    <w:p w14:paraId="228D4BE0" w14:textId="77777777" w:rsidR="00947F87" w:rsidRPr="00947F87" w:rsidRDefault="00947F87" w:rsidP="00947F87">
      <w:pPr>
        <w:pStyle w:val="a8"/>
        <w:rPr>
          <w:lang w:val="en-US"/>
        </w:rPr>
      </w:pPr>
    </w:p>
    <w:p w14:paraId="21A49EA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Обычный</w:t>
      </w:r>
      <w:r w:rsidRPr="00947F87">
        <w:rPr>
          <w:lang w:val="en-US"/>
        </w:rPr>
        <w:t xml:space="preserve"> </w:t>
      </w:r>
      <w:r w:rsidRPr="00947F87">
        <w:t>пользователь</w:t>
      </w:r>
      <w:r w:rsidRPr="00947F87">
        <w:rPr>
          <w:lang w:val="en-US"/>
        </w:rPr>
        <w:t>');</w:t>
      </w:r>
    </w:p>
    <w:p w14:paraId="4368259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0D7619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 xml:space="preserve"> VALUES ('</w:t>
      </w:r>
      <w:r w:rsidRPr="00947F87">
        <w:t>Модератор</w:t>
      </w:r>
      <w:r w:rsidRPr="00947F87">
        <w:rPr>
          <w:lang w:val="en-US"/>
        </w:rPr>
        <w:t>');</w:t>
      </w:r>
    </w:p>
    <w:p w14:paraId="06CC4774" w14:textId="77777777" w:rsidR="00947F87" w:rsidRPr="00947F87" w:rsidRDefault="00947F87" w:rsidP="00947F87">
      <w:pPr>
        <w:pStyle w:val="a8"/>
        <w:rPr>
          <w:lang w:val="en-US"/>
        </w:rPr>
      </w:pPr>
    </w:p>
    <w:p w14:paraId="65DDD7C6" w14:textId="77777777" w:rsidR="00947F87" w:rsidRPr="00947F87" w:rsidRDefault="00947F87" w:rsidP="00947F87">
      <w:pPr>
        <w:pStyle w:val="a8"/>
        <w:rPr>
          <w:lang w:val="en-US"/>
        </w:rPr>
      </w:pPr>
    </w:p>
    <w:p w14:paraId="0AABAE56" w14:textId="77777777" w:rsidR="00947F87" w:rsidRPr="00947F87" w:rsidRDefault="00947F87" w:rsidP="00947F87">
      <w:pPr>
        <w:pStyle w:val="a8"/>
      </w:pPr>
      <w:r w:rsidRPr="00947F87">
        <w:t>/* Создание и заполнение таблицы с данными пользователей */</w:t>
      </w:r>
    </w:p>
    <w:p w14:paraId="774BBFD4" w14:textId="77777777" w:rsidR="00947F87" w:rsidRPr="00947F87" w:rsidRDefault="00947F87" w:rsidP="00947F87">
      <w:pPr>
        <w:pStyle w:val="a8"/>
      </w:pPr>
    </w:p>
    <w:p w14:paraId="300B16C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</w:p>
    <w:p w14:paraId="3474FC4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login varchar2(15 char) not null,</w:t>
      </w:r>
    </w:p>
    <w:p w14:paraId="06FFD8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parole varchar2(15 char) default '1' not null,</w:t>
      </w:r>
    </w:p>
    <w:p w14:paraId="2010993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type varchar2(20 char) default '</w:t>
      </w:r>
      <w:r w:rsidRPr="00947F87">
        <w:t>Обычный</w:t>
      </w:r>
      <w:r w:rsidRPr="00947F87">
        <w:rPr>
          <w:lang w:val="en-US"/>
        </w:rPr>
        <w:t xml:space="preserve"> </w:t>
      </w:r>
      <w:r w:rsidRPr="00947F87">
        <w:t>пользователь</w:t>
      </w:r>
      <w:r w:rsidRPr="00947F87">
        <w:rPr>
          <w:lang w:val="en-US"/>
        </w:rPr>
        <w:t>' not null,</w:t>
      </w:r>
    </w:p>
    <w:p w14:paraId="37D347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varchar2(1 char) default '0' not null</w:t>
      </w:r>
    </w:p>
    <w:p w14:paraId="3F781A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check (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in ('0', '1')),</w:t>
      </w:r>
    </w:p>
    <w:p w14:paraId="7D99178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varchar2(1 char) default '0' not null</w:t>
      </w:r>
    </w:p>
    <w:p w14:paraId="7528DF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check (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in ('0', '1')));</w:t>
      </w:r>
    </w:p>
    <w:p w14:paraId="3C0882AC" w14:textId="77777777" w:rsidR="00947F87" w:rsidRPr="00947F87" w:rsidRDefault="00947F87" w:rsidP="00947F87">
      <w:pPr>
        <w:pStyle w:val="a8"/>
        <w:rPr>
          <w:lang w:val="en-US"/>
        </w:rPr>
      </w:pPr>
    </w:p>
    <w:p w14:paraId="2D89C8C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UserData</w:t>
      </w:r>
      <w:proofErr w:type="spellEnd"/>
    </w:p>
    <w:p w14:paraId="19E8D21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PK_login</w:t>
      </w:r>
      <w:proofErr w:type="spellEnd"/>
      <w:r w:rsidRPr="00947F87">
        <w:rPr>
          <w:lang w:val="en-US"/>
        </w:rPr>
        <w:t xml:space="preserve"> primary key (login);</w:t>
      </w:r>
    </w:p>
    <w:p w14:paraId="13D074A1" w14:textId="77777777" w:rsidR="00947F87" w:rsidRPr="00947F87" w:rsidRDefault="00947F87" w:rsidP="00947F87">
      <w:pPr>
        <w:pStyle w:val="a8"/>
        <w:rPr>
          <w:lang w:val="en-US"/>
        </w:rPr>
      </w:pPr>
    </w:p>
    <w:p w14:paraId="3F1707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UserData</w:t>
      </w:r>
      <w:proofErr w:type="spellEnd"/>
    </w:p>
    <w:p w14:paraId="719215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FK_User_UserType</w:t>
      </w:r>
      <w:proofErr w:type="spellEnd"/>
      <w:r w:rsidRPr="00947F87">
        <w:rPr>
          <w:lang w:val="en-US"/>
        </w:rPr>
        <w:t xml:space="preserve"> foreign key (type)</w:t>
      </w:r>
    </w:p>
    <w:p w14:paraId="0C40DF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UserType</w:t>
      </w:r>
      <w:proofErr w:type="spellEnd"/>
      <w:r w:rsidRPr="00947F87">
        <w:rPr>
          <w:lang w:val="en-US"/>
        </w:rPr>
        <w:t>(type);</w:t>
      </w:r>
    </w:p>
    <w:p w14:paraId="2FD4263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78CAA33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10E40D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login,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>) VALUES ('</w:t>
      </w:r>
      <w:proofErr w:type="spellStart"/>
      <w:r w:rsidRPr="00947F87">
        <w:rPr>
          <w:lang w:val="en-US"/>
        </w:rPr>
        <w:t>blue_sky</w:t>
      </w:r>
      <w:proofErr w:type="spellEnd"/>
      <w:r w:rsidRPr="00947F87">
        <w:rPr>
          <w:lang w:val="en-US"/>
        </w:rPr>
        <w:t>', 1);</w:t>
      </w:r>
    </w:p>
    <w:p w14:paraId="17F7500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05C6245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1D6BF0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50E2E8C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 VALUES ('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2C09A7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</w:t>
      </w:r>
      <w:proofErr w:type="spellStart"/>
      <w:r w:rsidRPr="00947F87">
        <w:rPr>
          <w:lang w:val="en-US"/>
        </w:rPr>
        <w:t>Blue_moon</w:t>
      </w:r>
      <w:proofErr w:type="spellEnd"/>
      <w:r w:rsidRPr="00947F87">
        <w:rPr>
          <w:lang w:val="en-US"/>
        </w:rPr>
        <w:t>', '</w:t>
      </w:r>
      <w:r w:rsidRPr="00947F87">
        <w:t>Модератор</w:t>
      </w:r>
      <w:r w:rsidRPr="00947F87">
        <w:rPr>
          <w:lang w:val="en-US"/>
        </w:rPr>
        <w:t>');</w:t>
      </w:r>
    </w:p>
    <w:p w14:paraId="097797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</w:t>
      </w:r>
      <w:proofErr w:type="spellStart"/>
      <w:r w:rsidRPr="00947F87">
        <w:rPr>
          <w:lang w:val="en-US"/>
        </w:rPr>
        <w:t>Blue_sea</w:t>
      </w:r>
      <w:proofErr w:type="spellEnd"/>
      <w:r w:rsidRPr="00947F87">
        <w:rPr>
          <w:lang w:val="en-US"/>
        </w:rPr>
        <w:t>', '</w:t>
      </w:r>
      <w:r w:rsidRPr="00947F87">
        <w:t>Модератор</w:t>
      </w:r>
      <w:r w:rsidRPr="00947F87">
        <w:rPr>
          <w:lang w:val="en-US"/>
        </w:rPr>
        <w:t>');</w:t>
      </w:r>
    </w:p>
    <w:p w14:paraId="4C0B3B6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('DARK_HORSE', 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65F1D67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type) VALUES ('DARK_GLOOM', '</w:t>
      </w:r>
      <w:r w:rsidRPr="00947F87">
        <w:t>Администратор</w:t>
      </w:r>
      <w:r w:rsidRPr="00947F87">
        <w:rPr>
          <w:lang w:val="en-US"/>
        </w:rPr>
        <w:t>');</w:t>
      </w:r>
    </w:p>
    <w:p w14:paraId="09BEB35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73F1AA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191871F5" w14:textId="77777777" w:rsidR="00947F87" w:rsidRPr="00947F87" w:rsidRDefault="00947F87" w:rsidP="00947F87">
      <w:pPr>
        <w:pStyle w:val="a8"/>
      </w:pPr>
      <w:r w:rsidRPr="00947F87">
        <w:t xml:space="preserve">/* Создание и заполнение таблицы с категориями товаров */    </w:t>
      </w:r>
    </w:p>
    <w:p w14:paraId="59D87FDF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61AE6C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>(</w:t>
      </w:r>
      <w:proofErr w:type="gramEnd"/>
    </w:p>
    <w:p w14:paraId="7B937F3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category varchar2(20 char) not null</w:t>
      </w:r>
    </w:p>
    <w:p w14:paraId="6483BFB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r w:rsidRPr="00947F87">
        <w:rPr>
          <w:lang w:val="en-US"/>
        </w:rPr>
        <w:tab/>
        <w:t>check (category in ('</w:t>
      </w:r>
      <w:r w:rsidRPr="00947F87">
        <w:t>Продукты</w:t>
      </w:r>
      <w:r w:rsidRPr="00947F87">
        <w:rPr>
          <w:lang w:val="en-US"/>
        </w:rPr>
        <w:t>','</w:t>
      </w:r>
      <w:r w:rsidRPr="00947F87">
        <w:t>Искусство</w:t>
      </w:r>
      <w:r w:rsidRPr="00947F87">
        <w:rPr>
          <w:lang w:val="en-US"/>
        </w:rPr>
        <w:t>','</w:t>
      </w:r>
      <w:proofErr w:type="spellStart"/>
      <w:r w:rsidRPr="00947F87">
        <w:t>Бытоваяхимия</w:t>
      </w:r>
      <w:proofErr w:type="spellEnd"/>
      <w:r w:rsidRPr="00947F87">
        <w:rPr>
          <w:lang w:val="en-US"/>
        </w:rPr>
        <w:t>','</w:t>
      </w:r>
      <w:r w:rsidRPr="00947F87">
        <w:t>Электроника</w:t>
      </w:r>
      <w:r w:rsidRPr="00947F87">
        <w:rPr>
          <w:lang w:val="en-US"/>
        </w:rPr>
        <w:t>',</w:t>
      </w:r>
    </w:p>
    <w:p w14:paraId="2D5E907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lastRenderedPageBreak/>
        <w:tab/>
      </w:r>
      <w:r w:rsidRPr="00947F87">
        <w:rPr>
          <w:lang w:val="en-US"/>
        </w:rPr>
        <w:tab/>
      </w:r>
      <w:r w:rsidRPr="00947F87">
        <w:rPr>
          <w:lang w:val="en-US"/>
        </w:rPr>
        <w:tab/>
      </w:r>
      <w:r w:rsidRPr="00947F87">
        <w:rPr>
          <w:lang w:val="en-US"/>
        </w:rPr>
        <w:tab/>
      </w:r>
      <w:r w:rsidRPr="00947F87">
        <w:t>'</w:t>
      </w:r>
      <w:proofErr w:type="spellStart"/>
      <w:r w:rsidRPr="00947F87">
        <w:t>Мебель','Красота</w:t>
      </w:r>
      <w:proofErr w:type="spellEnd"/>
      <w:r w:rsidRPr="00947F87">
        <w:t xml:space="preserve"> и </w:t>
      </w:r>
      <w:proofErr w:type="spellStart"/>
      <w:r w:rsidRPr="00947F87">
        <w:t>здоровье','Музыка','Прочее</w:t>
      </w:r>
      <w:proofErr w:type="spellEnd"/>
      <w:r w:rsidRPr="00947F87">
        <w:t>')));</w:t>
      </w:r>
      <w:r w:rsidRPr="00947F87">
        <w:tab/>
      </w:r>
      <w:r w:rsidRPr="00947F87">
        <w:tab/>
      </w:r>
    </w:p>
    <w:p w14:paraId="1FD82B66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4305B48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ProductCategory</w:t>
      </w:r>
      <w:proofErr w:type="spellEnd"/>
    </w:p>
    <w:p w14:paraId="4CEC96E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PK_category</w:t>
      </w:r>
      <w:proofErr w:type="spellEnd"/>
      <w:r w:rsidRPr="00947F87">
        <w:rPr>
          <w:lang w:val="en-US"/>
        </w:rPr>
        <w:t xml:space="preserve"> primary key (category);</w:t>
      </w:r>
    </w:p>
    <w:p w14:paraId="2B653A23" w14:textId="77777777" w:rsidR="00947F87" w:rsidRPr="00947F87" w:rsidRDefault="00947F87" w:rsidP="00947F87">
      <w:pPr>
        <w:pStyle w:val="a8"/>
        <w:rPr>
          <w:lang w:val="en-US"/>
        </w:rPr>
      </w:pPr>
    </w:p>
    <w:p w14:paraId="657428F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Продукты</w:t>
      </w:r>
      <w:r w:rsidRPr="00947F87">
        <w:rPr>
          <w:lang w:val="en-US"/>
        </w:rPr>
        <w:t>');</w:t>
      </w:r>
    </w:p>
    <w:p w14:paraId="3454FDF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Искусство</w:t>
      </w:r>
      <w:r w:rsidRPr="00947F87">
        <w:rPr>
          <w:lang w:val="en-US"/>
        </w:rPr>
        <w:t>');</w:t>
      </w:r>
    </w:p>
    <w:p w14:paraId="3BA01C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proofErr w:type="spellStart"/>
      <w:r w:rsidRPr="00947F87">
        <w:t>Бытоваяхимия</w:t>
      </w:r>
      <w:proofErr w:type="spellEnd"/>
      <w:r w:rsidRPr="00947F87">
        <w:rPr>
          <w:lang w:val="en-US"/>
        </w:rPr>
        <w:t>');</w:t>
      </w:r>
    </w:p>
    <w:p w14:paraId="08786C1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Электроника</w:t>
      </w:r>
      <w:r w:rsidRPr="00947F87">
        <w:rPr>
          <w:lang w:val="en-US"/>
        </w:rPr>
        <w:t>');</w:t>
      </w:r>
    </w:p>
    <w:p w14:paraId="0ED883E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Мебель</w:t>
      </w:r>
      <w:r w:rsidRPr="00947F87">
        <w:rPr>
          <w:lang w:val="en-US"/>
        </w:rPr>
        <w:t>');</w:t>
      </w:r>
    </w:p>
    <w:p w14:paraId="2348256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Красота</w:t>
      </w:r>
      <w:r w:rsidRPr="00947F87">
        <w:rPr>
          <w:lang w:val="en-US"/>
        </w:rPr>
        <w:t xml:space="preserve"> </w:t>
      </w:r>
      <w:r w:rsidRPr="00947F87">
        <w:t>и</w:t>
      </w:r>
      <w:r w:rsidRPr="00947F87">
        <w:rPr>
          <w:lang w:val="en-US"/>
        </w:rPr>
        <w:t xml:space="preserve"> </w:t>
      </w:r>
      <w:r w:rsidRPr="00947F87">
        <w:t>здоровье</w:t>
      </w:r>
      <w:r w:rsidRPr="00947F87">
        <w:rPr>
          <w:lang w:val="en-US"/>
        </w:rPr>
        <w:t>');</w:t>
      </w:r>
    </w:p>
    <w:p w14:paraId="21D0CC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Музыка</w:t>
      </w:r>
      <w:r w:rsidRPr="00947F87">
        <w:rPr>
          <w:lang w:val="en-US"/>
        </w:rPr>
        <w:t>');</w:t>
      </w:r>
    </w:p>
    <w:p w14:paraId="62504DA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 xml:space="preserve"> VALUES ('</w:t>
      </w:r>
      <w:r w:rsidRPr="00947F87">
        <w:t>Прочее</w:t>
      </w:r>
      <w:r w:rsidRPr="00947F87">
        <w:rPr>
          <w:lang w:val="en-US"/>
        </w:rPr>
        <w:t>');</w:t>
      </w:r>
    </w:p>
    <w:p w14:paraId="3DC07DFA" w14:textId="77777777" w:rsidR="00947F87" w:rsidRPr="00947F87" w:rsidRDefault="00947F87" w:rsidP="00947F87">
      <w:pPr>
        <w:pStyle w:val="a8"/>
        <w:rPr>
          <w:lang w:val="en-US"/>
        </w:rPr>
      </w:pPr>
    </w:p>
    <w:p w14:paraId="1CADA608" w14:textId="77777777" w:rsidR="00947F87" w:rsidRPr="00947F87" w:rsidRDefault="00947F87" w:rsidP="00947F87">
      <w:pPr>
        <w:pStyle w:val="a8"/>
        <w:rPr>
          <w:lang w:val="en-US"/>
        </w:rPr>
      </w:pPr>
    </w:p>
    <w:p w14:paraId="4CC73BF3" w14:textId="77777777" w:rsidR="00947F87" w:rsidRPr="00947F87" w:rsidRDefault="00947F87" w:rsidP="00947F87">
      <w:pPr>
        <w:pStyle w:val="a8"/>
      </w:pPr>
      <w:r w:rsidRPr="00947F87">
        <w:t>/* Создание и заполнение таблицы со статусами товаров */</w:t>
      </w:r>
    </w:p>
    <w:p w14:paraId="1253B837" w14:textId="77777777" w:rsidR="00947F87" w:rsidRPr="00947F87" w:rsidRDefault="00947F87" w:rsidP="00947F87">
      <w:pPr>
        <w:pStyle w:val="a8"/>
      </w:pPr>
    </w:p>
    <w:p w14:paraId="30CECE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>(</w:t>
      </w:r>
      <w:proofErr w:type="gramEnd"/>
    </w:p>
    <w:p w14:paraId="08DF75F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status varchar2(14 char) not null</w:t>
      </w:r>
    </w:p>
    <w:p w14:paraId="7FBE78F8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ab/>
      </w:r>
      <w:r w:rsidRPr="00947F87">
        <w:rPr>
          <w:lang w:val="en-US"/>
        </w:rPr>
        <w:tab/>
      </w:r>
      <w:proofErr w:type="spellStart"/>
      <w:r w:rsidRPr="00947F87">
        <w:t>check</w:t>
      </w:r>
      <w:proofErr w:type="spellEnd"/>
      <w:r w:rsidRPr="00947F87">
        <w:t xml:space="preserve"> (</w:t>
      </w:r>
      <w:proofErr w:type="spellStart"/>
      <w:r w:rsidRPr="00947F87">
        <w:t>status</w:t>
      </w:r>
      <w:proofErr w:type="spellEnd"/>
      <w:r w:rsidRPr="00947F87">
        <w:t xml:space="preserve"> </w:t>
      </w:r>
      <w:proofErr w:type="spellStart"/>
      <w:r w:rsidRPr="00947F87">
        <w:t>in</w:t>
      </w:r>
      <w:proofErr w:type="spellEnd"/>
      <w:r w:rsidRPr="00947F87">
        <w:t xml:space="preserve"> ('В </w:t>
      </w:r>
      <w:proofErr w:type="spellStart"/>
      <w:r w:rsidRPr="00947F87">
        <w:t>продаже','Продан','Снят</w:t>
      </w:r>
      <w:proofErr w:type="spellEnd"/>
      <w:r w:rsidRPr="00947F87">
        <w:t xml:space="preserve"> с продажи')));</w:t>
      </w:r>
    </w:p>
    <w:p w14:paraId="4933D148" w14:textId="77777777" w:rsidR="00947F87" w:rsidRPr="00947F87" w:rsidRDefault="00947F87" w:rsidP="00947F87">
      <w:pPr>
        <w:pStyle w:val="a8"/>
      </w:pPr>
      <w:r w:rsidRPr="00947F87">
        <w:t xml:space="preserve">    </w:t>
      </w:r>
    </w:p>
    <w:p w14:paraId="63F0957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ProductStatus</w:t>
      </w:r>
      <w:proofErr w:type="spellEnd"/>
    </w:p>
    <w:p w14:paraId="1FA3D08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PK_status</w:t>
      </w:r>
      <w:proofErr w:type="spellEnd"/>
      <w:r w:rsidRPr="00947F87">
        <w:rPr>
          <w:lang w:val="en-US"/>
        </w:rPr>
        <w:t xml:space="preserve"> primary key (status);</w:t>
      </w:r>
    </w:p>
    <w:p w14:paraId="6A847987" w14:textId="77777777" w:rsidR="00947F87" w:rsidRPr="00947F87" w:rsidRDefault="00947F87" w:rsidP="00947F87">
      <w:pPr>
        <w:pStyle w:val="a8"/>
        <w:rPr>
          <w:lang w:val="en-US"/>
        </w:rPr>
      </w:pPr>
    </w:p>
    <w:p w14:paraId="773714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');</w:t>
      </w:r>
    </w:p>
    <w:p w14:paraId="1723C20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Продан</w:t>
      </w:r>
      <w:r w:rsidRPr="00947F87">
        <w:rPr>
          <w:lang w:val="en-US"/>
        </w:rPr>
        <w:t>');</w:t>
      </w:r>
    </w:p>
    <w:p w14:paraId="51D7238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 xml:space="preserve"> VALUES ('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');</w:t>
      </w:r>
    </w:p>
    <w:p w14:paraId="457B4A49" w14:textId="77777777" w:rsidR="00947F87" w:rsidRPr="00947F87" w:rsidRDefault="00947F87" w:rsidP="00947F87">
      <w:pPr>
        <w:pStyle w:val="a8"/>
        <w:rPr>
          <w:lang w:val="en-US"/>
        </w:rPr>
      </w:pPr>
    </w:p>
    <w:p w14:paraId="25DDB49A" w14:textId="77777777" w:rsidR="00947F87" w:rsidRPr="00947F87" w:rsidRDefault="00947F87" w:rsidP="00947F87">
      <w:pPr>
        <w:pStyle w:val="a8"/>
        <w:rPr>
          <w:lang w:val="en-US"/>
        </w:rPr>
      </w:pPr>
    </w:p>
    <w:p w14:paraId="456648DE" w14:textId="77777777" w:rsidR="00947F87" w:rsidRPr="00947F87" w:rsidRDefault="00947F87" w:rsidP="00947F87">
      <w:pPr>
        <w:pStyle w:val="a8"/>
      </w:pPr>
      <w:r w:rsidRPr="00947F87">
        <w:t>/* Создание и заполнение таблицы с данными товаров */</w:t>
      </w:r>
    </w:p>
    <w:p w14:paraId="00064D16" w14:textId="77777777" w:rsidR="00947F87" w:rsidRPr="00947F87" w:rsidRDefault="00947F87" w:rsidP="00947F87">
      <w:pPr>
        <w:pStyle w:val="a8"/>
      </w:pPr>
    </w:p>
    <w:p w14:paraId="0CC7EFB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</w:p>
    <w:p w14:paraId="6D4394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id int generated always as </w:t>
      </w:r>
      <w:proofErr w:type="gramStart"/>
      <w:r w:rsidRPr="00947F87">
        <w:rPr>
          <w:lang w:val="en-US"/>
        </w:rPr>
        <w:t>identity(</w:t>
      </w:r>
      <w:proofErr w:type="gramEnd"/>
      <w:r w:rsidRPr="00947F87">
        <w:rPr>
          <w:lang w:val="en-US"/>
        </w:rPr>
        <w:t>start with 1),</w:t>
      </w:r>
    </w:p>
    <w:p w14:paraId="54A0E38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name varchar2(40 char) not null,</w:t>
      </w:r>
    </w:p>
    <w:p w14:paraId="3B460EB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description varchar2(200 char),</w:t>
      </w:r>
    </w:p>
    <w:p w14:paraId="09AF0CF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category varchar2(20 char) default '</w:t>
      </w:r>
      <w:r w:rsidRPr="00947F87">
        <w:t>Прочее</w:t>
      </w:r>
      <w:r w:rsidRPr="00947F87">
        <w:rPr>
          <w:lang w:val="en-US"/>
        </w:rPr>
        <w:t>' not null,</w:t>
      </w:r>
    </w:p>
    <w:p w14:paraId="1B91706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 int not null,</w:t>
      </w:r>
    </w:p>
    <w:p w14:paraId="3592890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price int not null,</w:t>
      </w:r>
    </w:p>
    <w:p w14:paraId="51A0527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int not null,</w:t>
      </w:r>
    </w:p>
    <w:p w14:paraId="0E88BFE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int default 0,</w:t>
      </w:r>
    </w:p>
    <w:p w14:paraId="2F35DF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 date not null,</w:t>
      </w:r>
    </w:p>
    <w:p w14:paraId="40B8C8A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date not null,</w:t>
      </w:r>
    </w:p>
    <w:p w14:paraId="0BF7B89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int not null,</w:t>
      </w:r>
    </w:p>
    <w:p w14:paraId="3970681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ab/>
        <w:t>status varchar2(14 char) default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not null,</w:t>
      </w:r>
    </w:p>
    <w:p w14:paraId="28563D4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seller varchar2(15 char));</w:t>
      </w:r>
    </w:p>
    <w:p w14:paraId="0F78CCF8" w14:textId="77777777" w:rsidR="00947F87" w:rsidRPr="00947F87" w:rsidRDefault="00947F87" w:rsidP="00947F87">
      <w:pPr>
        <w:pStyle w:val="a8"/>
        <w:rPr>
          <w:lang w:val="en-US"/>
        </w:rPr>
      </w:pPr>
    </w:p>
    <w:p w14:paraId="285BFE3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6C345F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PK_product_id</w:t>
      </w:r>
      <w:proofErr w:type="spellEnd"/>
      <w:r w:rsidRPr="00947F87">
        <w:rPr>
          <w:lang w:val="en-US"/>
        </w:rPr>
        <w:t xml:space="preserve"> primary key (id);</w:t>
      </w:r>
    </w:p>
    <w:p w14:paraId="3047EFBB" w14:textId="77777777" w:rsidR="00947F87" w:rsidRPr="00947F87" w:rsidRDefault="00947F87" w:rsidP="00947F87">
      <w:pPr>
        <w:pStyle w:val="a8"/>
        <w:rPr>
          <w:lang w:val="en-US"/>
        </w:rPr>
      </w:pPr>
    </w:p>
    <w:p w14:paraId="52C498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5B0BD5A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FK_Product_ProductCategory</w:t>
      </w:r>
      <w:proofErr w:type="spellEnd"/>
      <w:r w:rsidRPr="00947F87">
        <w:rPr>
          <w:lang w:val="en-US"/>
        </w:rPr>
        <w:t xml:space="preserve"> foreign key (category)</w:t>
      </w:r>
    </w:p>
    <w:p w14:paraId="700FD74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ProductCategory</w:t>
      </w:r>
      <w:proofErr w:type="spellEnd"/>
      <w:r w:rsidRPr="00947F87">
        <w:rPr>
          <w:lang w:val="en-US"/>
        </w:rPr>
        <w:t>(category);</w:t>
      </w:r>
    </w:p>
    <w:p w14:paraId="2AC1E149" w14:textId="77777777" w:rsidR="00947F87" w:rsidRPr="00947F87" w:rsidRDefault="00947F87" w:rsidP="00947F87">
      <w:pPr>
        <w:pStyle w:val="a8"/>
        <w:rPr>
          <w:lang w:val="en-US"/>
        </w:rPr>
      </w:pPr>
    </w:p>
    <w:p w14:paraId="6AEC6CF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0B1DD39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FK_Product_ProductStatus</w:t>
      </w:r>
      <w:proofErr w:type="spellEnd"/>
      <w:r w:rsidRPr="00947F87">
        <w:rPr>
          <w:lang w:val="en-US"/>
        </w:rPr>
        <w:t xml:space="preserve"> foreign key (status)</w:t>
      </w:r>
    </w:p>
    <w:p w14:paraId="124C26B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ProductStatus</w:t>
      </w:r>
      <w:proofErr w:type="spellEnd"/>
      <w:r w:rsidRPr="00947F87">
        <w:rPr>
          <w:lang w:val="en-US"/>
        </w:rPr>
        <w:t>(status);</w:t>
      </w:r>
    </w:p>
    <w:p w14:paraId="0E7738C5" w14:textId="77777777" w:rsidR="00947F87" w:rsidRPr="00947F87" w:rsidRDefault="00947F87" w:rsidP="00947F87">
      <w:pPr>
        <w:pStyle w:val="a8"/>
        <w:rPr>
          <w:lang w:val="en-US"/>
        </w:rPr>
      </w:pPr>
    </w:p>
    <w:p w14:paraId="0EC986B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ProductData</w:t>
      </w:r>
      <w:proofErr w:type="spellEnd"/>
    </w:p>
    <w:p w14:paraId="6441768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FK_Product_User</w:t>
      </w:r>
      <w:proofErr w:type="spellEnd"/>
      <w:r w:rsidRPr="00947F87">
        <w:rPr>
          <w:lang w:val="en-US"/>
        </w:rPr>
        <w:t xml:space="preserve"> foreign key (seller)</w:t>
      </w:r>
    </w:p>
    <w:p w14:paraId="3E6C789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(login);</w:t>
      </w:r>
    </w:p>
    <w:p w14:paraId="625B6C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86B0CC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6DD53F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28E28D0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 xml:space="preserve">('Гусли', 'Эти чудесные гусли мы нашли на чердаке', 'Музыка', 250,600,50,7, </w:t>
      </w:r>
    </w:p>
    <w:p w14:paraId="164840F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6CF244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252BDF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1F238EC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32294C66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('Портрет Людмилы Петровны', 'Портрет неизвестной учительницы, найденный на барахолке', 'Искусство', 1000,1500,100,5,</w:t>
      </w:r>
    </w:p>
    <w:p w14:paraId="7564B24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33193E9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A83023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3EF7FBC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4A81C872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('Портрет Виталия Витальевича', 'Портрет, спасённый от стаи собак в Анапе', 'Искусство', 1000,1500,100,5,</w:t>
      </w:r>
    </w:p>
    <w:p w14:paraId="6FF3932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Продан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6E6051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001F8C0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554A9C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2A68F63C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 xml:space="preserve">('Портрет Александра Александровича', 'Портрет, купленный у городской </w:t>
      </w:r>
      <w:proofErr w:type="spellStart"/>
      <w:r w:rsidRPr="00947F87">
        <w:t>сумашедшей</w:t>
      </w:r>
      <w:proofErr w:type="spellEnd"/>
      <w:r w:rsidRPr="00947F87">
        <w:t xml:space="preserve"> в Рыбинске', 'Искусство', 1000,1500,100,5,</w:t>
      </w:r>
    </w:p>
    <w:p w14:paraId="17BB20C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Продан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00E663D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    </w:t>
      </w:r>
    </w:p>
    <w:p w14:paraId="2191034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5336876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6DF5D8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r w:rsidRPr="00947F87">
        <w:t xml:space="preserve">('Музыкальная шкатулка со Шреком', 'Шкатулка играет песню </w:t>
      </w:r>
      <w:r w:rsidRPr="00947F87">
        <w:rPr>
          <w:lang w:val="en-US"/>
        </w:rPr>
        <w:t>"</w:t>
      </w:r>
      <w:r w:rsidRPr="00947F87">
        <w:t>А</w:t>
      </w:r>
      <w:proofErr w:type="spellStart"/>
      <w:r w:rsidRPr="00947F87">
        <w:rPr>
          <w:lang w:val="en-US"/>
        </w:rPr>
        <w:t>ll</w:t>
      </w:r>
      <w:proofErr w:type="spellEnd"/>
      <w:r w:rsidRPr="00947F87">
        <w:rPr>
          <w:lang w:val="en-US"/>
        </w:rPr>
        <w:t xml:space="preserve"> star" </w:t>
      </w:r>
      <w:r w:rsidRPr="00947F87">
        <w:t>группы</w:t>
      </w:r>
      <w:r w:rsidRPr="00947F87">
        <w:rPr>
          <w:lang w:val="en-US"/>
        </w:rPr>
        <w:t xml:space="preserve"> "Smash Mouth"', '</w:t>
      </w:r>
      <w:r w:rsidRPr="00947F87">
        <w:t>Музыка</w:t>
      </w:r>
      <w:r w:rsidRPr="00947F87">
        <w:rPr>
          <w:lang w:val="en-US"/>
        </w:rPr>
        <w:t>', 250,250,50,0,</w:t>
      </w:r>
    </w:p>
    <w:p w14:paraId="0B86E51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TO_DATE('2023.10.10', 'yyyy.mm.dd'), 12,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green_glass</w:t>
      </w:r>
      <w:proofErr w:type="spellEnd"/>
      <w:r w:rsidRPr="00947F87">
        <w:rPr>
          <w:lang w:val="en-US"/>
        </w:rPr>
        <w:t>');</w:t>
      </w:r>
    </w:p>
    <w:p w14:paraId="510FF8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6CB864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78E9C76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status, seller) VALUES</w:t>
      </w:r>
    </w:p>
    <w:p w14:paraId="3B92CB00" w14:textId="77777777" w:rsidR="00947F87" w:rsidRPr="00947F87" w:rsidRDefault="00947F87" w:rsidP="00947F87">
      <w:pPr>
        <w:pStyle w:val="a8"/>
      </w:pPr>
      <w:r w:rsidRPr="00947F87">
        <w:rPr>
          <w:lang w:val="en-US"/>
        </w:rPr>
        <w:t xml:space="preserve">    </w:t>
      </w:r>
      <w:r w:rsidRPr="00947F87">
        <w:t>('Консервы 20-го века', 'Приятного аппетита!', 'Продукты', 50,100,50,1,</w:t>
      </w:r>
    </w:p>
    <w:p w14:paraId="0982951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t xml:space="preserve">    </w:t>
      </w:r>
      <w:r w:rsidRPr="00947F87">
        <w:rPr>
          <w:lang w:val="en-US"/>
        </w:rPr>
        <w:t>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'2023.09.28', 'yyyy.mm.dd'), TO_DATE('2024.01.30', 'yyyy.mm.dd'), 124,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', '</w:t>
      </w:r>
      <w:proofErr w:type="spellStart"/>
      <w:r w:rsidRPr="00947F87">
        <w:rPr>
          <w:lang w:val="en-US"/>
        </w:rPr>
        <w:t>blue_sky</w:t>
      </w:r>
      <w:proofErr w:type="spellEnd"/>
      <w:r w:rsidRPr="00947F87">
        <w:rPr>
          <w:lang w:val="en-US"/>
        </w:rPr>
        <w:t>');</w:t>
      </w:r>
    </w:p>
    <w:p w14:paraId="4C360AB0" w14:textId="77777777" w:rsidR="008B2919" w:rsidRDefault="008B2919" w:rsidP="00947F87">
      <w:pPr>
        <w:pStyle w:val="a8"/>
        <w:rPr>
          <w:lang w:val="en-US"/>
        </w:rPr>
      </w:pPr>
    </w:p>
    <w:p w14:paraId="7CD59148" w14:textId="77777777" w:rsidR="008B2919" w:rsidRDefault="008B2919" w:rsidP="00947F87">
      <w:pPr>
        <w:pStyle w:val="a8"/>
        <w:rPr>
          <w:lang w:val="en-US"/>
        </w:rPr>
      </w:pPr>
    </w:p>
    <w:p w14:paraId="6ABA2D76" w14:textId="5044DCC0" w:rsidR="00947F87" w:rsidRPr="00947F87" w:rsidRDefault="00947F87" w:rsidP="00947F87">
      <w:pPr>
        <w:pStyle w:val="a8"/>
      </w:pPr>
      <w:r w:rsidRPr="00947F87">
        <w:t>/* Создание и заполнение таблицы с данными о сделках */</w:t>
      </w:r>
    </w:p>
    <w:p w14:paraId="036EF50B" w14:textId="77777777" w:rsidR="00947F87" w:rsidRPr="00947F87" w:rsidRDefault="00947F87" w:rsidP="00947F87">
      <w:pPr>
        <w:pStyle w:val="a8"/>
      </w:pPr>
    </w:p>
    <w:p w14:paraId="52BB4D0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CREATE TABLE </w:t>
      </w:r>
      <w:proofErr w:type="spellStart"/>
      <w:proofErr w:type="gram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gramEnd"/>
    </w:p>
    <w:p w14:paraId="76881C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id int generated always as </w:t>
      </w:r>
      <w:proofErr w:type="gramStart"/>
      <w:r w:rsidRPr="00947F87">
        <w:rPr>
          <w:lang w:val="en-US"/>
        </w:rPr>
        <w:t>identity(</w:t>
      </w:r>
      <w:proofErr w:type="gramEnd"/>
      <w:r w:rsidRPr="00947F87">
        <w:rPr>
          <w:lang w:val="en-US"/>
        </w:rPr>
        <w:t>start with 1),</w:t>
      </w:r>
    </w:p>
    <w:p w14:paraId="5EC4E07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datetime date not null, </w:t>
      </w:r>
    </w:p>
    <w:p w14:paraId="41E373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price int not null,</w:t>
      </w:r>
    </w:p>
    <w:p w14:paraId="4DDF032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>product int not null,</w:t>
      </w:r>
    </w:p>
    <w:p w14:paraId="7F899E8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buyer </w:t>
      </w:r>
      <w:proofErr w:type="gramStart"/>
      <w:r w:rsidRPr="00947F87">
        <w:rPr>
          <w:lang w:val="en-US"/>
        </w:rPr>
        <w:t>varchar(</w:t>
      </w:r>
      <w:proofErr w:type="gramEnd"/>
      <w:r w:rsidRPr="00947F87">
        <w:rPr>
          <w:lang w:val="en-US"/>
        </w:rPr>
        <w:t>15));</w:t>
      </w:r>
    </w:p>
    <w:p w14:paraId="5D9472D1" w14:textId="77777777" w:rsidR="00947F87" w:rsidRPr="00947F87" w:rsidRDefault="00947F87" w:rsidP="00947F87">
      <w:pPr>
        <w:pStyle w:val="a8"/>
        <w:rPr>
          <w:lang w:val="en-US"/>
        </w:rPr>
      </w:pPr>
    </w:p>
    <w:p w14:paraId="2305B5D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2D1D9A8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PK_deal_id</w:t>
      </w:r>
      <w:proofErr w:type="spellEnd"/>
      <w:r w:rsidRPr="00947F87">
        <w:rPr>
          <w:lang w:val="en-US"/>
        </w:rPr>
        <w:t xml:space="preserve"> primary key (id);</w:t>
      </w:r>
    </w:p>
    <w:p w14:paraId="63BDE0F7" w14:textId="77777777" w:rsidR="00947F87" w:rsidRPr="00947F87" w:rsidRDefault="00947F87" w:rsidP="00947F87">
      <w:pPr>
        <w:pStyle w:val="a8"/>
        <w:rPr>
          <w:lang w:val="en-US"/>
        </w:rPr>
      </w:pPr>
    </w:p>
    <w:p w14:paraId="066C5F3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068D81A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FK_Deal_Product</w:t>
      </w:r>
      <w:proofErr w:type="spellEnd"/>
      <w:r w:rsidRPr="00947F87">
        <w:rPr>
          <w:lang w:val="en-US"/>
        </w:rPr>
        <w:t xml:space="preserve"> foreign key (product)</w:t>
      </w:r>
    </w:p>
    <w:p w14:paraId="7DB3676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(id);</w:t>
      </w:r>
    </w:p>
    <w:p w14:paraId="66932A7E" w14:textId="77777777" w:rsidR="00947F87" w:rsidRPr="00947F87" w:rsidRDefault="00947F87" w:rsidP="00947F87">
      <w:pPr>
        <w:pStyle w:val="a8"/>
        <w:rPr>
          <w:lang w:val="en-US"/>
        </w:rPr>
      </w:pPr>
    </w:p>
    <w:p w14:paraId="36D20DA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ALTER TABLE </w:t>
      </w:r>
      <w:proofErr w:type="spellStart"/>
      <w:r w:rsidRPr="00947F87">
        <w:rPr>
          <w:lang w:val="en-US"/>
        </w:rPr>
        <w:t>DealJournal</w:t>
      </w:r>
      <w:proofErr w:type="spellEnd"/>
    </w:p>
    <w:p w14:paraId="3362660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ADD CONSTRAINT </w:t>
      </w:r>
      <w:proofErr w:type="spellStart"/>
      <w:r w:rsidRPr="00947F87">
        <w:rPr>
          <w:lang w:val="en-US"/>
        </w:rPr>
        <w:t>FK_Deal_User</w:t>
      </w:r>
      <w:proofErr w:type="spellEnd"/>
      <w:r w:rsidRPr="00947F87">
        <w:rPr>
          <w:lang w:val="en-US"/>
        </w:rPr>
        <w:t xml:space="preserve"> foreign key (buyer)</w:t>
      </w:r>
    </w:p>
    <w:p w14:paraId="60F11A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ab/>
        <w:t xml:space="preserve">references </w:t>
      </w:r>
      <w:proofErr w:type="spell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(login);</w:t>
      </w:r>
    </w:p>
    <w:p w14:paraId="1C9BE310" w14:textId="77777777" w:rsidR="00947F87" w:rsidRPr="00947F87" w:rsidRDefault="00947F87" w:rsidP="00947F87">
      <w:pPr>
        <w:pStyle w:val="a8"/>
        <w:rPr>
          <w:lang w:val="en-US"/>
        </w:rPr>
      </w:pPr>
    </w:p>
    <w:p w14:paraId="23628FD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datetime, price, product, buyer) VALUES</w:t>
      </w:r>
    </w:p>
    <w:p w14:paraId="1734F9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14:00', 'yyyy.mm.dd hh24:mi'), 450, 1, '</w:t>
      </w:r>
      <w:proofErr w:type="spellStart"/>
      <w:r w:rsidRPr="00947F87">
        <w:rPr>
          <w:lang w:val="en-US"/>
        </w:rPr>
        <w:t>red_pepper</w:t>
      </w:r>
      <w:proofErr w:type="spellEnd"/>
      <w:r w:rsidRPr="00947F87">
        <w:rPr>
          <w:lang w:val="en-US"/>
        </w:rPr>
        <w:t>');</w:t>
      </w:r>
    </w:p>
    <w:p w14:paraId="664DFDA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5907FBD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15:30', 'yyyy.mm.dd hh24:mi'), 500, 1,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2254D4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2B78501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12:00', 'yyyy.mm.dd hh24:mi'), 550, 1,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41A4BE8C" w14:textId="77777777" w:rsidR="00947F87" w:rsidRPr="00947F87" w:rsidRDefault="00947F87" w:rsidP="00947F87">
      <w:pPr>
        <w:pStyle w:val="a8"/>
        <w:rPr>
          <w:lang w:val="en-US"/>
        </w:rPr>
      </w:pPr>
    </w:p>
    <w:p w14:paraId="682ECB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6652902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12:00', 'yyyy.mm.dd hh24:mi'), 1300, 2,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0871EDF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15C2A12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12:30', 'yyyy.mm.dd hh24:mi'), 1400, 2,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66AD2424" w14:textId="77777777" w:rsidR="00947F87" w:rsidRPr="00947F87" w:rsidRDefault="00947F87" w:rsidP="00947F87">
      <w:pPr>
        <w:pStyle w:val="a8"/>
        <w:rPr>
          <w:lang w:val="en-US"/>
        </w:rPr>
      </w:pPr>
    </w:p>
    <w:p w14:paraId="1B50642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761EF54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12:00', 'yyyy.mm.dd hh24:mi'), 1200, 3, 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1CB5493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71C780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12:00', 'yyyy.mm.dd hh24:mi'), 1300, 3,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 w14:paraId="0DA8EC4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247DD31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12:00', 'yyyy.mm.dd hh24:mi'), 1400, 3,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0A17C4AB" w14:textId="77777777" w:rsidR="00947F87" w:rsidRPr="00947F87" w:rsidRDefault="00947F87" w:rsidP="00947F87">
      <w:pPr>
        <w:pStyle w:val="a8"/>
        <w:rPr>
          <w:lang w:val="en-US"/>
        </w:rPr>
      </w:pPr>
    </w:p>
    <w:p w14:paraId="4CE0872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5CAD8B0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'2023.09.28 14:00', 'yyyy.mm.dd hh24:mi'), 1200, 4, '</w:t>
      </w:r>
      <w:proofErr w:type="spellStart"/>
      <w:r w:rsidRPr="00947F87">
        <w:rPr>
          <w:lang w:val="en-US"/>
        </w:rPr>
        <w:t>pink_cloud</w:t>
      </w:r>
      <w:proofErr w:type="spellEnd"/>
      <w:r w:rsidRPr="00947F87">
        <w:rPr>
          <w:lang w:val="en-US"/>
        </w:rPr>
        <w:t>');</w:t>
      </w:r>
    </w:p>
    <w:p w14:paraId="08BB7DA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1BD088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'2023.09.29 14:30', 'yyyy.mm.dd hh24:mi'), 1300, 4, '</w:t>
      </w:r>
      <w:proofErr w:type="spellStart"/>
      <w:r w:rsidRPr="00947F87">
        <w:rPr>
          <w:lang w:val="en-US"/>
        </w:rPr>
        <w:t>black_swan</w:t>
      </w:r>
      <w:proofErr w:type="spellEnd"/>
      <w:r w:rsidRPr="00947F87">
        <w:rPr>
          <w:lang w:val="en-US"/>
        </w:rPr>
        <w:t>');</w:t>
      </w:r>
    </w:p>
    <w:p w14:paraId="2A0C85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01AA965A" w14:textId="3D664836" w:rsidR="00EA78AA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(TO_</w:t>
      </w:r>
      <w:proofErr w:type="gramStart"/>
      <w:r w:rsidRPr="00947F87">
        <w:rPr>
          <w:lang w:val="en-US"/>
        </w:rPr>
        <w:t>DATE(</w:t>
      </w:r>
      <w:proofErr w:type="gramEnd"/>
      <w:r w:rsidRPr="00947F87">
        <w:rPr>
          <w:lang w:val="en-US"/>
        </w:rPr>
        <w:t>'2023.09.30 15:00', 'yyyy.mm.dd hh24:mi'), 1400, 4, '</w:t>
      </w:r>
      <w:proofErr w:type="spellStart"/>
      <w:r w:rsidRPr="00947F87">
        <w:rPr>
          <w:lang w:val="en-US"/>
        </w:rPr>
        <w:t>white_rabbit</w:t>
      </w:r>
      <w:proofErr w:type="spellEnd"/>
      <w:r w:rsidRPr="00947F87">
        <w:rPr>
          <w:lang w:val="en-US"/>
        </w:rPr>
        <w:t>');</w:t>
      </w:r>
    </w:p>
    <w:permEnd w:id="1403269475"/>
    <w:p w14:paraId="0856A0C3" w14:textId="77777777" w:rsidR="00EA78AA" w:rsidRPr="003234BB" w:rsidRDefault="00EA78AA" w:rsidP="00A30729">
      <w:pPr>
        <w:pStyle w:val="2"/>
      </w:pPr>
      <w:r w:rsidRPr="003234BB">
        <w:t>Запросы выборки данных из таблиц</w:t>
      </w:r>
      <w:r w:rsidR="00535561" w:rsidRPr="003234BB">
        <w:t xml:space="preserve"> базы данных</w:t>
      </w:r>
    </w:p>
    <w:p w14:paraId="2A40B7CE" w14:textId="77777777" w:rsidR="00947F87" w:rsidRPr="00947F87" w:rsidRDefault="00947F87" w:rsidP="00947F87">
      <w:pPr>
        <w:pStyle w:val="a8"/>
      </w:pPr>
      <w:permStart w:id="958009095" w:edGrp="everyone"/>
      <w:r w:rsidRPr="00947F87">
        <w:t>/* Все пользователи*/</w:t>
      </w:r>
    </w:p>
    <w:p w14:paraId="0FD83121" w14:textId="77777777" w:rsidR="00947F87" w:rsidRPr="00947F87" w:rsidRDefault="00947F87" w:rsidP="00947F87">
      <w:pPr>
        <w:pStyle w:val="a8"/>
      </w:pPr>
      <w:r w:rsidRPr="00947F87">
        <w:t>SELECT *</w:t>
      </w:r>
    </w:p>
    <w:p w14:paraId="73E189EA" w14:textId="77777777" w:rsidR="00947F87" w:rsidRPr="00947F87" w:rsidRDefault="00947F87" w:rsidP="00947F87">
      <w:pPr>
        <w:pStyle w:val="a8"/>
      </w:pPr>
      <w:r w:rsidRPr="00947F87">
        <w:t xml:space="preserve">FROM </w:t>
      </w:r>
      <w:proofErr w:type="spellStart"/>
      <w:r w:rsidRPr="00947F87">
        <w:t>UserData</w:t>
      </w:r>
      <w:proofErr w:type="spellEnd"/>
      <w:r w:rsidRPr="00947F87">
        <w:t>;</w:t>
      </w:r>
    </w:p>
    <w:p w14:paraId="2E74C86D" w14:textId="77777777" w:rsidR="00947F87" w:rsidRPr="00947F87" w:rsidRDefault="00947F87" w:rsidP="00947F87">
      <w:pPr>
        <w:pStyle w:val="a8"/>
      </w:pPr>
    </w:p>
    <w:p w14:paraId="5139BF29" w14:textId="77777777" w:rsidR="00947F87" w:rsidRPr="00947F87" w:rsidRDefault="00947F87" w:rsidP="00947F87">
      <w:pPr>
        <w:pStyle w:val="a8"/>
      </w:pPr>
      <w:r w:rsidRPr="00947F87">
        <w:t>/* Все авторизованные пользователи */</w:t>
      </w:r>
    </w:p>
    <w:p w14:paraId="2F675F4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2BBE5F3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41586F1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'1';</w:t>
      </w:r>
    </w:p>
    <w:p w14:paraId="78AAAD94" w14:textId="77777777" w:rsidR="00947F87" w:rsidRPr="00947F87" w:rsidRDefault="00947F87" w:rsidP="00947F87">
      <w:pPr>
        <w:pStyle w:val="a8"/>
        <w:rPr>
          <w:lang w:val="en-US"/>
        </w:rPr>
      </w:pPr>
    </w:p>
    <w:p w14:paraId="46D1FA01" w14:textId="77777777" w:rsidR="00947F87" w:rsidRPr="00947F87" w:rsidRDefault="00947F87" w:rsidP="00947F87">
      <w:pPr>
        <w:pStyle w:val="a8"/>
      </w:pPr>
      <w:r w:rsidRPr="00947F87">
        <w:t>/* Все обычные пользователи */</w:t>
      </w:r>
    </w:p>
    <w:p w14:paraId="0070E04B" w14:textId="77777777" w:rsidR="00947F87" w:rsidRPr="00947F87" w:rsidRDefault="00947F87" w:rsidP="00947F87">
      <w:pPr>
        <w:pStyle w:val="a8"/>
      </w:pPr>
      <w:r w:rsidRPr="00947F87">
        <w:t>SELECT *</w:t>
      </w:r>
    </w:p>
    <w:p w14:paraId="05594E41" w14:textId="77777777" w:rsidR="00947F87" w:rsidRPr="00947F87" w:rsidRDefault="00947F87" w:rsidP="00947F87">
      <w:pPr>
        <w:pStyle w:val="a8"/>
      </w:pPr>
      <w:r w:rsidRPr="00947F87">
        <w:t xml:space="preserve">FROM </w:t>
      </w:r>
      <w:proofErr w:type="spellStart"/>
      <w:r w:rsidRPr="00947F87">
        <w:t>UserData</w:t>
      </w:r>
      <w:proofErr w:type="spellEnd"/>
    </w:p>
    <w:p w14:paraId="4E1BBF26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type</w:t>
      </w:r>
      <w:proofErr w:type="spellEnd"/>
      <w:r w:rsidRPr="00947F87">
        <w:t xml:space="preserve"> = 'Обычный пользователь';</w:t>
      </w:r>
    </w:p>
    <w:p w14:paraId="1980E83C" w14:textId="77777777" w:rsidR="00947F87" w:rsidRPr="00947F87" w:rsidRDefault="00947F87" w:rsidP="00947F87">
      <w:pPr>
        <w:pStyle w:val="a8"/>
      </w:pPr>
    </w:p>
    <w:p w14:paraId="015A0EB5" w14:textId="77777777" w:rsidR="00947F87" w:rsidRPr="00947F87" w:rsidRDefault="00947F87" w:rsidP="00947F87">
      <w:pPr>
        <w:pStyle w:val="a8"/>
      </w:pPr>
      <w:r w:rsidRPr="00947F87">
        <w:t>/* Все администраторы */</w:t>
      </w:r>
    </w:p>
    <w:p w14:paraId="76F2DF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5E663F9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13A16F9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type = '</w:t>
      </w:r>
      <w:r w:rsidRPr="00947F87">
        <w:t>Администратор</w:t>
      </w:r>
      <w:r w:rsidRPr="00947F87">
        <w:rPr>
          <w:lang w:val="en-US"/>
        </w:rPr>
        <w:t>';</w:t>
      </w:r>
    </w:p>
    <w:p w14:paraId="33422256" w14:textId="77777777" w:rsidR="00947F87" w:rsidRPr="00947F87" w:rsidRDefault="00947F87" w:rsidP="00947F87">
      <w:pPr>
        <w:pStyle w:val="a8"/>
        <w:rPr>
          <w:lang w:val="en-US"/>
        </w:rPr>
      </w:pPr>
    </w:p>
    <w:p w14:paraId="0B2BFF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Все</w:t>
      </w:r>
      <w:r w:rsidRPr="00947F87">
        <w:rPr>
          <w:lang w:val="en-US"/>
        </w:rPr>
        <w:t xml:space="preserve"> </w:t>
      </w:r>
      <w:r w:rsidRPr="00947F87">
        <w:t>модераторы</w:t>
      </w:r>
      <w:r w:rsidRPr="00947F87">
        <w:rPr>
          <w:lang w:val="en-US"/>
        </w:rPr>
        <w:t xml:space="preserve"> */</w:t>
      </w:r>
    </w:p>
    <w:p w14:paraId="31E67B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223D05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62FCD6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type = '</w:t>
      </w:r>
      <w:r w:rsidRPr="00947F87">
        <w:t>Модератор</w:t>
      </w:r>
      <w:r w:rsidRPr="00947F87">
        <w:rPr>
          <w:lang w:val="en-US"/>
        </w:rPr>
        <w:t>';</w:t>
      </w:r>
    </w:p>
    <w:p w14:paraId="18AF63C4" w14:textId="77777777" w:rsidR="00947F87" w:rsidRPr="00947F87" w:rsidRDefault="00947F87" w:rsidP="00947F87">
      <w:pPr>
        <w:pStyle w:val="a8"/>
        <w:rPr>
          <w:lang w:val="en-US"/>
        </w:rPr>
      </w:pPr>
    </w:p>
    <w:p w14:paraId="1B931D63" w14:textId="77777777" w:rsidR="00947F87" w:rsidRPr="00947F87" w:rsidRDefault="00947F87" w:rsidP="00947F87">
      <w:pPr>
        <w:pStyle w:val="a8"/>
      </w:pPr>
      <w:r w:rsidRPr="00947F87">
        <w:t>/* Все продающиеся товары по алфавиту */</w:t>
      </w:r>
    </w:p>
    <w:p w14:paraId="75DB27D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39565B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56CC15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784179DF" w14:textId="77777777" w:rsidR="00947F87" w:rsidRPr="00947F87" w:rsidRDefault="00947F87" w:rsidP="00947F87">
      <w:pPr>
        <w:pStyle w:val="a8"/>
      </w:pPr>
      <w:r w:rsidRPr="00947F87">
        <w:t>ORDER BY Name ASC;</w:t>
      </w:r>
    </w:p>
    <w:p w14:paraId="02ED4F5C" w14:textId="77777777" w:rsidR="00947F87" w:rsidRPr="00947F87" w:rsidRDefault="00947F87" w:rsidP="00947F87">
      <w:pPr>
        <w:pStyle w:val="a8"/>
      </w:pPr>
    </w:p>
    <w:p w14:paraId="650A2CE6" w14:textId="77777777" w:rsidR="00947F87" w:rsidRPr="00947F87" w:rsidRDefault="00947F87" w:rsidP="00947F87">
      <w:pPr>
        <w:pStyle w:val="a8"/>
      </w:pPr>
      <w:r w:rsidRPr="00947F87">
        <w:t xml:space="preserve">/*Все продающиеся товары по </w:t>
      </w:r>
      <w:proofErr w:type="gramStart"/>
      <w:r w:rsidRPr="00947F87">
        <w:t>алфавиту  *</w:t>
      </w:r>
      <w:proofErr w:type="gramEnd"/>
      <w:r w:rsidRPr="00947F87">
        <w:t>/</w:t>
      </w:r>
    </w:p>
    <w:p w14:paraId="5269616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2FCA81D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6E3CB4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6BFA4925" w14:textId="77777777" w:rsidR="00947F87" w:rsidRPr="00947F87" w:rsidRDefault="00947F87" w:rsidP="00947F87">
      <w:pPr>
        <w:pStyle w:val="a8"/>
      </w:pPr>
      <w:r w:rsidRPr="00947F87">
        <w:t>ORDER BY Name DESC;</w:t>
      </w:r>
    </w:p>
    <w:p w14:paraId="7BD4EEEC" w14:textId="77777777" w:rsidR="00947F87" w:rsidRPr="00947F87" w:rsidRDefault="00947F87" w:rsidP="00947F87">
      <w:pPr>
        <w:pStyle w:val="a8"/>
      </w:pPr>
    </w:p>
    <w:p w14:paraId="32DED5E3" w14:textId="77777777" w:rsidR="00947F87" w:rsidRPr="00947F87" w:rsidRDefault="00947F87" w:rsidP="00947F87">
      <w:pPr>
        <w:pStyle w:val="a8"/>
      </w:pPr>
      <w:r w:rsidRPr="00947F87">
        <w:t>/* Все продающиеся товары по дате продажи */</w:t>
      </w:r>
    </w:p>
    <w:p w14:paraId="29C02C9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C7AC55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1CF16E7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7527156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ORDER BY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ASC;</w:t>
      </w:r>
    </w:p>
    <w:p w14:paraId="776E0D20" w14:textId="77777777" w:rsidR="00947F87" w:rsidRPr="00947F87" w:rsidRDefault="00947F87" w:rsidP="00947F87">
      <w:pPr>
        <w:pStyle w:val="a8"/>
        <w:rPr>
          <w:lang w:val="en-US"/>
        </w:rPr>
      </w:pPr>
    </w:p>
    <w:p w14:paraId="53FA81AE" w14:textId="77777777" w:rsidR="00947F87" w:rsidRPr="00947F87" w:rsidRDefault="00947F87" w:rsidP="00947F87">
      <w:pPr>
        <w:pStyle w:val="a8"/>
      </w:pPr>
      <w:r w:rsidRPr="00947F87">
        <w:t>/* Все продающиеся товары по дате продажи */</w:t>
      </w:r>
    </w:p>
    <w:p w14:paraId="4C4DD03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6038DBC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054B51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</w:t>
      </w:r>
    </w:p>
    <w:p w14:paraId="4CB5067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ORDER BY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DESC;</w:t>
      </w:r>
    </w:p>
    <w:p w14:paraId="57C67A92" w14:textId="77777777" w:rsidR="00947F87" w:rsidRPr="00947F87" w:rsidRDefault="00947F87" w:rsidP="00947F87">
      <w:pPr>
        <w:pStyle w:val="a8"/>
        <w:rPr>
          <w:lang w:val="en-US"/>
        </w:rPr>
      </w:pPr>
    </w:p>
    <w:p w14:paraId="74590BC0" w14:textId="77777777" w:rsidR="00947F87" w:rsidRPr="00947F87" w:rsidRDefault="00947F87" w:rsidP="00947F87">
      <w:pPr>
        <w:pStyle w:val="a8"/>
      </w:pPr>
      <w:r w:rsidRPr="00947F87">
        <w:t>/* Продающиеся товары по категориям */</w:t>
      </w:r>
    </w:p>
    <w:p w14:paraId="1724C75A" w14:textId="77777777" w:rsidR="00947F87" w:rsidRPr="00947F87" w:rsidRDefault="00947F87" w:rsidP="00947F87">
      <w:pPr>
        <w:pStyle w:val="a8"/>
      </w:pPr>
      <w:r w:rsidRPr="00947F87">
        <w:t>SELECT *</w:t>
      </w:r>
    </w:p>
    <w:p w14:paraId="790092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25F770D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category = '?'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20B024E6" w14:textId="77777777" w:rsidR="00947F87" w:rsidRPr="00947F87" w:rsidRDefault="00947F87" w:rsidP="00947F87">
      <w:pPr>
        <w:pStyle w:val="a8"/>
        <w:rPr>
          <w:lang w:val="en-US"/>
        </w:rPr>
      </w:pPr>
    </w:p>
    <w:p w14:paraId="208441A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/* "</w:t>
      </w:r>
      <w:r w:rsidRPr="00947F87">
        <w:t>Горячие</w:t>
      </w:r>
      <w:r w:rsidRPr="00947F87">
        <w:rPr>
          <w:lang w:val="en-US"/>
        </w:rPr>
        <w:t xml:space="preserve"> </w:t>
      </w:r>
      <w:r w:rsidRPr="00947F87">
        <w:t>товары</w:t>
      </w:r>
      <w:r w:rsidRPr="00947F87">
        <w:rPr>
          <w:lang w:val="en-US"/>
        </w:rPr>
        <w:t>" */</w:t>
      </w:r>
    </w:p>
    <w:p w14:paraId="0CD7830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2CB6C5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FROM (</w:t>
      </w:r>
    </w:p>
    <w:p w14:paraId="1107ADD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*</w:t>
      </w:r>
    </w:p>
    <w:p w14:paraId="6EA56E2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5B7F552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ORDER BY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DESC)</w:t>
      </w:r>
    </w:p>
    <w:p w14:paraId="3EF1F582" w14:textId="77777777" w:rsidR="00947F87" w:rsidRPr="00947F87" w:rsidRDefault="00947F87" w:rsidP="00947F87">
      <w:pPr>
        <w:pStyle w:val="a8"/>
      </w:pPr>
      <w:r w:rsidRPr="00947F87">
        <w:t>WHERE ROWNUM &lt;= 5;</w:t>
      </w:r>
    </w:p>
    <w:p w14:paraId="6364553D" w14:textId="77777777" w:rsidR="00947F87" w:rsidRPr="00947F87" w:rsidRDefault="00947F87" w:rsidP="00947F87">
      <w:pPr>
        <w:pStyle w:val="a8"/>
      </w:pPr>
    </w:p>
    <w:p w14:paraId="1B26FD46" w14:textId="77777777" w:rsidR="00947F87" w:rsidRPr="00947F87" w:rsidRDefault="00947F87" w:rsidP="00947F87">
      <w:pPr>
        <w:pStyle w:val="a8"/>
      </w:pPr>
      <w:r w:rsidRPr="00947F87">
        <w:t xml:space="preserve">/* Продающиеся товары определенного пользователя </w:t>
      </w:r>
    </w:p>
    <w:p w14:paraId="41CF206D" w14:textId="77777777" w:rsidR="00947F87" w:rsidRPr="00947F87" w:rsidRDefault="00947F87" w:rsidP="00947F87">
      <w:pPr>
        <w:pStyle w:val="a8"/>
      </w:pPr>
      <w:r w:rsidRPr="00947F87">
        <w:t>или собственные выставленные на продажу товары */</w:t>
      </w:r>
    </w:p>
    <w:p w14:paraId="421BBFB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3D96288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49D3EC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AND seller = '?';</w:t>
      </w:r>
    </w:p>
    <w:p w14:paraId="5F7DFE35" w14:textId="77777777" w:rsidR="00947F87" w:rsidRPr="00947F87" w:rsidRDefault="00947F87" w:rsidP="00947F87">
      <w:pPr>
        <w:pStyle w:val="a8"/>
        <w:rPr>
          <w:lang w:val="en-US"/>
        </w:rPr>
      </w:pPr>
    </w:p>
    <w:p w14:paraId="7F8E0D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проданные</w:t>
      </w:r>
      <w:r w:rsidRPr="00947F87">
        <w:rPr>
          <w:lang w:val="en-US"/>
        </w:rPr>
        <w:t xml:space="preserve"> </w:t>
      </w:r>
      <w:r w:rsidRPr="00947F87">
        <w:t>товары</w:t>
      </w:r>
      <w:r w:rsidRPr="00947F87">
        <w:rPr>
          <w:lang w:val="en-US"/>
        </w:rPr>
        <w:t xml:space="preserve"> */</w:t>
      </w:r>
    </w:p>
    <w:p w14:paraId="07AE5D5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473FA9B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705FE7B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Продан</w:t>
      </w:r>
      <w:r w:rsidRPr="00947F87">
        <w:rPr>
          <w:lang w:val="en-US"/>
        </w:rPr>
        <w:t>' AND seller = '?';</w:t>
      </w:r>
    </w:p>
    <w:p w14:paraId="2A4A3852" w14:textId="77777777" w:rsidR="00947F87" w:rsidRPr="00947F87" w:rsidRDefault="00947F87" w:rsidP="00947F87">
      <w:pPr>
        <w:pStyle w:val="a8"/>
        <w:rPr>
          <w:lang w:val="en-US"/>
        </w:rPr>
      </w:pPr>
    </w:p>
    <w:p w14:paraId="7C5F6299" w14:textId="77777777" w:rsidR="00947F87" w:rsidRPr="00947F87" w:rsidRDefault="00947F87" w:rsidP="00947F87">
      <w:pPr>
        <w:pStyle w:val="a8"/>
      </w:pPr>
      <w:r w:rsidRPr="00947F87">
        <w:t>/* Свои снятые с продажи товары */</w:t>
      </w:r>
    </w:p>
    <w:p w14:paraId="72568C5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SELECT *</w:t>
      </w:r>
    </w:p>
    <w:p w14:paraId="7D5353C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00C2CA1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 AND seller = '?';</w:t>
      </w:r>
    </w:p>
    <w:p w14:paraId="4BCFE6D7" w14:textId="77777777" w:rsidR="00947F87" w:rsidRPr="00947F87" w:rsidRDefault="00947F87" w:rsidP="00947F87">
      <w:pPr>
        <w:pStyle w:val="a8"/>
        <w:rPr>
          <w:lang w:val="en-US"/>
        </w:rPr>
      </w:pPr>
    </w:p>
    <w:p w14:paraId="01D7A41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выигранные</w:t>
      </w:r>
      <w:r w:rsidRPr="00947F87">
        <w:rPr>
          <w:lang w:val="en-US"/>
        </w:rPr>
        <w:t xml:space="preserve"> </w:t>
      </w:r>
      <w:r w:rsidRPr="00947F87">
        <w:t>торги</w:t>
      </w:r>
      <w:r w:rsidRPr="00947F87">
        <w:rPr>
          <w:lang w:val="en-US"/>
        </w:rPr>
        <w:t xml:space="preserve"> */</w:t>
      </w:r>
    </w:p>
    <w:p w14:paraId="48BDFCF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 as </w:t>
      </w:r>
      <w:proofErr w:type="spellStart"/>
      <w:r w:rsidRPr="00947F87">
        <w:rPr>
          <w:lang w:val="en-US"/>
        </w:rPr>
        <w:t>final_price</w:t>
      </w:r>
      <w:proofErr w:type="spellEnd"/>
    </w:p>
    <w:p w14:paraId="3B9D581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1E4906C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7294EDE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5676D3C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27A7BA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68A61EC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47F8E9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333222A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256925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4DE1088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=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4D121B6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4AB24D3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Продан</w:t>
      </w:r>
      <w:r w:rsidRPr="00947F87">
        <w:rPr>
          <w:lang w:val="en-US"/>
        </w:rPr>
        <w:t>';</w:t>
      </w:r>
    </w:p>
    <w:p w14:paraId="3549B237" w14:textId="77777777" w:rsidR="00947F87" w:rsidRPr="00947F87" w:rsidRDefault="00947F87" w:rsidP="00947F87">
      <w:pPr>
        <w:pStyle w:val="a8"/>
        <w:rPr>
          <w:lang w:val="en-US"/>
        </w:rPr>
      </w:pPr>
    </w:p>
    <w:p w14:paraId="6746C36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Свои</w:t>
      </w:r>
      <w:r w:rsidRPr="00947F87">
        <w:rPr>
          <w:lang w:val="en-US"/>
        </w:rPr>
        <w:t xml:space="preserve"> </w:t>
      </w:r>
      <w:r w:rsidRPr="00947F87">
        <w:t>проигранные</w:t>
      </w:r>
      <w:r w:rsidRPr="00947F87">
        <w:rPr>
          <w:lang w:val="en-US"/>
        </w:rPr>
        <w:t xml:space="preserve"> </w:t>
      </w:r>
      <w:r w:rsidRPr="00947F87">
        <w:t>торги</w:t>
      </w:r>
      <w:r w:rsidRPr="00947F87">
        <w:rPr>
          <w:lang w:val="en-US"/>
        </w:rPr>
        <w:t xml:space="preserve"> */</w:t>
      </w:r>
    </w:p>
    <w:p w14:paraId="20C2C4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, d3.mx_price as </w:t>
      </w:r>
      <w:proofErr w:type="spellStart"/>
      <w:r w:rsidRPr="00947F87">
        <w:rPr>
          <w:lang w:val="en-US"/>
        </w:rPr>
        <w:t>final_price</w:t>
      </w:r>
      <w:proofErr w:type="spellEnd"/>
    </w:p>
    <w:p w14:paraId="6AEF747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7F53A8F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4785B3F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6F55F96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504DA2C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4D69CB1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6EA1DA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5254887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1004703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1552855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&lt;&gt;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19D12D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08DA90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Продан</w:t>
      </w:r>
      <w:r w:rsidRPr="00947F87">
        <w:rPr>
          <w:lang w:val="en-US"/>
        </w:rPr>
        <w:t>';</w:t>
      </w:r>
    </w:p>
    <w:p w14:paraId="43DC8380" w14:textId="77777777" w:rsidR="00947F87" w:rsidRPr="00947F87" w:rsidRDefault="00947F87" w:rsidP="00947F87">
      <w:pPr>
        <w:pStyle w:val="a8"/>
        <w:rPr>
          <w:lang w:val="en-US"/>
        </w:rPr>
      </w:pPr>
    </w:p>
    <w:p w14:paraId="7DAD8B54" w14:textId="77777777" w:rsidR="00947F87" w:rsidRPr="00947F87" w:rsidRDefault="00947F87" w:rsidP="00947F87">
      <w:pPr>
        <w:pStyle w:val="a8"/>
      </w:pPr>
      <w:r w:rsidRPr="00947F87">
        <w:t>/* Собственные текущие торги, где пользователь выигрывает*/</w:t>
      </w:r>
    </w:p>
    <w:p w14:paraId="05C720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</w:p>
    <w:p w14:paraId="4342727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672D8A0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5915301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1CE2E4B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476DB5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56E700F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771D764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04F342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39904BA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6FB41C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=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6BBD7AE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5F20F0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0DB9E63C" w14:textId="77777777" w:rsidR="00947F87" w:rsidRPr="00947F87" w:rsidRDefault="00947F87" w:rsidP="00947F87">
      <w:pPr>
        <w:pStyle w:val="a8"/>
        <w:rPr>
          <w:lang w:val="en-US"/>
        </w:rPr>
      </w:pPr>
    </w:p>
    <w:p w14:paraId="2FC2536E" w14:textId="77777777" w:rsidR="00947F87" w:rsidRPr="00947F87" w:rsidRDefault="00947F87" w:rsidP="00947F87">
      <w:pPr>
        <w:pStyle w:val="a8"/>
      </w:pPr>
      <w:r w:rsidRPr="00947F87">
        <w:t>/* Собственные текущие торги, где пользователь проигрывает*/</w:t>
      </w:r>
    </w:p>
    <w:p w14:paraId="4D076F5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SELECT ProductData.id, ProductData.name, </w:t>
      </w:r>
      <w:proofErr w:type="spellStart"/>
      <w:r w:rsidRPr="00947F87">
        <w:rPr>
          <w:lang w:val="en-US"/>
        </w:rPr>
        <w:t>ProductData.description</w:t>
      </w:r>
      <w:proofErr w:type="spellEnd"/>
      <w:r w:rsidRPr="00947F87">
        <w:rPr>
          <w:lang w:val="en-US"/>
        </w:rPr>
        <w:t>, d</w:t>
      </w:r>
      <w:proofErr w:type="gramStart"/>
      <w:r w:rsidRPr="00947F87">
        <w:rPr>
          <w:lang w:val="en-US"/>
        </w:rPr>
        <w:t>3.price</w:t>
      </w:r>
      <w:proofErr w:type="gramEnd"/>
      <w:r w:rsidRPr="00947F87">
        <w:rPr>
          <w:lang w:val="en-US"/>
        </w:rPr>
        <w:t xml:space="preserve">, d3.mx_price as </w:t>
      </w:r>
      <w:proofErr w:type="spellStart"/>
      <w:r w:rsidRPr="00947F87">
        <w:rPr>
          <w:lang w:val="en-US"/>
        </w:rPr>
        <w:t>current_price</w:t>
      </w:r>
      <w:proofErr w:type="spellEnd"/>
    </w:p>
    <w:p w14:paraId="31462D6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JOIN </w:t>
      </w:r>
    </w:p>
    <w:p w14:paraId="6C496E8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(SELECT d1.id, d</w:t>
      </w:r>
      <w:proofErr w:type="gramStart"/>
      <w:r w:rsidRPr="00947F87">
        <w:rPr>
          <w:lang w:val="en-US"/>
        </w:rPr>
        <w:t>1.buyer</w:t>
      </w:r>
      <w:proofErr w:type="gramEnd"/>
      <w:r w:rsidRPr="00947F87">
        <w:rPr>
          <w:lang w:val="en-US"/>
        </w:rPr>
        <w:t>, d1.price, d2.*</w:t>
      </w:r>
    </w:p>
    <w:p w14:paraId="58216F1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(SELECT id, buyer, product, price</w:t>
      </w:r>
    </w:p>
    <w:p w14:paraId="15B03E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) d1</w:t>
      </w:r>
    </w:p>
    <w:p w14:paraId="255FFFA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JOIN </w:t>
      </w:r>
    </w:p>
    <w:p w14:paraId="6EDEAC7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(SELECT product, max(price) as </w:t>
      </w:r>
      <w:proofErr w:type="spellStart"/>
      <w:r w:rsidRPr="00947F87">
        <w:rPr>
          <w:lang w:val="en-US"/>
        </w:rPr>
        <w:t>mx_price</w:t>
      </w:r>
      <w:proofErr w:type="spellEnd"/>
    </w:p>
    <w:p w14:paraId="6F8B171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600A5B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GROUP BY product) d2</w:t>
      </w:r>
    </w:p>
    <w:p w14:paraId="21E3374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        ON d</w:t>
      </w:r>
      <w:proofErr w:type="gramStart"/>
      <w:r w:rsidRPr="00947F87">
        <w:rPr>
          <w:lang w:val="en-US"/>
        </w:rPr>
        <w:t>1.product</w:t>
      </w:r>
      <w:proofErr w:type="gramEnd"/>
      <w:r w:rsidRPr="00947F87">
        <w:rPr>
          <w:lang w:val="en-US"/>
        </w:rPr>
        <w:t xml:space="preserve"> = d2.product</w:t>
      </w:r>
    </w:p>
    <w:p w14:paraId="24CC5CB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Buyer = '?' and price &lt;&gt; </w:t>
      </w:r>
      <w:proofErr w:type="spellStart"/>
      <w:r w:rsidRPr="00947F87">
        <w:rPr>
          <w:lang w:val="en-US"/>
        </w:rPr>
        <w:t>mx_price</w:t>
      </w:r>
      <w:proofErr w:type="spellEnd"/>
      <w:r w:rsidRPr="00947F87">
        <w:rPr>
          <w:lang w:val="en-US"/>
        </w:rPr>
        <w:t>) d3</w:t>
      </w:r>
    </w:p>
    <w:p w14:paraId="4F0C80C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ON ProductData.id = d</w:t>
      </w:r>
      <w:proofErr w:type="gramStart"/>
      <w:r w:rsidRPr="00947F87">
        <w:rPr>
          <w:lang w:val="en-US"/>
        </w:rPr>
        <w:t>3.product</w:t>
      </w:r>
      <w:proofErr w:type="gramEnd"/>
    </w:p>
    <w:p w14:paraId="7E6216CE" w14:textId="2DB494DA" w:rsidR="00EA78AA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ProductData.status</w:t>
      </w:r>
      <w:proofErr w:type="spellEnd"/>
      <w:r w:rsidRPr="00947F87">
        <w:rPr>
          <w:lang w:val="en-US"/>
        </w:rPr>
        <w:t xml:space="preserve">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ermEnd w:id="958009095"/>
    <w:p w14:paraId="1411D5FD" w14:textId="77777777" w:rsidR="00EA78AA" w:rsidRPr="003234BB" w:rsidRDefault="00EA78AA" w:rsidP="00A30729">
      <w:pPr>
        <w:pStyle w:val="2"/>
      </w:pPr>
      <w:r w:rsidRPr="003234BB">
        <w:t>Запросы изменения данных в таблицах</w:t>
      </w:r>
      <w:r w:rsidR="00535561" w:rsidRPr="003234BB">
        <w:t xml:space="preserve"> базы данных</w:t>
      </w:r>
    </w:p>
    <w:p w14:paraId="1A4BABE4" w14:textId="77777777" w:rsidR="00947F87" w:rsidRPr="00947F87" w:rsidRDefault="00947F87" w:rsidP="00947F87">
      <w:pPr>
        <w:pStyle w:val="a8"/>
        <w:rPr>
          <w:lang w:val="en-US"/>
        </w:rPr>
      </w:pPr>
      <w:permStart w:id="1069835165" w:edGrp="everyone"/>
      <w:r w:rsidRPr="00947F87">
        <w:rPr>
          <w:lang w:val="en-US"/>
        </w:rPr>
        <w:t xml:space="preserve">/* </w:t>
      </w:r>
      <w:r w:rsidRPr="00947F87">
        <w:t>Авторизация</w:t>
      </w:r>
      <w:r w:rsidRPr="00947F87">
        <w:rPr>
          <w:lang w:val="en-US"/>
        </w:rPr>
        <w:t xml:space="preserve"> 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системе</w:t>
      </w:r>
      <w:r w:rsidRPr="00947F87">
        <w:rPr>
          <w:lang w:val="en-US"/>
        </w:rPr>
        <w:t xml:space="preserve"> */</w:t>
      </w:r>
    </w:p>
    <w:p w14:paraId="640E003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082B85F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'1'</w:t>
      </w:r>
    </w:p>
    <w:p w14:paraId="08BF26D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login = '?' AND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&lt;&gt; '1';</w:t>
      </w:r>
    </w:p>
    <w:p w14:paraId="13EB4CC5" w14:textId="77777777" w:rsidR="00947F87" w:rsidRPr="00947F87" w:rsidRDefault="00947F87" w:rsidP="00947F87">
      <w:pPr>
        <w:pStyle w:val="a8"/>
        <w:rPr>
          <w:lang w:val="en-US"/>
        </w:rPr>
      </w:pPr>
    </w:p>
    <w:p w14:paraId="44ECEF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proofErr w:type="spellStart"/>
      <w:r w:rsidRPr="00947F87">
        <w:t>Деавторизация</w:t>
      </w:r>
      <w:proofErr w:type="spellEnd"/>
      <w:r w:rsidRPr="00947F87">
        <w:rPr>
          <w:lang w:val="en-US"/>
        </w:rPr>
        <w:t xml:space="preserve"> */</w:t>
      </w:r>
    </w:p>
    <w:p w14:paraId="50AF6AE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74A45EC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online_status</w:t>
      </w:r>
      <w:proofErr w:type="spellEnd"/>
      <w:r w:rsidRPr="00947F87">
        <w:rPr>
          <w:lang w:val="en-US"/>
        </w:rPr>
        <w:t xml:space="preserve"> = '0'</w:t>
      </w:r>
    </w:p>
    <w:p w14:paraId="60D5E498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EF988CF" w14:textId="77777777" w:rsidR="00947F87" w:rsidRPr="00947F87" w:rsidRDefault="00947F87" w:rsidP="00947F87">
      <w:pPr>
        <w:pStyle w:val="a8"/>
      </w:pPr>
    </w:p>
    <w:p w14:paraId="560250C7" w14:textId="77777777" w:rsidR="00947F87" w:rsidRPr="00947F87" w:rsidRDefault="00947F87" w:rsidP="00947F87">
      <w:pPr>
        <w:pStyle w:val="a8"/>
      </w:pPr>
      <w:r w:rsidRPr="00947F87">
        <w:t>/* Добавление нового пользователя */</w:t>
      </w:r>
    </w:p>
    <w:p w14:paraId="3E487B83" w14:textId="03770785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UserData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>login, parole, type) VALUES ('?', '?', '?');</w:t>
      </w:r>
    </w:p>
    <w:p w14:paraId="7DB72927" w14:textId="77777777" w:rsidR="00947F87" w:rsidRPr="00947F87" w:rsidRDefault="00947F87" w:rsidP="00947F87">
      <w:pPr>
        <w:pStyle w:val="a8"/>
        <w:rPr>
          <w:lang w:val="en-US"/>
        </w:rPr>
      </w:pPr>
    </w:p>
    <w:p w14:paraId="76B2B1D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Удаление</w:t>
      </w:r>
      <w:r w:rsidRPr="00947F87">
        <w:rPr>
          <w:lang w:val="en-US"/>
        </w:rPr>
        <w:t xml:space="preserve"> </w:t>
      </w:r>
      <w:r w:rsidRPr="00947F87">
        <w:t>пользователя</w:t>
      </w:r>
      <w:r w:rsidRPr="00947F87">
        <w:rPr>
          <w:lang w:val="en-US"/>
        </w:rPr>
        <w:t xml:space="preserve"> */</w:t>
      </w:r>
    </w:p>
    <w:p w14:paraId="405D0B2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4C828C3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74B30F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buyer = '?';</w:t>
      </w:r>
    </w:p>
    <w:p w14:paraId="2AA34D87" w14:textId="77777777" w:rsidR="00947F87" w:rsidRPr="00947F87" w:rsidRDefault="00947F87" w:rsidP="00947F87">
      <w:pPr>
        <w:pStyle w:val="a8"/>
        <w:rPr>
          <w:lang w:val="en-US"/>
        </w:rPr>
      </w:pPr>
    </w:p>
    <w:p w14:paraId="55E1F1E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DELETE </w:t>
      </w:r>
    </w:p>
    <w:p w14:paraId="580B390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197041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product IN (</w:t>
      </w:r>
    </w:p>
    <w:p w14:paraId="5985356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id</w:t>
      </w:r>
    </w:p>
    <w:p w14:paraId="665DC59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36714B2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seller = '?' AND (status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OR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'));</w:t>
      </w:r>
    </w:p>
    <w:p w14:paraId="335C09B4" w14:textId="77777777" w:rsidR="00947F87" w:rsidRPr="00947F87" w:rsidRDefault="00947F87" w:rsidP="00947F87">
      <w:pPr>
        <w:pStyle w:val="a8"/>
        <w:rPr>
          <w:lang w:val="en-US"/>
        </w:rPr>
      </w:pPr>
    </w:p>
    <w:p w14:paraId="6CED1AA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5F235CF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ProductData</w:t>
      </w:r>
      <w:proofErr w:type="spellEnd"/>
    </w:p>
    <w:p w14:paraId="6AB25E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(status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 OR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');</w:t>
      </w:r>
    </w:p>
    <w:p w14:paraId="57ED92FB" w14:textId="77777777" w:rsidR="00947F87" w:rsidRPr="00947F87" w:rsidRDefault="00947F87" w:rsidP="00947F87">
      <w:pPr>
        <w:pStyle w:val="a8"/>
        <w:rPr>
          <w:lang w:val="en-US"/>
        </w:rPr>
      </w:pPr>
    </w:p>
    <w:p w14:paraId="502C937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</w:t>
      </w:r>
    </w:p>
    <w:p w14:paraId="5921B50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seller = NULL</w:t>
      </w:r>
    </w:p>
    <w:p w14:paraId="7D2B09A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status = '</w:t>
      </w:r>
      <w:r w:rsidRPr="00947F87">
        <w:t>Продан</w:t>
      </w:r>
      <w:r w:rsidRPr="00947F87">
        <w:rPr>
          <w:lang w:val="en-US"/>
        </w:rPr>
        <w:t>';</w:t>
      </w:r>
    </w:p>
    <w:p w14:paraId="771F8298" w14:textId="77777777" w:rsidR="00947F87" w:rsidRPr="00947F87" w:rsidRDefault="00947F87" w:rsidP="00947F87">
      <w:pPr>
        <w:pStyle w:val="a8"/>
        <w:rPr>
          <w:lang w:val="en-US"/>
        </w:rPr>
      </w:pPr>
    </w:p>
    <w:p w14:paraId="0EE2038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DELETE </w:t>
      </w:r>
    </w:p>
    <w:p w14:paraId="0FADDA5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UserData</w:t>
      </w:r>
      <w:proofErr w:type="spellEnd"/>
    </w:p>
    <w:p w14:paraId="1B9EDB7C" w14:textId="77777777" w:rsidR="00947F87" w:rsidRPr="007D762D" w:rsidRDefault="00947F87" w:rsidP="00947F87">
      <w:pPr>
        <w:pStyle w:val="a8"/>
      </w:pPr>
      <w:r w:rsidRPr="008B2919">
        <w:rPr>
          <w:lang w:val="en-US"/>
        </w:rPr>
        <w:t>WHERE</w:t>
      </w:r>
      <w:r w:rsidRPr="007D762D">
        <w:t xml:space="preserve"> </w:t>
      </w:r>
      <w:r w:rsidRPr="008B2919">
        <w:rPr>
          <w:lang w:val="en-US"/>
        </w:rPr>
        <w:t>login</w:t>
      </w:r>
      <w:r w:rsidRPr="007D762D">
        <w:t xml:space="preserve"> = '?';</w:t>
      </w:r>
    </w:p>
    <w:p w14:paraId="75CDCA67" w14:textId="77777777" w:rsidR="00947F87" w:rsidRPr="007D762D" w:rsidRDefault="00947F87" w:rsidP="00947F87">
      <w:pPr>
        <w:pStyle w:val="a8"/>
      </w:pPr>
    </w:p>
    <w:p w14:paraId="72DABEBC" w14:textId="77777777" w:rsidR="00947F87" w:rsidRPr="00947F87" w:rsidRDefault="00947F87" w:rsidP="00947F87">
      <w:pPr>
        <w:pStyle w:val="a8"/>
      </w:pPr>
      <w:r w:rsidRPr="00947F87">
        <w:t>/* Редактирование данных пользователя */</w:t>
      </w:r>
    </w:p>
    <w:p w14:paraId="4CD43319" w14:textId="77777777" w:rsidR="00947F87" w:rsidRPr="007D762D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UPDATE</w:t>
      </w:r>
      <w:r w:rsidRPr="007D762D">
        <w:rPr>
          <w:lang w:val="en-US"/>
        </w:rPr>
        <w:t xml:space="preserve"> </w:t>
      </w:r>
      <w:proofErr w:type="spellStart"/>
      <w:r w:rsidRPr="00947F87">
        <w:rPr>
          <w:lang w:val="en-US"/>
        </w:rPr>
        <w:t>UserData</w:t>
      </w:r>
      <w:proofErr w:type="spellEnd"/>
    </w:p>
    <w:p w14:paraId="03B92937" w14:textId="77777777" w:rsidR="00947F87" w:rsidRPr="007D762D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</w:t>
      </w:r>
      <w:r w:rsidRPr="007D762D">
        <w:rPr>
          <w:lang w:val="en-US"/>
        </w:rPr>
        <w:t xml:space="preserve"> </w:t>
      </w:r>
      <w:proofErr w:type="spellStart"/>
      <w:r w:rsidRPr="00947F87">
        <w:rPr>
          <w:lang w:val="en-US"/>
        </w:rPr>
        <w:t>online</w:t>
      </w:r>
      <w:r w:rsidRPr="007D762D">
        <w:rPr>
          <w:lang w:val="en-US"/>
        </w:rPr>
        <w:t>_</w:t>
      </w:r>
      <w:r w:rsidRPr="00947F87">
        <w:rPr>
          <w:lang w:val="en-US"/>
        </w:rPr>
        <w:t>status</w:t>
      </w:r>
      <w:proofErr w:type="spellEnd"/>
      <w:r w:rsidRPr="007D762D">
        <w:rPr>
          <w:lang w:val="en-US"/>
        </w:rPr>
        <w:t xml:space="preserve"> = '0'</w:t>
      </w:r>
    </w:p>
    <w:p w14:paraId="716EE25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45EF239D" w14:textId="77777777" w:rsidR="00947F87" w:rsidRPr="00947F87" w:rsidRDefault="00947F87" w:rsidP="00947F87">
      <w:pPr>
        <w:pStyle w:val="a8"/>
        <w:rPr>
          <w:lang w:val="en-US"/>
        </w:rPr>
      </w:pPr>
    </w:p>
    <w:p w14:paraId="0236146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6FBA83F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'0'</w:t>
      </w:r>
    </w:p>
    <w:p w14:paraId="6166A4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39CC60A7" w14:textId="77777777" w:rsidR="00947F87" w:rsidRPr="00947F87" w:rsidRDefault="00947F87" w:rsidP="00947F87">
      <w:pPr>
        <w:pStyle w:val="a8"/>
        <w:rPr>
          <w:lang w:val="en-US"/>
        </w:rPr>
      </w:pPr>
    </w:p>
    <w:p w14:paraId="70A4B1E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794986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'1'</w:t>
      </w:r>
    </w:p>
    <w:p w14:paraId="14AB0458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34F03A3" w14:textId="77777777" w:rsidR="00947F87" w:rsidRPr="00947F87" w:rsidRDefault="00947F87" w:rsidP="00947F87">
      <w:pPr>
        <w:pStyle w:val="a8"/>
      </w:pPr>
    </w:p>
    <w:p w14:paraId="494B68D8" w14:textId="77777777" w:rsidR="00947F87" w:rsidRPr="00947F87" w:rsidRDefault="00947F87" w:rsidP="00947F87">
      <w:pPr>
        <w:pStyle w:val="a8"/>
      </w:pPr>
      <w:r w:rsidRPr="00947F87">
        <w:t>/* Блокировка пользователя */</w:t>
      </w:r>
    </w:p>
    <w:p w14:paraId="6D01FE2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007F4C2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'1'</w:t>
      </w:r>
    </w:p>
    <w:p w14:paraId="2E981F2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login = '?';</w:t>
      </w:r>
    </w:p>
    <w:p w14:paraId="1CEFBF23" w14:textId="77777777" w:rsidR="00947F87" w:rsidRPr="00947F87" w:rsidRDefault="00947F87" w:rsidP="00947F87">
      <w:pPr>
        <w:pStyle w:val="a8"/>
        <w:rPr>
          <w:lang w:val="en-US"/>
        </w:rPr>
      </w:pPr>
    </w:p>
    <w:p w14:paraId="348467E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lastRenderedPageBreak/>
        <w:t xml:space="preserve">DELETE </w:t>
      </w:r>
    </w:p>
    <w:p w14:paraId="56923A3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42CFD11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buyer = '?' AND product IN (</w:t>
      </w:r>
    </w:p>
    <w:p w14:paraId="3994583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SELECT id</w:t>
      </w:r>
    </w:p>
    <w:p w14:paraId="0B07E934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FROM </w:t>
      </w:r>
      <w:proofErr w:type="spellStart"/>
      <w:r w:rsidRPr="00947F87">
        <w:rPr>
          <w:lang w:val="en-US"/>
        </w:rPr>
        <w:t>ProductData</w:t>
      </w:r>
      <w:proofErr w:type="spellEnd"/>
    </w:p>
    <w:p w14:paraId="498A3978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WHERE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');</w:t>
      </w:r>
    </w:p>
    <w:p w14:paraId="56CB98A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</w:p>
    <w:p w14:paraId="5BACBD6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0CEBC84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4C6E2E4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WHERE seller = '?'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33CC49FE" w14:textId="77777777" w:rsidR="00947F87" w:rsidRPr="00947F87" w:rsidRDefault="00947F87" w:rsidP="00947F87">
      <w:pPr>
        <w:pStyle w:val="a8"/>
        <w:rPr>
          <w:lang w:val="en-US"/>
        </w:rPr>
      </w:pPr>
    </w:p>
    <w:p w14:paraId="3F3F5A6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Разблокировка</w:t>
      </w:r>
      <w:r w:rsidRPr="00947F87">
        <w:rPr>
          <w:lang w:val="en-US"/>
        </w:rPr>
        <w:t xml:space="preserve"> </w:t>
      </w:r>
      <w:r w:rsidRPr="00947F87">
        <w:t>пользователя</w:t>
      </w:r>
      <w:r w:rsidRPr="00947F87">
        <w:rPr>
          <w:lang w:val="en-US"/>
        </w:rPr>
        <w:t xml:space="preserve"> */</w:t>
      </w:r>
    </w:p>
    <w:p w14:paraId="7C7D20E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UserData</w:t>
      </w:r>
      <w:proofErr w:type="spellEnd"/>
    </w:p>
    <w:p w14:paraId="676409D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blocking_status</w:t>
      </w:r>
      <w:proofErr w:type="spellEnd"/>
      <w:r w:rsidRPr="00947F87">
        <w:rPr>
          <w:lang w:val="en-US"/>
        </w:rPr>
        <w:t xml:space="preserve"> = '0'</w:t>
      </w:r>
    </w:p>
    <w:p w14:paraId="4D8D5E67" w14:textId="46F0166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login</w:t>
      </w:r>
      <w:proofErr w:type="spellEnd"/>
      <w:r w:rsidRPr="00947F87">
        <w:t xml:space="preserve"> = '?';</w:t>
      </w:r>
    </w:p>
    <w:p w14:paraId="436B6691" w14:textId="77777777" w:rsidR="00947F87" w:rsidRPr="00947F87" w:rsidRDefault="00947F87" w:rsidP="00947F87">
      <w:pPr>
        <w:pStyle w:val="a8"/>
      </w:pPr>
    </w:p>
    <w:p w14:paraId="0A4A97A7" w14:textId="77777777" w:rsidR="00947F87" w:rsidRPr="00947F87" w:rsidRDefault="00947F87" w:rsidP="00947F87">
      <w:pPr>
        <w:pStyle w:val="a8"/>
      </w:pPr>
      <w:r w:rsidRPr="00947F87">
        <w:t>/* Задание срока продажи всех лотов */</w:t>
      </w:r>
    </w:p>
    <w:p w14:paraId="6AA8A66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6303A05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D2C1AC8" w14:textId="77777777" w:rsidR="00947F87" w:rsidRPr="00947F87" w:rsidRDefault="00947F87" w:rsidP="00947F87">
      <w:pPr>
        <w:pStyle w:val="a8"/>
        <w:rPr>
          <w:lang w:val="en-US"/>
        </w:rPr>
      </w:pPr>
    </w:p>
    <w:p w14:paraId="400C1BF6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8FB50BE" w14:textId="19A4B6E0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=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 +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;</w:t>
      </w:r>
    </w:p>
    <w:p w14:paraId="1C554C63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0F6030C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Продан</w:t>
      </w:r>
      <w:r w:rsidRPr="00947F87">
        <w:rPr>
          <w:lang w:val="en-US"/>
        </w:rPr>
        <w:t>'</w:t>
      </w:r>
    </w:p>
    <w:p w14:paraId="783B3E3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&lt;&gt;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13CDD517" w14:textId="77777777" w:rsidR="00947F87" w:rsidRPr="00947F87" w:rsidRDefault="00947F87" w:rsidP="00947F87">
      <w:pPr>
        <w:pStyle w:val="a8"/>
        <w:rPr>
          <w:lang w:val="en-US"/>
        </w:rPr>
      </w:pPr>
    </w:p>
    <w:p w14:paraId="5A748D6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44625FA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6394D79A" w14:textId="71CFF764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60201E10" w14:textId="77777777" w:rsidR="00947F87" w:rsidRPr="00947F87" w:rsidRDefault="00947F87" w:rsidP="00947F87">
      <w:pPr>
        <w:pStyle w:val="a8"/>
        <w:rPr>
          <w:lang w:val="en-US"/>
        </w:rPr>
      </w:pPr>
    </w:p>
    <w:p w14:paraId="4B2E33F6" w14:textId="77777777" w:rsidR="00947F87" w:rsidRPr="00947F87" w:rsidRDefault="00947F87" w:rsidP="00947F87">
      <w:pPr>
        <w:pStyle w:val="a8"/>
      </w:pPr>
      <w:r w:rsidRPr="00947F87">
        <w:t>/* Задание срока продажи лота*/</w:t>
      </w:r>
    </w:p>
    <w:p w14:paraId="468C50A3" w14:textId="77777777" w:rsidR="00947F87" w:rsidRPr="00947F87" w:rsidRDefault="00947F87" w:rsidP="00947F87">
      <w:pPr>
        <w:pStyle w:val="a8"/>
      </w:pPr>
      <w:r w:rsidRPr="00947F87">
        <w:t xml:space="preserve">UPDATE </w:t>
      </w:r>
      <w:proofErr w:type="spellStart"/>
      <w:r w:rsidRPr="00947F87">
        <w:t>ProductData</w:t>
      </w:r>
      <w:proofErr w:type="spellEnd"/>
    </w:p>
    <w:p w14:paraId="0FFE691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</w:p>
    <w:p w14:paraId="2E13469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3487EC84" w14:textId="77777777" w:rsidR="00947F87" w:rsidRPr="00947F87" w:rsidRDefault="00947F87" w:rsidP="00947F87">
      <w:pPr>
        <w:pStyle w:val="a8"/>
        <w:rPr>
          <w:lang w:val="en-US"/>
        </w:rPr>
      </w:pPr>
    </w:p>
    <w:p w14:paraId="5D895FB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7A2AC30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Продан</w:t>
      </w:r>
      <w:r w:rsidRPr="00947F87">
        <w:rPr>
          <w:lang w:val="en-US"/>
        </w:rPr>
        <w:t>'</w:t>
      </w:r>
    </w:p>
    <w:p w14:paraId="5589D16B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&lt;&gt;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 xml:space="preserve">' AND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2333CDEA" w14:textId="77777777" w:rsidR="00947F87" w:rsidRPr="00947F87" w:rsidRDefault="00947F87" w:rsidP="00947F87">
      <w:pPr>
        <w:pStyle w:val="a8"/>
        <w:rPr>
          <w:lang w:val="en-US"/>
        </w:rPr>
      </w:pPr>
    </w:p>
    <w:p w14:paraId="156F4DE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6A0C136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78DEEB6D" w14:textId="773AE669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0 AND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 &lt;= SYSDATE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 xml:space="preserve">' AND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AFAA2D2" w14:textId="77777777" w:rsidR="00947F87" w:rsidRPr="00947F87" w:rsidRDefault="00947F87" w:rsidP="00947F87">
      <w:pPr>
        <w:pStyle w:val="a8"/>
        <w:rPr>
          <w:lang w:val="en-US"/>
        </w:rPr>
      </w:pPr>
    </w:p>
    <w:p w14:paraId="1C450D43" w14:textId="77777777" w:rsidR="00947F87" w:rsidRPr="00947F87" w:rsidRDefault="00947F87" w:rsidP="00947F87">
      <w:pPr>
        <w:pStyle w:val="a8"/>
      </w:pPr>
      <w:r w:rsidRPr="00947F87">
        <w:lastRenderedPageBreak/>
        <w:t>/* Задание шага повышения цены всех лотов */</w:t>
      </w:r>
    </w:p>
    <w:p w14:paraId="201A74F2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20524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0B54009E" w14:textId="77777777" w:rsidR="00947F87" w:rsidRPr="00947F87" w:rsidRDefault="00947F87" w:rsidP="00947F87">
      <w:pPr>
        <w:pStyle w:val="a8"/>
        <w:rPr>
          <w:lang w:val="en-US"/>
        </w:rPr>
      </w:pPr>
    </w:p>
    <w:p w14:paraId="30A85E1A" w14:textId="77777777" w:rsidR="00947F87" w:rsidRPr="0077473D" w:rsidRDefault="00947F87" w:rsidP="00947F87">
      <w:pPr>
        <w:pStyle w:val="a8"/>
      </w:pPr>
      <w:r w:rsidRPr="0077473D">
        <w:t xml:space="preserve">/* </w:t>
      </w:r>
      <w:proofErr w:type="spellStart"/>
      <w:r w:rsidRPr="00947F87">
        <w:t>Залание</w:t>
      </w:r>
      <w:proofErr w:type="spellEnd"/>
      <w:r w:rsidRPr="0077473D">
        <w:t xml:space="preserve"> </w:t>
      </w:r>
      <w:r w:rsidRPr="00947F87">
        <w:t>шага</w:t>
      </w:r>
      <w:r w:rsidRPr="0077473D">
        <w:t xml:space="preserve"> </w:t>
      </w:r>
      <w:r w:rsidRPr="00947F87">
        <w:t>повышения</w:t>
      </w:r>
      <w:r w:rsidRPr="0077473D">
        <w:t xml:space="preserve"> </w:t>
      </w:r>
      <w:r w:rsidRPr="00947F87">
        <w:t>цены</w:t>
      </w:r>
      <w:r w:rsidRPr="0077473D">
        <w:t xml:space="preserve"> </w:t>
      </w:r>
      <w:r w:rsidRPr="00947F87">
        <w:t>лота</w:t>
      </w:r>
      <w:r w:rsidRPr="0077473D">
        <w:t xml:space="preserve"> */</w:t>
      </w:r>
    </w:p>
    <w:p w14:paraId="462EE7D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1080AECC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 </w:t>
      </w:r>
      <w:proofErr w:type="gramStart"/>
      <w:r w:rsidRPr="00947F87">
        <w:rPr>
          <w:lang w:val="en-US"/>
        </w:rPr>
        <w:t>= ?</w:t>
      </w:r>
      <w:proofErr w:type="gramEnd"/>
    </w:p>
    <w:p w14:paraId="2F8664EC" w14:textId="0F7DBCA2" w:rsidR="00947F87" w:rsidRPr="0077473D" w:rsidRDefault="00947F87" w:rsidP="00947F87">
      <w:pPr>
        <w:pStyle w:val="a8"/>
      </w:pPr>
      <w:r w:rsidRPr="002C2D11">
        <w:rPr>
          <w:lang w:val="en-US"/>
        </w:rPr>
        <w:t>WHERE</w:t>
      </w:r>
      <w:r w:rsidRPr="0077473D">
        <w:t xml:space="preserve"> </w:t>
      </w:r>
      <w:r w:rsidRPr="002C2D11">
        <w:rPr>
          <w:lang w:val="en-US"/>
        </w:rPr>
        <w:t>id</w:t>
      </w:r>
      <w:r w:rsidRPr="0077473D">
        <w:t xml:space="preserve"> </w:t>
      </w:r>
      <w:proofErr w:type="gramStart"/>
      <w:r w:rsidRPr="0077473D">
        <w:t>= ?</w:t>
      </w:r>
      <w:proofErr w:type="gramEnd"/>
      <w:r w:rsidRPr="0077473D">
        <w:t>;</w:t>
      </w:r>
    </w:p>
    <w:p w14:paraId="51DA78D7" w14:textId="77777777" w:rsidR="00947F87" w:rsidRPr="0077473D" w:rsidRDefault="00947F87" w:rsidP="00947F87">
      <w:pPr>
        <w:pStyle w:val="a8"/>
      </w:pPr>
    </w:p>
    <w:p w14:paraId="455AB868" w14:textId="77777777" w:rsidR="00947F87" w:rsidRPr="00947F87" w:rsidRDefault="00947F87" w:rsidP="00947F87">
      <w:pPr>
        <w:pStyle w:val="a8"/>
      </w:pPr>
      <w:r w:rsidRPr="00947F87">
        <w:t>/* Снятие лота с продажи */</w:t>
      </w:r>
    </w:p>
    <w:p w14:paraId="446141A0" w14:textId="77777777" w:rsidR="00947F87" w:rsidRPr="0077473D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UPDATE</w:t>
      </w:r>
      <w:r w:rsidRPr="0077473D">
        <w:rPr>
          <w:lang w:val="en-US"/>
        </w:rPr>
        <w:t xml:space="preserve"> </w:t>
      </w:r>
      <w:proofErr w:type="spellStart"/>
      <w:r w:rsidRPr="00947F87">
        <w:rPr>
          <w:lang w:val="en-US"/>
        </w:rPr>
        <w:t>ProductData</w:t>
      </w:r>
      <w:proofErr w:type="spellEnd"/>
    </w:p>
    <w:p w14:paraId="621F7AC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status = '</w:t>
      </w:r>
      <w:r w:rsidRPr="00947F87">
        <w:t>Снят</w:t>
      </w:r>
      <w:r w:rsidRPr="00947F87">
        <w:rPr>
          <w:lang w:val="en-US"/>
        </w:rPr>
        <w:t xml:space="preserve"> </w:t>
      </w:r>
      <w:r w:rsidRPr="00947F87">
        <w:t>с</w:t>
      </w:r>
      <w:r w:rsidRPr="00947F87">
        <w:rPr>
          <w:lang w:val="en-US"/>
        </w:rPr>
        <w:t xml:space="preserve"> </w:t>
      </w:r>
      <w:r w:rsidRPr="00947F87">
        <w:t>продажи</w:t>
      </w:r>
      <w:r w:rsidRPr="00947F87">
        <w:rPr>
          <w:lang w:val="en-US"/>
        </w:rPr>
        <w:t>'</w:t>
      </w:r>
    </w:p>
    <w:p w14:paraId="203BC97D" w14:textId="2A1C96C2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 xml:space="preserve"> AND status = '</w:t>
      </w:r>
      <w:r w:rsidRPr="00947F87">
        <w:t>В</w:t>
      </w:r>
      <w:r w:rsidRPr="00947F87">
        <w:rPr>
          <w:lang w:val="en-US"/>
        </w:rPr>
        <w:t xml:space="preserve"> </w:t>
      </w:r>
      <w:r w:rsidRPr="00947F87">
        <w:t>продаже</w:t>
      </w:r>
      <w:r w:rsidRPr="00947F87">
        <w:rPr>
          <w:lang w:val="en-US"/>
        </w:rPr>
        <w:t>';</w:t>
      </w:r>
    </w:p>
    <w:p w14:paraId="30AD72FD" w14:textId="77777777" w:rsidR="00947F87" w:rsidRPr="00947F87" w:rsidRDefault="00947F87" w:rsidP="00947F87">
      <w:pPr>
        <w:pStyle w:val="a8"/>
        <w:rPr>
          <w:lang w:val="en-US"/>
        </w:rPr>
      </w:pPr>
    </w:p>
    <w:p w14:paraId="09211EB1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/* </w:t>
      </w:r>
      <w:r w:rsidRPr="00947F87">
        <w:t>Выставление</w:t>
      </w:r>
      <w:r w:rsidRPr="00947F87">
        <w:rPr>
          <w:lang w:val="en-US"/>
        </w:rPr>
        <w:t xml:space="preserve"> </w:t>
      </w:r>
      <w:r w:rsidRPr="00947F87">
        <w:t>лота</w:t>
      </w:r>
      <w:r w:rsidRPr="00947F87">
        <w:rPr>
          <w:lang w:val="en-US"/>
        </w:rPr>
        <w:t xml:space="preserve"> </w:t>
      </w:r>
      <w:r w:rsidRPr="00947F87">
        <w:t>на</w:t>
      </w:r>
      <w:r w:rsidRPr="00947F87">
        <w:rPr>
          <w:lang w:val="en-US"/>
        </w:rPr>
        <w:t xml:space="preserve"> </w:t>
      </w:r>
      <w:r w:rsidRPr="00947F87">
        <w:t>продажу</w:t>
      </w:r>
      <w:r w:rsidRPr="00947F87">
        <w:rPr>
          <w:lang w:val="en-US"/>
        </w:rPr>
        <w:t xml:space="preserve"> */</w:t>
      </w:r>
    </w:p>
    <w:p w14:paraId="56A32A6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proofErr w:type="gram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>(</w:t>
      </w:r>
      <w:proofErr w:type="gramEnd"/>
      <w:r w:rsidRPr="00947F87">
        <w:rPr>
          <w:lang w:val="en-US"/>
        </w:rPr>
        <w:t xml:space="preserve">name, description, category, </w:t>
      </w:r>
      <w:proofErr w:type="spellStart"/>
      <w:r w:rsidRPr="00947F87">
        <w:rPr>
          <w:lang w:val="en-US"/>
        </w:rPr>
        <w:t>start_price</w:t>
      </w:r>
      <w:proofErr w:type="spellEnd"/>
      <w:r w:rsidRPr="00947F87">
        <w:rPr>
          <w:lang w:val="en-US"/>
        </w:rPr>
        <w:t xml:space="preserve">, price, </w:t>
      </w:r>
      <w:proofErr w:type="spellStart"/>
      <w:r w:rsidRPr="00947F87">
        <w:rPr>
          <w:lang w:val="en-US"/>
        </w:rPr>
        <w:t>price_step</w:t>
      </w:r>
      <w:proofErr w:type="spellEnd"/>
      <w:r w:rsidRPr="00947F87">
        <w:rPr>
          <w:lang w:val="en-US"/>
        </w:rPr>
        <w:t xml:space="preserve">, </w:t>
      </w:r>
    </w:p>
    <w:p w14:paraId="4C9F149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</w:t>
      </w:r>
      <w:proofErr w:type="spellStart"/>
      <w:r w:rsidRPr="00947F87">
        <w:rPr>
          <w:lang w:val="en-US"/>
        </w:rPr>
        <w:t>creating_date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selling_date</w:t>
      </w:r>
      <w:proofErr w:type="spellEnd"/>
      <w:r w:rsidRPr="00947F87">
        <w:rPr>
          <w:lang w:val="en-US"/>
        </w:rPr>
        <w:t xml:space="preserve">, </w:t>
      </w:r>
      <w:proofErr w:type="spellStart"/>
      <w:r w:rsidRPr="00947F87">
        <w:rPr>
          <w:lang w:val="en-US"/>
        </w:rPr>
        <w:t>selling_interval</w:t>
      </w:r>
      <w:proofErr w:type="spellEnd"/>
      <w:r w:rsidRPr="00947F87">
        <w:rPr>
          <w:lang w:val="en-US"/>
        </w:rPr>
        <w:t>, seller) VALUES</w:t>
      </w:r>
    </w:p>
    <w:p w14:paraId="5189CF47" w14:textId="0A452C05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    ('?', '?', '?'</w:t>
      </w:r>
      <w:proofErr w:type="gramStart"/>
      <w:r w:rsidRPr="00947F87">
        <w:rPr>
          <w:lang w:val="en-US"/>
        </w:rPr>
        <w:t>, ?</w:t>
      </w:r>
      <w:proofErr w:type="gramEnd"/>
      <w:r w:rsidRPr="00947F87">
        <w:rPr>
          <w:lang w:val="en-US"/>
        </w:rPr>
        <w:t>,?, ?, SYSDATE, SYSDATE + ?,?, '?');</w:t>
      </w:r>
    </w:p>
    <w:p w14:paraId="2EE1C790" w14:textId="77777777" w:rsidR="00947F87" w:rsidRPr="00947F87" w:rsidRDefault="00947F87" w:rsidP="00947F87">
      <w:pPr>
        <w:pStyle w:val="a8"/>
        <w:rPr>
          <w:lang w:val="en-US"/>
        </w:rPr>
      </w:pPr>
    </w:p>
    <w:p w14:paraId="26B1A0F4" w14:textId="77777777" w:rsidR="00947F87" w:rsidRPr="00947F87" w:rsidRDefault="00947F87" w:rsidP="00947F87">
      <w:pPr>
        <w:pStyle w:val="a8"/>
      </w:pPr>
      <w:r w:rsidRPr="00947F87">
        <w:t>/* Повышение цены лота на определенный шаг (сделать ставку) */</w:t>
      </w:r>
    </w:p>
    <w:p w14:paraId="0778689E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31521CD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= </w:t>
      </w:r>
      <w:proofErr w:type="spellStart"/>
      <w:r w:rsidRPr="00947F87">
        <w:rPr>
          <w:lang w:val="en-US"/>
        </w:rPr>
        <w:t>bet_count</w:t>
      </w:r>
      <w:proofErr w:type="spellEnd"/>
      <w:r w:rsidRPr="00947F87">
        <w:rPr>
          <w:lang w:val="en-US"/>
        </w:rPr>
        <w:t xml:space="preserve"> + 1</w:t>
      </w:r>
    </w:p>
    <w:p w14:paraId="36281FDF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3C5B6C5A" w14:textId="77777777" w:rsidR="00947F87" w:rsidRPr="00947F87" w:rsidRDefault="00947F87" w:rsidP="00947F87">
      <w:pPr>
        <w:pStyle w:val="a8"/>
        <w:rPr>
          <w:lang w:val="en-US"/>
        </w:rPr>
      </w:pPr>
    </w:p>
    <w:p w14:paraId="1A58975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DELETE</w:t>
      </w:r>
    </w:p>
    <w:p w14:paraId="53B25B2A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FROM </w:t>
      </w:r>
      <w:proofErr w:type="spellStart"/>
      <w:r w:rsidRPr="00947F87">
        <w:rPr>
          <w:lang w:val="en-US"/>
        </w:rPr>
        <w:t>DealJournal</w:t>
      </w:r>
      <w:proofErr w:type="spellEnd"/>
    </w:p>
    <w:p w14:paraId="7C603870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WHERE buyer = '?' AND product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;</w:t>
      </w:r>
    </w:p>
    <w:p w14:paraId="12622D42" w14:textId="77777777" w:rsidR="00947F87" w:rsidRPr="00947F87" w:rsidRDefault="00947F87" w:rsidP="00947F87">
      <w:pPr>
        <w:pStyle w:val="a8"/>
        <w:rPr>
          <w:lang w:val="en-US"/>
        </w:rPr>
      </w:pPr>
    </w:p>
    <w:p w14:paraId="5B6EE72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INSERT INTO </w:t>
      </w:r>
      <w:proofErr w:type="spellStart"/>
      <w:r w:rsidRPr="00947F87">
        <w:rPr>
          <w:lang w:val="en-US"/>
        </w:rPr>
        <w:t>DealJournal</w:t>
      </w:r>
      <w:proofErr w:type="spellEnd"/>
      <w:r w:rsidRPr="00947F87">
        <w:rPr>
          <w:lang w:val="en-US"/>
        </w:rPr>
        <w:t>(</w:t>
      </w:r>
      <w:proofErr w:type="spellStart"/>
      <w:proofErr w:type="gramStart"/>
      <w:r w:rsidRPr="00947F87">
        <w:rPr>
          <w:lang w:val="en-US"/>
        </w:rPr>
        <w:t>datetime,price</w:t>
      </w:r>
      <w:proofErr w:type="gramEnd"/>
      <w:r w:rsidRPr="00947F87">
        <w:rPr>
          <w:lang w:val="en-US"/>
        </w:rPr>
        <w:t>,product,buyer</w:t>
      </w:r>
      <w:proofErr w:type="spellEnd"/>
      <w:r w:rsidRPr="00947F87">
        <w:rPr>
          <w:lang w:val="en-US"/>
        </w:rPr>
        <w:t>) VALUES</w:t>
      </w:r>
    </w:p>
    <w:p w14:paraId="48A6F3D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(SYSDATE, (SELECT price FROM </w:t>
      </w:r>
      <w:proofErr w:type="spellStart"/>
      <w:r w:rsidRPr="00947F87">
        <w:rPr>
          <w:lang w:val="en-US"/>
        </w:rPr>
        <w:t>ProductData</w:t>
      </w:r>
      <w:proofErr w:type="spellEnd"/>
      <w:r w:rsidRPr="00947F87">
        <w:rPr>
          <w:lang w:val="en-US"/>
        </w:rPr>
        <w:t xml:space="preserve"> WHERE id </w:t>
      </w:r>
      <w:proofErr w:type="gramStart"/>
      <w:r w:rsidRPr="00947F87">
        <w:rPr>
          <w:lang w:val="en-US"/>
        </w:rPr>
        <w:t>= ?</w:t>
      </w:r>
      <w:proofErr w:type="gramEnd"/>
      <w:r w:rsidRPr="00947F87">
        <w:rPr>
          <w:lang w:val="en-US"/>
        </w:rPr>
        <w:t>), ?, '?');</w:t>
      </w:r>
    </w:p>
    <w:p w14:paraId="47E5B182" w14:textId="77777777" w:rsidR="00947F87" w:rsidRPr="00947F87" w:rsidRDefault="00947F87" w:rsidP="00947F87">
      <w:pPr>
        <w:pStyle w:val="a8"/>
        <w:rPr>
          <w:lang w:val="en-US"/>
        </w:rPr>
      </w:pPr>
    </w:p>
    <w:p w14:paraId="51D7B4B9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5B3CF7A5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SET price = price + </w:t>
      </w:r>
      <w:proofErr w:type="spellStart"/>
      <w:r w:rsidRPr="00947F87">
        <w:rPr>
          <w:lang w:val="en-US"/>
        </w:rPr>
        <w:t>price_step</w:t>
      </w:r>
      <w:proofErr w:type="spellEnd"/>
    </w:p>
    <w:p w14:paraId="4CF557FF" w14:textId="77777777" w:rsidR="00947F87" w:rsidRPr="00947F87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id</w:t>
      </w:r>
      <w:proofErr w:type="spellEnd"/>
      <w:r w:rsidRPr="00947F87">
        <w:t xml:space="preserve"> </w:t>
      </w:r>
      <w:proofErr w:type="gramStart"/>
      <w:r w:rsidRPr="00947F87">
        <w:t>= ?</w:t>
      </w:r>
      <w:proofErr w:type="gramEnd"/>
      <w:r w:rsidRPr="00947F87">
        <w:t>;</w:t>
      </w:r>
    </w:p>
    <w:p w14:paraId="08A5F076" w14:textId="77777777" w:rsidR="00947F87" w:rsidRPr="00947F87" w:rsidRDefault="00947F87" w:rsidP="00947F87">
      <w:pPr>
        <w:pStyle w:val="a8"/>
      </w:pPr>
    </w:p>
    <w:p w14:paraId="61068E72" w14:textId="77777777" w:rsidR="00947F87" w:rsidRPr="00947F87" w:rsidRDefault="00947F87" w:rsidP="00947F87">
      <w:pPr>
        <w:pStyle w:val="a8"/>
      </w:pPr>
      <w:r w:rsidRPr="00947F87">
        <w:t>/* Редактирование данных лота */</w:t>
      </w:r>
    </w:p>
    <w:p w14:paraId="5393925D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 xml:space="preserve">UPDATE </w:t>
      </w:r>
      <w:proofErr w:type="spellStart"/>
      <w:r w:rsidRPr="00947F87">
        <w:rPr>
          <w:lang w:val="en-US"/>
        </w:rPr>
        <w:t>ProductData</w:t>
      </w:r>
      <w:proofErr w:type="spellEnd"/>
    </w:p>
    <w:p w14:paraId="5F62E9A7" w14:textId="77777777" w:rsidR="00947F87" w:rsidRPr="00947F87" w:rsidRDefault="00947F87" w:rsidP="00947F87">
      <w:pPr>
        <w:pStyle w:val="a8"/>
        <w:rPr>
          <w:lang w:val="en-US"/>
        </w:rPr>
      </w:pPr>
      <w:r w:rsidRPr="00947F87">
        <w:rPr>
          <w:lang w:val="en-US"/>
        </w:rPr>
        <w:t>SET description = '?'</w:t>
      </w:r>
    </w:p>
    <w:p w14:paraId="0B4B0A87" w14:textId="70AA8CC6" w:rsidR="00EA78AA" w:rsidRPr="003234BB" w:rsidRDefault="00947F87" w:rsidP="00947F87">
      <w:pPr>
        <w:pStyle w:val="a8"/>
      </w:pPr>
      <w:r w:rsidRPr="00947F87">
        <w:t xml:space="preserve">WHERE </w:t>
      </w:r>
      <w:proofErr w:type="spellStart"/>
      <w:r w:rsidRPr="00947F87">
        <w:t>id</w:t>
      </w:r>
      <w:proofErr w:type="spellEnd"/>
      <w:r w:rsidRPr="00947F87">
        <w:t xml:space="preserve"> </w:t>
      </w:r>
      <w:proofErr w:type="gramStart"/>
      <w:r w:rsidRPr="00947F87">
        <w:t>= ?</w:t>
      </w:r>
      <w:proofErr w:type="gramEnd"/>
      <w:r w:rsidRPr="00947F87">
        <w:t>;</w:t>
      </w:r>
    </w:p>
    <w:permEnd w:id="1069835165"/>
    <w:p w14:paraId="58DF98AF" w14:textId="77777777" w:rsidR="00EA78AA" w:rsidRPr="003234BB" w:rsidRDefault="00EA78AA" w:rsidP="00EA78AA">
      <w:pPr>
        <w:pStyle w:val="1"/>
      </w:pPr>
      <w:r w:rsidRPr="003234BB">
        <w:lastRenderedPageBreak/>
        <w:t xml:space="preserve">Инструкции по работе с </w:t>
      </w:r>
      <w:r w:rsidR="00DE0B67" w:rsidRPr="003234BB">
        <w:t>сетевой информационной системой</w:t>
      </w:r>
    </w:p>
    <w:p w14:paraId="14F161E5" w14:textId="77777777" w:rsidR="00EA78AA" w:rsidRPr="003234BB" w:rsidRDefault="00EA78AA" w:rsidP="00A30729">
      <w:pPr>
        <w:pStyle w:val="2"/>
      </w:pPr>
      <w:r w:rsidRPr="003234BB">
        <w:t>Инструкция администратора</w:t>
      </w:r>
    </w:p>
    <w:p w14:paraId="7DB1CFE5" w14:textId="3E0F62A9" w:rsidR="00CD34D5" w:rsidRDefault="00CD34D5" w:rsidP="00CD34D5">
      <w:pPr>
        <w:pStyle w:val="a"/>
      </w:pPr>
      <w:permStart w:id="105651978" w:edGrp="everyone"/>
      <w:r>
        <w:t>Авторизация</w:t>
      </w:r>
    </w:p>
    <w:p w14:paraId="30D39609" w14:textId="55F9D3C4" w:rsidR="00E92E99" w:rsidRDefault="00320149" w:rsidP="00B65D01">
      <w:r>
        <w:t>Перед тем как попасть в систему, администратор должен авторизоваться. Он должен в</w:t>
      </w:r>
      <w:r>
        <w:rPr>
          <w:lang w:eastAsia="ru-RU"/>
        </w:rPr>
        <w:t>ве</w:t>
      </w:r>
      <w:r>
        <w:t>сти свои</w:t>
      </w:r>
      <w:r w:rsidRPr="00320149">
        <w:rPr>
          <w:lang w:eastAsia="ru-RU"/>
        </w:rPr>
        <w:t xml:space="preserve"> учетные </w:t>
      </w:r>
      <w:r>
        <w:rPr>
          <w:lang w:eastAsia="ru-RU"/>
        </w:rPr>
        <w:t>данные</w:t>
      </w:r>
      <w:r>
        <w:t>: з</w:t>
      </w:r>
      <w:r w:rsidRPr="00320149">
        <w:rPr>
          <w:lang w:eastAsia="ru-RU"/>
        </w:rPr>
        <w:t>аполнит</w:t>
      </w:r>
      <w:r>
        <w:t>ь</w:t>
      </w:r>
      <w:r w:rsidRPr="00320149">
        <w:rPr>
          <w:lang w:eastAsia="ru-RU"/>
        </w:rPr>
        <w:t xml:space="preserve"> поле "</w:t>
      </w:r>
      <w:proofErr w:type="spellStart"/>
      <w:r w:rsidRPr="00320149">
        <w:rPr>
          <w:lang w:eastAsia="ru-RU"/>
        </w:rPr>
        <w:t>Login</w:t>
      </w:r>
      <w:proofErr w:type="spellEnd"/>
      <w:r w:rsidRPr="00320149">
        <w:rPr>
          <w:lang w:eastAsia="ru-RU"/>
        </w:rPr>
        <w:t>" своим уникальным логином администратора</w:t>
      </w:r>
      <w:r>
        <w:t xml:space="preserve"> и в</w:t>
      </w:r>
      <w:r>
        <w:rPr>
          <w:lang w:eastAsia="ru-RU"/>
        </w:rPr>
        <w:t>ве</w:t>
      </w:r>
      <w:r>
        <w:t>сти</w:t>
      </w:r>
      <w:r w:rsidRPr="00320149">
        <w:rPr>
          <w:lang w:eastAsia="ru-RU"/>
        </w:rPr>
        <w:t xml:space="preserve"> </w:t>
      </w:r>
      <w:r>
        <w:t>свой</w:t>
      </w:r>
      <w:r w:rsidRPr="00320149">
        <w:rPr>
          <w:lang w:eastAsia="ru-RU"/>
        </w:rPr>
        <w:t xml:space="preserve"> пароль в поле "Password".</w:t>
      </w:r>
      <w:r w:rsidR="00CD34D5">
        <w:t xml:space="preserve"> </w:t>
      </w:r>
      <w:r w:rsidRPr="00320149">
        <w:t xml:space="preserve">После ввода учетных данных, </w:t>
      </w:r>
      <w:r w:rsidR="00E92E99">
        <w:t>он должен нажать на</w:t>
      </w:r>
      <w:r w:rsidRPr="00320149">
        <w:t xml:space="preserve"> кнопку "</w:t>
      </w:r>
      <w:proofErr w:type="spellStart"/>
      <w:r w:rsidRPr="00320149">
        <w:t>Log</w:t>
      </w:r>
      <w:proofErr w:type="spellEnd"/>
      <w:r w:rsidR="00CD34D5">
        <w:t> </w:t>
      </w:r>
      <w:proofErr w:type="spellStart"/>
      <w:r w:rsidRPr="00320149">
        <w:t>in</w:t>
      </w:r>
      <w:proofErr w:type="spellEnd"/>
      <w:r w:rsidRPr="00320149">
        <w:t>", чтобы войти в систему</w:t>
      </w:r>
      <w:r w:rsidR="00115C8C">
        <w:t xml:space="preserve"> (рисунок 3)</w:t>
      </w:r>
      <w:r w:rsidRPr="00320149">
        <w:t>.</w:t>
      </w:r>
      <w:r w:rsidR="00CD34D5">
        <w:t xml:space="preserve"> </w:t>
      </w:r>
      <w:r w:rsidR="00E92E99">
        <w:t>При успешном входе в систему администратор попадает на приветственную страницу</w:t>
      </w:r>
      <w:r w:rsidR="00115C8C">
        <w:t xml:space="preserve"> (рисунок 4)</w:t>
      </w:r>
      <w:r w:rsidR="00E92E99">
        <w:t>, иначе он получает сообщение о вводе неверных учетных данных и может попробовать ввести их снова.</w:t>
      </w:r>
      <w:r w:rsidR="00DE25D0">
        <w:t xml:space="preserve"> </w:t>
      </w:r>
    </w:p>
    <w:p w14:paraId="48B7A4CA" w14:textId="463180BB" w:rsidR="00CD34D5" w:rsidRDefault="00690F4A" w:rsidP="00CD34D5">
      <w:pPr>
        <w:pStyle w:val="Figure"/>
        <w:rPr>
          <w:lang w:eastAsia="ru-RU"/>
        </w:rPr>
      </w:pPr>
      <w:r w:rsidRPr="00690F4A">
        <w:rPr>
          <w:noProof/>
        </w:rPr>
        <w:drawing>
          <wp:inline distT="0" distB="0" distL="0" distR="0" wp14:anchorId="769467B9" wp14:editId="6C1ABF62">
            <wp:extent cx="4348800" cy="2444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E353" w14:textId="328EB685" w:rsidR="00CD34D5" w:rsidRDefault="00CD34D5" w:rsidP="00CD34D5">
      <w:pPr>
        <w:pStyle w:val="Figure-Title-Bottom"/>
        <w:rPr>
          <w:lang w:val="ru-RU"/>
        </w:rPr>
      </w:pPr>
      <w:r w:rsidRPr="00115C8C">
        <w:rPr>
          <w:lang w:val="ru-RU"/>
        </w:rPr>
        <w:t xml:space="preserve">Рисунок </w:t>
      </w:r>
      <w:r w:rsidR="00115C8C" w:rsidRPr="00115C8C">
        <w:rPr>
          <w:lang w:val="ru-RU"/>
        </w:rPr>
        <w:t xml:space="preserve">3 </w:t>
      </w:r>
      <w:r w:rsidRPr="00115C8C">
        <w:rPr>
          <w:lang w:val="ru-RU"/>
        </w:rPr>
        <w:t>- Авторизация</w:t>
      </w:r>
      <w:r w:rsidR="00115C8C" w:rsidRPr="00115C8C">
        <w:rPr>
          <w:lang w:val="ru-RU"/>
        </w:rPr>
        <w:t xml:space="preserve"> в системе</w:t>
      </w:r>
    </w:p>
    <w:p w14:paraId="4D0855B3" w14:textId="4694BEC1" w:rsidR="00115C8C" w:rsidRDefault="00115C8C" w:rsidP="00115C8C">
      <w:pPr>
        <w:pStyle w:val="Figure"/>
        <w:rPr>
          <w:lang w:eastAsia="ru-RU"/>
        </w:rPr>
      </w:pPr>
      <w:r w:rsidRPr="00115C8C">
        <w:rPr>
          <w:noProof/>
        </w:rPr>
        <w:drawing>
          <wp:inline distT="0" distB="0" distL="0" distR="0" wp14:anchorId="6ED0A6E4" wp14:editId="4640CBB9">
            <wp:extent cx="4459458" cy="2508355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413" cy="25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CA61" w14:textId="6518289F" w:rsidR="00115C8C" w:rsidRPr="00115C8C" w:rsidRDefault="00115C8C" w:rsidP="00115C8C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4 - </w:t>
      </w:r>
      <w:proofErr w:type="spellStart"/>
      <w:r>
        <w:t>Приветственная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администратора</w:t>
      </w:r>
      <w:proofErr w:type="spellEnd"/>
    </w:p>
    <w:p w14:paraId="76B14464" w14:textId="1B37BAF4" w:rsidR="007D19D7" w:rsidRDefault="007D19D7" w:rsidP="00EA78AA">
      <w:pPr>
        <w:pStyle w:val="a"/>
        <w:rPr>
          <w:lang w:eastAsia="ru-RU"/>
        </w:rPr>
      </w:pPr>
      <w:r>
        <w:lastRenderedPageBreak/>
        <w:t>Просмотр списка пользователей</w:t>
      </w:r>
    </w:p>
    <w:p w14:paraId="1CCB49BB" w14:textId="77777777" w:rsidR="002212AD" w:rsidRDefault="00E92E99" w:rsidP="00B65D01">
      <w:r>
        <w:t xml:space="preserve">Администратор может перейти на вкладку "All </w:t>
      </w:r>
      <w:proofErr w:type="spellStart"/>
      <w:r>
        <w:t>users</w:t>
      </w:r>
      <w:proofErr w:type="spellEnd"/>
      <w:r>
        <w:t>", где хранится информация обо всех пользователях системы</w:t>
      </w:r>
      <w:r w:rsidR="002212AD">
        <w:t xml:space="preserve"> (рисунок 5)</w:t>
      </w:r>
      <w:r>
        <w:t xml:space="preserve">. Он может выбрать какие категории пользователей ему нужно просмотреть: </w:t>
      </w:r>
      <w:r w:rsidRPr="00E92E99">
        <w:t xml:space="preserve">"All </w:t>
      </w:r>
      <w:proofErr w:type="spellStart"/>
      <w:r w:rsidRPr="00E92E99">
        <w:t>users</w:t>
      </w:r>
      <w:proofErr w:type="spellEnd"/>
      <w:r w:rsidRPr="00E92E99">
        <w:t>"</w:t>
      </w:r>
      <w:r w:rsidR="002212AD">
        <w:t xml:space="preserve"> </w:t>
      </w:r>
      <w:r w:rsidR="00CF3283">
        <w:t xml:space="preserve">(по умолчанию), </w:t>
      </w:r>
      <w:r w:rsidRPr="00E92E99">
        <w:t>"</w:t>
      </w:r>
      <w:proofErr w:type="spellStart"/>
      <w:r>
        <w:t>Admin</w:t>
      </w:r>
      <w:r w:rsidRPr="00E92E99">
        <w:t>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Moders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Users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Authorized</w:t>
      </w:r>
      <w:proofErr w:type="spellEnd"/>
      <w:r w:rsidRPr="00E92E99">
        <w:t>"</w:t>
      </w:r>
      <w:r>
        <w:t xml:space="preserve">, </w:t>
      </w:r>
      <w:r w:rsidRPr="00E92E99">
        <w:t>"</w:t>
      </w:r>
      <w:proofErr w:type="spellStart"/>
      <w:r>
        <w:t>Una</w:t>
      </w:r>
      <w:r w:rsidRPr="00E92E99">
        <w:t>uthorized</w:t>
      </w:r>
      <w:proofErr w:type="spellEnd"/>
      <w:r w:rsidRPr="00E92E99">
        <w:t>"</w:t>
      </w:r>
      <w:r>
        <w:t>.</w:t>
      </w:r>
      <w:r w:rsidR="002212AD">
        <w:t xml:space="preserve"> В зависимости от выбранной категории-фильтра изменяется отображаемый список. </w:t>
      </w:r>
    </w:p>
    <w:p w14:paraId="2CE787EB" w14:textId="6E87113B" w:rsidR="002212AD" w:rsidRDefault="002212AD" w:rsidP="002212AD">
      <w:pPr>
        <w:pStyle w:val="Figure"/>
      </w:pPr>
      <w:r w:rsidRPr="002212AD">
        <w:rPr>
          <w:noProof/>
        </w:rPr>
        <w:drawing>
          <wp:inline distT="0" distB="0" distL="0" distR="0" wp14:anchorId="7C70C51F" wp14:editId="7B1950CD">
            <wp:extent cx="4456800" cy="2505600"/>
            <wp:effectExtent l="0" t="0" r="127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5FC" w14:textId="32832CCA" w:rsidR="002212AD" w:rsidRPr="002212AD" w:rsidRDefault="002212AD" w:rsidP="002212AD">
      <w:pPr>
        <w:pStyle w:val="Figure-Title-Bottom"/>
        <w:rPr>
          <w:lang w:val="ru-RU"/>
        </w:rPr>
      </w:pPr>
      <w:r w:rsidRPr="002212AD">
        <w:rPr>
          <w:lang w:val="ru-RU"/>
        </w:rPr>
        <w:t>Рисунок 5 - Просмотр списка пользователе</w:t>
      </w:r>
      <w:r>
        <w:t>й</w:t>
      </w:r>
    </w:p>
    <w:p w14:paraId="17C91427" w14:textId="77777777" w:rsidR="002631A0" w:rsidRDefault="002631A0" w:rsidP="002631A0">
      <w:pPr>
        <w:pStyle w:val="a"/>
      </w:pPr>
      <w:r>
        <w:t>Просмотр данных пользователя</w:t>
      </w:r>
    </w:p>
    <w:p w14:paraId="1ED56889" w14:textId="290A6CC5" w:rsidR="00E25367" w:rsidRDefault="002631A0" w:rsidP="002631A0">
      <w:r>
        <w:t>Во время просмотра списка пользователей администратор может нажимать на логины пользователей</w:t>
      </w:r>
      <w:r w:rsidR="004502CC">
        <w:t xml:space="preserve">. После нажатия открывается карточка пользователя, на которой администратор может просматривать данные выбранного пользователя </w:t>
      </w:r>
      <w:r>
        <w:t>(рисунок 6)</w:t>
      </w:r>
      <w:r w:rsidR="00E25367">
        <w:t>.</w:t>
      </w:r>
    </w:p>
    <w:p w14:paraId="4BBC1CCB" w14:textId="3CF0BF46" w:rsidR="00484F65" w:rsidRDefault="00484F65" w:rsidP="00484F65">
      <w:pPr>
        <w:pStyle w:val="Figure"/>
      </w:pPr>
      <w:r w:rsidRPr="00484F65">
        <w:rPr>
          <w:noProof/>
        </w:rPr>
        <w:drawing>
          <wp:inline distT="0" distB="0" distL="0" distR="0" wp14:anchorId="404498AD" wp14:editId="5718B564">
            <wp:extent cx="4456800" cy="2505600"/>
            <wp:effectExtent l="0" t="0" r="127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C38" w14:textId="27F67F84" w:rsidR="002212AD" w:rsidRPr="00B65D01" w:rsidRDefault="00484F65" w:rsidP="00B65D01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6 -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094D0DF0" w14:textId="77777777" w:rsidR="00B65D01" w:rsidRDefault="00B65D01" w:rsidP="00010159">
      <w:pPr>
        <w:pStyle w:val="a"/>
        <w:rPr>
          <w:lang w:eastAsia="ru-RU"/>
        </w:rPr>
      </w:pPr>
      <w:r>
        <w:lastRenderedPageBreak/>
        <w:t>Управление данными пользователя</w:t>
      </w:r>
    </w:p>
    <w:p w14:paraId="7586CB40" w14:textId="4102D7B7" w:rsidR="00F6475E" w:rsidRDefault="00E25367" w:rsidP="00B65D01">
      <w:r>
        <w:t xml:space="preserve">Администратор может не только </w:t>
      </w:r>
      <w:r w:rsidR="003F6839">
        <w:t>просматривать</w:t>
      </w:r>
      <w:r>
        <w:t>, но и</w:t>
      </w:r>
      <w:r w:rsidR="003F6839">
        <w:t xml:space="preserve"> </w:t>
      </w:r>
      <w:r w:rsidR="003F6839" w:rsidRPr="003F6839">
        <w:t xml:space="preserve">редактировать </w:t>
      </w:r>
      <w:r w:rsidR="003F6839">
        <w:t>данные любого выбранного пользователя: блокировать/раз</w:t>
      </w:r>
      <w:r w:rsidR="003F6839" w:rsidRPr="003F6839">
        <w:t>блокировать</w:t>
      </w:r>
      <w:r w:rsidR="003F6839">
        <w:t xml:space="preserve">, </w:t>
      </w:r>
      <w:r w:rsidR="00605622">
        <w:t>изменять</w:t>
      </w:r>
      <w:r w:rsidR="003F6839">
        <w:t xml:space="preserve"> </w:t>
      </w:r>
      <w:r w:rsidR="00605622">
        <w:t>пароль</w:t>
      </w:r>
      <w:r w:rsidR="003F6839">
        <w:t xml:space="preserve"> пользователя</w:t>
      </w:r>
      <w:r w:rsidR="00605622">
        <w:t xml:space="preserve">. </w:t>
      </w:r>
      <w:r w:rsidR="00CF3283">
        <w:t>Для этого ему надо нажать</w:t>
      </w:r>
      <w:r w:rsidR="00CF3283" w:rsidRPr="00CF3283">
        <w:t xml:space="preserve"> на кнопку "</w:t>
      </w:r>
      <w:proofErr w:type="spellStart"/>
      <w:r w:rsidR="00CF3283">
        <w:t>Edit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>
        <w:t xml:space="preserve"> </w:t>
      </w:r>
      <w:proofErr w:type="spellStart"/>
      <w:r w:rsidR="00CF3283">
        <w:t>data</w:t>
      </w:r>
      <w:proofErr w:type="spellEnd"/>
      <w:r w:rsidR="00CF3283" w:rsidRPr="00CF3283">
        <w:t>"</w:t>
      </w:r>
      <w:r w:rsidR="00CF3283">
        <w:t xml:space="preserve">, и после заполнения полей нажать </w:t>
      </w:r>
      <w:r w:rsidR="00CF3283" w:rsidRPr="00CF3283">
        <w:t>на кнопку "</w:t>
      </w:r>
      <w:r w:rsidR="00CF3283">
        <w:t xml:space="preserve">Save </w:t>
      </w:r>
      <w:proofErr w:type="spellStart"/>
      <w:r w:rsidR="00CF3283">
        <w:t>changes</w:t>
      </w:r>
      <w:proofErr w:type="spellEnd"/>
      <w:r w:rsidR="00CF3283" w:rsidRPr="00CF3283">
        <w:t>"</w:t>
      </w:r>
      <w:r w:rsidR="00292896">
        <w:t xml:space="preserve"> (рисунок</w:t>
      </w:r>
      <w:r w:rsidR="00073668">
        <w:t> </w:t>
      </w:r>
      <w:r w:rsidR="00292896">
        <w:t>7)</w:t>
      </w:r>
      <w:r w:rsidR="00CF3283" w:rsidRPr="00CF3283">
        <w:t>.</w:t>
      </w:r>
      <w:r w:rsidR="00F6475E">
        <w:t xml:space="preserve"> Если </w:t>
      </w:r>
      <w:r w:rsidR="00362272">
        <w:t xml:space="preserve">какие-то </w:t>
      </w:r>
      <w:r w:rsidR="00F6475E">
        <w:t xml:space="preserve">данные </w:t>
      </w:r>
      <w:r w:rsidR="00362272">
        <w:t xml:space="preserve">не </w:t>
      </w:r>
      <w:r w:rsidR="00EC4531">
        <w:t>введены</w:t>
      </w:r>
      <w:r w:rsidR="00F6475E">
        <w:t>, изменения сохранены не будут и отобразится соответствующее предупреждение.</w:t>
      </w:r>
    </w:p>
    <w:p w14:paraId="6846C7EA" w14:textId="192D6D43" w:rsidR="00D374F5" w:rsidRDefault="003F6839" w:rsidP="00B65D01">
      <w:r>
        <w:t>Также администратор может удалить выбранного пользователя</w:t>
      </w:r>
      <w:r w:rsidR="00CF3283">
        <w:t>, выбрав</w:t>
      </w:r>
      <w:r w:rsidR="00CF3283" w:rsidRPr="00CF3283">
        <w:t xml:space="preserve"> кнопку "</w:t>
      </w:r>
      <w:proofErr w:type="spellStart"/>
      <w:r w:rsidR="00CF3283">
        <w:t>Delete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 w:rsidRPr="00CF3283">
        <w:t>"</w:t>
      </w:r>
      <w:r w:rsidR="00292896">
        <w:t>.</w:t>
      </w:r>
      <w:r w:rsidR="008842A0">
        <w:t xml:space="preserve"> На карточке самого администратора данная кнопка отсутствует - администратор не может удалить сам себя.</w:t>
      </w:r>
    </w:p>
    <w:p w14:paraId="0D5C68A9" w14:textId="1164EF8E" w:rsidR="00E25367" w:rsidRDefault="00292896" w:rsidP="00B65D01">
      <w:r>
        <w:t xml:space="preserve">Обе кнопки: </w:t>
      </w:r>
      <w:r w:rsidRPr="00CF3283">
        <w:t>"</w:t>
      </w:r>
      <w:proofErr w:type="spellStart"/>
      <w:r>
        <w:t>Edit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</w:t>
      </w:r>
      <w:proofErr w:type="spellEnd"/>
      <w:r w:rsidRPr="00CF3283">
        <w:t>"</w:t>
      </w:r>
      <w:r>
        <w:t xml:space="preserve"> и </w:t>
      </w:r>
      <w:r w:rsidRPr="00CF3283">
        <w:t>"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user</w:t>
      </w:r>
      <w:proofErr w:type="spellEnd"/>
      <w:r w:rsidRPr="00CF3283">
        <w:t>"</w:t>
      </w:r>
      <w:r>
        <w:t xml:space="preserve"> расположены на карточке выбранного пользователя</w:t>
      </w:r>
      <w:r w:rsidR="0038173C">
        <w:t xml:space="preserve"> (рисунок 6)</w:t>
      </w:r>
      <w:r>
        <w:t>.</w:t>
      </w:r>
    </w:p>
    <w:p w14:paraId="4C57176C" w14:textId="5CE6FE2F" w:rsidR="00073668" w:rsidRDefault="00073668" w:rsidP="00073668">
      <w:pPr>
        <w:pStyle w:val="Figure"/>
        <w:rPr>
          <w:lang w:eastAsia="ru-RU"/>
        </w:rPr>
      </w:pPr>
      <w:r w:rsidRPr="00073668">
        <w:rPr>
          <w:noProof/>
        </w:rPr>
        <w:drawing>
          <wp:inline distT="0" distB="0" distL="0" distR="0" wp14:anchorId="4A9EEF2C" wp14:editId="7E705816">
            <wp:extent cx="4456800" cy="2505600"/>
            <wp:effectExtent l="0" t="0" r="127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4AD6" w14:textId="35A12DD7" w:rsidR="00073668" w:rsidRPr="00073668" w:rsidRDefault="00073668" w:rsidP="00073668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7 -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2758BF05" w14:textId="1267B7D5" w:rsidR="007371C0" w:rsidRDefault="007371C0" w:rsidP="00CF3283">
      <w:pPr>
        <w:pStyle w:val="a"/>
        <w:rPr>
          <w:lang w:eastAsia="ru-RU"/>
        </w:rPr>
      </w:pPr>
      <w:r>
        <w:t>Добавление нового пользователя</w:t>
      </w:r>
    </w:p>
    <w:p w14:paraId="194BC859" w14:textId="23612B3A" w:rsidR="003F6839" w:rsidRDefault="00D70B0F" w:rsidP="007371C0">
      <w:r>
        <w:t>Администратор м</w:t>
      </w:r>
      <w:r w:rsidR="00CF3283">
        <w:t xml:space="preserve">ожет </w:t>
      </w:r>
      <w:r w:rsidR="003F6839">
        <w:t>добавить нового</w:t>
      </w:r>
      <w:r w:rsidR="00E25367">
        <w:t xml:space="preserve"> пользователя</w:t>
      </w:r>
      <w:r w:rsidR="00CF3283">
        <w:t xml:space="preserve">, </w:t>
      </w:r>
      <w:r w:rsidR="00CF3283" w:rsidRPr="00CF3283">
        <w:t>нажав на кнопку "</w:t>
      </w:r>
      <w:proofErr w:type="spellStart"/>
      <w:r w:rsidR="00CF3283">
        <w:t>Add</w:t>
      </w:r>
      <w:proofErr w:type="spellEnd"/>
      <w:r w:rsidR="00CF3283">
        <w:t xml:space="preserve"> </w:t>
      </w:r>
      <w:proofErr w:type="spellStart"/>
      <w:r w:rsidR="00CF3283">
        <w:t>new</w:t>
      </w:r>
      <w:proofErr w:type="spellEnd"/>
      <w:r w:rsidR="00CF3283">
        <w:t xml:space="preserve"> </w:t>
      </w:r>
      <w:proofErr w:type="spellStart"/>
      <w:r w:rsidR="00CF3283">
        <w:t>user</w:t>
      </w:r>
      <w:proofErr w:type="spellEnd"/>
      <w:r w:rsidR="00CF3283" w:rsidRPr="00CF3283">
        <w:t>"</w:t>
      </w:r>
      <w:r w:rsidR="007371C0">
        <w:t xml:space="preserve"> (рисунок 5)</w:t>
      </w:r>
      <w:r w:rsidR="00CF3283" w:rsidRPr="00CF3283">
        <w:t xml:space="preserve">, и после заполнения полей нажать на кнопку "Save </w:t>
      </w:r>
      <w:proofErr w:type="spellStart"/>
      <w:r w:rsidR="00E25367">
        <w:t>new</w:t>
      </w:r>
      <w:proofErr w:type="spellEnd"/>
      <w:r w:rsidR="00E25367">
        <w:t xml:space="preserve"> </w:t>
      </w:r>
      <w:proofErr w:type="spellStart"/>
      <w:r w:rsidR="00E25367">
        <w:t>user</w:t>
      </w:r>
      <w:proofErr w:type="spellEnd"/>
      <w:r w:rsidR="00CF3283" w:rsidRPr="00CF3283">
        <w:t>"</w:t>
      </w:r>
      <w:r w:rsidR="007371C0">
        <w:t xml:space="preserve"> (рисунок 8)</w:t>
      </w:r>
      <w:r w:rsidR="00CF3283" w:rsidRPr="00CF3283">
        <w:t>.</w:t>
      </w:r>
      <w:r w:rsidR="00362272">
        <w:t xml:space="preserve"> Если какие-то данные не введены или введенный логин неуникален (пользователь с таким логином уже есть в системе), администратор получает соответствующее сообщение и может попробовать ввести данные снова.</w:t>
      </w:r>
    </w:p>
    <w:p w14:paraId="38B7A80C" w14:textId="6F251011" w:rsidR="000B4278" w:rsidRDefault="000B4278" w:rsidP="000B4278">
      <w:pPr>
        <w:pStyle w:val="Figure"/>
        <w:rPr>
          <w:lang w:eastAsia="ru-RU"/>
        </w:rPr>
      </w:pPr>
      <w:r w:rsidRPr="000B4278">
        <w:rPr>
          <w:noProof/>
        </w:rPr>
        <w:lastRenderedPageBreak/>
        <w:drawing>
          <wp:inline distT="0" distB="0" distL="0" distR="0" wp14:anchorId="7119BA11" wp14:editId="7A677CA0">
            <wp:extent cx="4456800" cy="2505600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572" w14:textId="1FA77B3B" w:rsidR="000B4278" w:rsidRPr="000B4278" w:rsidRDefault="000B4278" w:rsidP="000B4278">
      <w:pPr>
        <w:pStyle w:val="Figure-Title-Bottom"/>
        <w:rPr>
          <w:lang w:val="ru-RU" w:eastAsia="ru-RU"/>
        </w:rPr>
      </w:pPr>
      <w:proofErr w:type="spellStart"/>
      <w:r>
        <w:t>Рисунок</w:t>
      </w:r>
      <w:proofErr w:type="spellEnd"/>
      <w:r>
        <w:t xml:space="preserve"> 8 - </w:t>
      </w:r>
      <w:proofErr w:type="spellStart"/>
      <w:r>
        <w:t>Добавление</w:t>
      </w:r>
      <w:proofErr w:type="spellEnd"/>
      <w:r>
        <w:t xml:space="preserve"> </w:t>
      </w:r>
      <w:proofErr w:type="spellStart"/>
      <w:r>
        <w:t>нового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5E887281" w14:textId="30854ED7" w:rsidR="00BD1AB2" w:rsidRDefault="00377970" w:rsidP="00EA78AA">
      <w:pPr>
        <w:pStyle w:val="a"/>
        <w:rPr>
          <w:lang w:eastAsia="ru-RU"/>
        </w:rPr>
      </w:pPr>
      <w:r>
        <w:t>Переход</w:t>
      </w:r>
      <w:r w:rsidR="001C4459">
        <w:t xml:space="preserve"> к начальной странице и </w:t>
      </w:r>
      <w:proofErr w:type="spellStart"/>
      <w:r w:rsidR="001C4459">
        <w:t>деавторизация</w:t>
      </w:r>
      <w:proofErr w:type="spellEnd"/>
    </w:p>
    <w:p w14:paraId="7C4520B3" w14:textId="787F6076" w:rsidR="00CF5E51" w:rsidRDefault="001C4459" w:rsidP="00DB6705">
      <w:r>
        <w:t>В любой момент работы с системой а</w:t>
      </w:r>
      <w:r w:rsidR="003F6839" w:rsidRPr="003F6839">
        <w:t>дминистратор</w:t>
      </w:r>
      <w:r w:rsidR="003F6839">
        <w:t xml:space="preserve"> может вернуться на начальную страницу, нажав на кнопку "ONLINE-AUCTION".</w:t>
      </w:r>
      <w:r w:rsidR="00D30BA3">
        <w:t xml:space="preserve"> </w:t>
      </w:r>
      <w:r w:rsidR="003F6839">
        <w:t>После окончания работы администратор может выйти из системы</w:t>
      </w:r>
      <w:r w:rsidR="003F6839" w:rsidRPr="003F6839">
        <w:t>, нажав на кнопку "</w:t>
      </w:r>
      <w:proofErr w:type="spellStart"/>
      <w:r w:rsidR="003F6839">
        <w:t>Logout</w:t>
      </w:r>
      <w:proofErr w:type="spellEnd"/>
      <w:r w:rsidR="003F6839" w:rsidRPr="003F6839">
        <w:t>".</w:t>
      </w:r>
    </w:p>
    <w:permEnd w:id="105651978"/>
    <w:p w14:paraId="7C901C4C" w14:textId="77777777" w:rsidR="00FA4610" w:rsidRPr="003234BB" w:rsidRDefault="00FA4610" w:rsidP="00FA4610">
      <w:pPr>
        <w:pStyle w:val="2"/>
      </w:pPr>
      <w:r w:rsidRPr="003234BB">
        <w:t>Инструкция модератора</w:t>
      </w:r>
    </w:p>
    <w:p w14:paraId="3583B9BE" w14:textId="05D6491F" w:rsidR="004A1D69" w:rsidRDefault="004A1D69" w:rsidP="004A1D69">
      <w:pPr>
        <w:pStyle w:val="a"/>
      </w:pPr>
      <w:permStart w:id="371080322" w:edGrp="everyone"/>
      <w:r>
        <w:t>Авторизация</w:t>
      </w:r>
    </w:p>
    <w:p w14:paraId="63C5F8D4" w14:textId="75A7B928" w:rsidR="004A1D69" w:rsidRDefault="004A1D69" w:rsidP="004A1D69">
      <w:r>
        <w:t>Перед тем как попасть в систему, модератор</w:t>
      </w:r>
      <w:r w:rsidRPr="00CF3283">
        <w:t xml:space="preserve"> </w:t>
      </w:r>
      <w:r>
        <w:t>должен авторизоваться</w:t>
      </w:r>
      <w:r w:rsidR="00DF6BE8">
        <w:t>:</w:t>
      </w:r>
      <w:r>
        <w:t xml:space="preserve"> з</w:t>
      </w:r>
      <w:r w:rsidRPr="004A1D69">
        <w:t>аполнит</w:t>
      </w:r>
      <w:r>
        <w:t>ь</w:t>
      </w:r>
      <w:r w:rsidRPr="004A1D69">
        <w:t xml:space="preserve"> поле "</w:t>
      </w:r>
      <w:proofErr w:type="spellStart"/>
      <w:r w:rsidRPr="004A1D69">
        <w:t>Login</w:t>
      </w:r>
      <w:proofErr w:type="spellEnd"/>
      <w:r w:rsidRPr="004A1D69">
        <w:t xml:space="preserve">" </w:t>
      </w:r>
      <w:r>
        <w:t xml:space="preserve">и </w:t>
      </w:r>
      <w:r w:rsidRPr="004A1D69">
        <w:t>поле "Password".</w:t>
      </w:r>
      <w:r>
        <w:t xml:space="preserve"> </w:t>
      </w:r>
      <w:r w:rsidRPr="00320149">
        <w:t xml:space="preserve">После ввода данных, </w:t>
      </w:r>
      <w:r>
        <w:t>он должен нажать на</w:t>
      </w:r>
      <w:r w:rsidRPr="00320149">
        <w:t xml:space="preserve"> кнопку "</w:t>
      </w:r>
      <w:proofErr w:type="spellStart"/>
      <w:r w:rsidRPr="00320149">
        <w:t>Log</w:t>
      </w:r>
      <w:proofErr w:type="spellEnd"/>
      <w:r>
        <w:t> </w:t>
      </w:r>
      <w:proofErr w:type="spellStart"/>
      <w:r w:rsidRPr="00320149">
        <w:t>in</w:t>
      </w:r>
      <w:proofErr w:type="spellEnd"/>
      <w:r w:rsidRPr="00320149">
        <w:t>"</w:t>
      </w:r>
      <w:r w:rsidR="00DF6BE8">
        <w:t xml:space="preserve"> </w:t>
      </w:r>
      <w:r>
        <w:t xml:space="preserve">(рисунок </w:t>
      </w:r>
      <w:r w:rsidR="00AF2440">
        <w:t>3</w:t>
      </w:r>
      <w:r>
        <w:t>)</w:t>
      </w:r>
      <w:r w:rsidRPr="00320149">
        <w:t>.</w:t>
      </w:r>
      <w:r>
        <w:t xml:space="preserve"> При успешном входе </w:t>
      </w:r>
      <w:r w:rsidR="00DF6BE8">
        <w:t>модератор</w:t>
      </w:r>
      <w:r>
        <w:t xml:space="preserve"> попадает на приветственную страницу (рисунок </w:t>
      </w:r>
      <w:r w:rsidR="000D37B2">
        <w:t>9</w:t>
      </w:r>
      <w:r>
        <w:t>), иначе он получает сообщение о вводе неверных учетных данных и может попробовать ввести их снова</w:t>
      </w:r>
      <w:r w:rsidR="0093135F">
        <w:t>.</w:t>
      </w:r>
    </w:p>
    <w:p w14:paraId="36BB500E" w14:textId="7F7108B7" w:rsidR="0093135F" w:rsidRDefault="000D37B2" w:rsidP="000D37B2">
      <w:pPr>
        <w:pStyle w:val="Figure"/>
      </w:pPr>
      <w:r w:rsidRPr="000D37B2">
        <w:rPr>
          <w:noProof/>
        </w:rPr>
        <w:drawing>
          <wp:inline distT="0" distB="0" distL="0" distR="0" wp14:anchorId="156E50E3" wp14:editId="7F3E80C9">
            <wp:extent cx="4456800" cy="2505600"/>
            <wp:effectExtent l="0" t="0" r="127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4420" w14:textId="1F3849C2" w:rsidR="000D37B2" w:rsidRPr="000D37B2" w:rsidRDefault="000D37B2" w:rsidP="000D37B2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9 - </w:t>
      </w:r>
      <w:proofErr w:type="spellStart"/>
      <w:r>
        <w:t>Приветственная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модератора</w:t>
      </w:r>
      <w:proofErr w:type="spellEnd"/>
    </w:p>
    <w:p w14:paraId="1E4E77FC" w14:textId="60EE13C6" w:rsidR="000C6843" w:rsidRDefault="000C6843" w:rsidP="00CF3283">
      <w:pPr>
        <w:pStyle w:val="a"/>
        <w:rPr>
          <w:lang w:eastAsia="ru-RU"/>
        </w:rPr>
      </w:pPr>
      <w:r>
        <w:lastRenderedPageBreak/>
        <w:t>Просмотр списка пользователей</w:t>
      </w:r>
    </w:p>
    <w:p w14:paraId="287985CC" w14:textId="63B2C169" w:rsidR="000C6843" w:rsidRDefault="00906CFE" w:rsidP="000C6843">
      <w:r>
        <w:t>Модератор</w:t>
      </w:r>
      <w:r w:rsidR="004B3C53" w:rsidRPr="004B3C53">
        <w:t xml:space="preserve"> может перейти на вкладку "All </w:t>
      </w:r>
      <w:proofErr w:type="spellStart"/>
      <w:r w:rsidR="004B3C53" w:rsidRPr="004B3C53">
        <w:t>users</w:t>
      </w:r>
      <w:proofErr w:type="spellEnd"/>
      <w:r w:rsidR="004B3C53" w:rsidRPr="004B3C53">
        <w:t xml:space="preserve">", где хранится информация обо всех </w:t>
      </w:r>
      <w:r>
        <w:t xml:space="preserve">обычных </w:t>
      </w:r>
      <w:r w:rsidR="004B3C53" w:rsidRPr="004B3C53">
        <w:t xml:space="preserve">пользователях системы (рисунок </w:t>
      </w:r>
      <w:r>
        <w:t>10</w:t>
      </w:r>
      <w:r w:rsidR="004B3C53" w:rsidRPr="004B3C53">
        <w:t xml:space="preserve">). Он может выбрать какие категории пользователей ему нужно просмотреть: "All </w:t>
      </w:r>
      <w:proofErr w:type="spellStart"/>
      <w:r w:rsidR="004B3C53" w:rsidRPr="004B3C53">
        <w:t>users</w:t>
      </w:r>
      <w:proofErr w:type="spellEnd"/>
      <w:r w:rsidR="004B3C53" w:rsidRPr="004B3C53">
        <w:t>" (по умолчанию), "</w:t>
      </w:r>
      <w:proofErr w:type="spellStart"/>
      <w:r>
        <w:t>Blocked</w:t>
      </w:r>
      <w:proofErr w:type="spellEnd"/>
      <w:r w:rsidR="004B3C53" w:rsidRPr="004B3C53">
        <w:t>", "</w:t>
      </w:r>
      <w:proofErr w:type="spellStart"/>
      <w:r w:rsidR="00805CB8">
        <w:t>Not</w:t>
      </w:r>
      <w:proofErr w:type="spellEnd"/>
      <w:r w:rsidR="00805CB8">
        <w:t xml:space="preserve"> </w:t>
      </w:r>
      <w:proofErr w:type="spellStart"/>
      <w:r w:rsidR="00805CB8">
        <w:t>blocked</w:t>
      </w:r>
      <w:proofErr w:type="spellEnd"/>
      <w:r w:rsidR="004B3C53" w:rsidRPr="004B3C53">
        <w:t>.</w:t>
      </w:r>
    </w:p>
    <w:p w14:paraId="7F73A689" w14:textId="024AF200" w:rsidR="00906CFE" w:rsidRDefault="00906CFE" w:rsidP="00906CFE">
      <w:pPr>
        <w:pStyle w:val="Figure"/>
      </w:pPr>
      <w:r w:rsidRPr="00906CFE">
        <w:rPr>
          <w:noProof/>
        </w:rPr>
        <w:drawing>
          <wp:inline distT="0" distB="0" distL="0" distR="0" wp14:anchorId="26330897" wp14:editId="1B706F44">
            <wp:extent cx="4456800" cy="2505600"/>
            <wp:effectExtent l="0" t="0" r="127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9DC7" w14:textId="3AC6EE25" w:rsidR="00906CFE" w:rsidRPr="00906CFE" w:rsidRDefault="00906CFE" w:rsidP="00906CFE">
      <w:pPr>
        <w:pStyle w:val="Figure-Title-Bottom"/>
        <w:rPr>
          <w:lang w:val="ru-RU"/>
        </w:rPr>
      </w:pPr>
      <w:r w:rsidRPr="00906CFE">
        <w:rPr>
          <w:lang w:val="ru-RU"/>
        </w:rPr>
        <w:t>Рисунок 10 - Просмотр списка обычных пользователей</w:t>
      </w:r>
    </w:p>
    <w:p w14:paraId="07CB56D9" w14:textId="5ECBF729" w:rsidR="000C6843" w:rsidRDefault="000C6843" w:rsidP="00CF3283">
      <w:pPr>
        <w:pStyle w:val="a"/>
        <w:rPr>
          <w:lang w:eastAsia="ru-RU"/>
        </w:rPr>
      </w:pPr>
      <w:r>
        <w:t>Просмотр данных пользователя</w:t>
      </w:r>
      <w:r w:rsidR="00D2086F">
        <w:t>, блокировка и разблокировка пользователей</w:t>
      </w:r>
    </w:p>
    <w:p w14:paraId="3E602A81" w14:textId="58635D75" w:rsidR="00D2086F" w:rsidRPr="00E97393" w:rsidRDefault="00A73B19" w:rsidP="00D2086F">
      <w:r>
        <w:t>Во время просмотра списка пользователей модератор может нажимать на логины пользователей. После нажатия открывается карточка</w:t>
      </w:r>
      <w:r w:rsidR="00110633">
        <w:t xml:space="preserve"> с данными</w:t>
      </w:r>
      <w:r>
        <w:t xml:space="preserve"> пользователя (рисунок 11).</w:t>
      </w:r>
      <w:r w:rsidR="00D2086F">
        <w:t xml:space="preserve"> </w:t>
      </w:r>
      <w:r w:rsidR="00797EEC">
        <w:t>Д</w:t>
      </w:r>
      <w:r w:rsidR="00D2086F">
        <w:t>оступна блокировка выбранного пользователя</w:t>
      </w:r>
      <w:r w:rsidR="00797EEC">
        <w:t xml:space="preserve"> - д</w:t>
      </w:r>
      <w:r w:rsidR="00D2086F">
        <w:t xml:space="preserve">ля этого на карточке отображается кнопка "Block </w:t>
      </w:r>
      <w:proofErr w:type="spellStart"/>
      <w:r w:rsidR="00D2086F">
        <w:t>user</w:t>
      </w:r>
      <w:proofErr w:type="spellEnd"/>
      <w:r w:rsidR="00D2086F">
        <w:t>" (если пользователь не заблокирован), либо "</w:t>
      </w:r>
      <w:proofErr w:type="spellStart"/>
      <w:r w:rsidR="00D2086F">
        <w:t>Unblock</w:t>
      </w:r>
      <w:proofErr w:type="spellEnd"/>
      <w:r w:rsidR="00D2086F">
        <w:t xml:space="preserve"> </w:t>
      </w:r>
      <w:proofErr w:type="spellStart"/>
      <w:r w:rsidR="00D2086F">
        <w:t>user</w:t>
      </w:r>
      <w:proofErr w:type="spellEnd"/>
      <w:r w:rsidR="00D2086F">
        <w:t>" (если заблокирован).</w:t>
      </w:r>
    </w:p>
    <w:p w14:paraId="7A2CDF3C" w14:textId="0A4B6551" w:rsidR="00A73B19" w:rsidRDefault="00A73B19" w:rsidP="009911FF">
      <w:pPr>
        <w:pStyle w:val="Figure"/>
        <w:rPr>
          <w:lang w:eastAsia="ru-RU"/>
        </w:rPr>
      </w:pPr>
      <w:r w:rsidRPr="00A73B19">
        <w:rPr>
          <w:noProof/>
        </w:rPr>
        <w:drawing>
          <wp:inline distT="0" distB="0" distL="0" distR="0" wp14:anchorId="0E58016E" wp14:editId="742BC82F">
            <wp:extent cx="4456800" cy="2505600"/>
            <wp:effectExtent l="0" t="0" r="127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8035" w14:textId="4EABA5A4" w:rsidR="00A73B19" w:rsidRDefault="00A73B19" w:rsidP="00A73B19">
      <w:pPr>
        <w:pStyle w:val="Figure-Title-Bottom"/>
      </w:pPr>
      <w:proofErr w:type="spellStart"/>
      <w:r>
        <w:t>Рисунок</w:t>
      </w:r>
      <w:proofErr w:type="spellEnd"/>
      <w:r>
        <w:t xml:space="preserve"> 11 -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пользователя</w:t>
      </w:r>
      <w:proofErr w:type="spellEnd"/>
    </w:p>
    <w:p w14:paraId="418AD360" w14:textId="2D75E72C" w:rsidR="000C6843" w:rsidRDefault="000C6843" w:rsidP="00CF3283">
      <w:pPr>
        <w:pStyle w:val="a"/>
        <w:rPr>
          <w:lang w:eastAsia="ru-RU"/>
        </w:rPr>
      </w:pPr>
      <w:r>
        <w:lastRenderedPageBreak/>
        <w:t>Просмотр списка товаров</w:t>
      </w:r>
    </w:p>
    <w:p w14:paraId="1F325BC7" w14:textId="5AE891D0" w:rsidR="000C6843" w:rsidRDefault="001B7AEF" w:rsidP="000C6843">
      <w:r w:rsidRPr="001B7AEF">
        <w:t xml:space="preserve">Модератор может перейти на вкладку "All </w:t>
      </w:r>
      <w:proofErr w:type="spellStart"/>
      <w:r w:rsidRPr="001B7AEF">
        <w:t>goods</w:t>
      </w:r>
      <w:proofErr w:type="spellEnd"/>
      <w:r w:rsidRPr="001B7AEF">
        <w:t>", где хранится информация обо всех продающихся лотах системы</w:t>
      </w:r>
      <w:r>
        <w:t xml:space="preserve"> (рисунок 12)</w:t>
      </w:r>
      <w:r w:rsidRPr="001B7AEF">
        <w:t xml:space="preserve">. Там он может выбрать какие категории товаров ему надо просмотреть: "All </w:t>
      </w:r>
      <w:proofErr w:type="spellStart"/>
      <w:r w:rsidRPr="001B7AEF">
        <w:t>goods</w:t>
      </w:r>
      <w:proofErr w:type="spellEnd"/>
      <w:r w:rsidRPr="001B7AEF">
        <w:t xml:space="preserve">"(по умолчанию), "Hot </w:t>
      </w:r>
      <w:proofErr w:type="spellStart"/>
      <w:r w:rsidRPr="001B7AEF">
        <w:t>goods</w:t>
      </w:r>
      <w:proofErr w:type="spellEnd"/>
      <w:r w:rsidRPr="001B7AEF">
        <w:t>", "Food", "Art", "</w:t>
      </w:r>
      <w:proofErr w:type="spellStart"/>
      <w:r w:rsidRPr="001B7AEF">
        <w:t>Household</w:t>
      </w:r>
      <w:proofErr w:type="spellEnd"/>
      <w:r w:rsidRPr="001B7AEF">
        <w:t xml:space="preserve"> </w:t>
      </w:r>
      <w:proofErr w:type="spellStart"/>
      <w:r w:rsidRPr="001B7AEF">
        <w:t>chemicals</w:t>
      </w:r>
      <w:proofErr w:type="spellEnd"/>
      <w:r w:rsidRPr="001B7AEF">
        <w:t>", "Electronics", "</w:t>
      </w:r>
      <w:proofErr w:type="spellStart"/>
      <w:r w:rsidRPr="001B7AEF">
        <w:t>Furniture</w:t>
      </w:r>
      <w:proofErr w:type="spellEnd"/>
      <w:r w:rsidRPr="001B7AEF">
        <w:t xml:space="preserve">", "Beauty </w:t>
      </w:r>
      <w:proofErr w:type="spellStart"/>
      <w:r w:rsidRPr="001B7AEF">
        <w:t>and</w:t>
      </w:r>
      <w:proofErr w:type="spellEnd"/>
      <w:r w:rsidRPr="001B7AEF">
        <w:t xml:space="preserve"> </w:t>
      </w:r>
      <w:proofErr w:type="spellStart"/>
      <w:r w:rsidRPr="001B7AEF">
        <w:t>health</w:t>
      </w:r>
      <w:proofErr w:type="spellEnd"/>
      <w:r w:rsidRPr="001B7AEF">
        <w:t>", "Music", "</w:t>
      </w:r>
      <w:proofErr w:type="spellStart"/>
      <w:r w:rsidRPr="001B7AEF">
        <w:t>Other</w:t>
      </w:r>
      <w:proofErr w:type="spellEnd"/>
      <w:r w:rsidRPr="001B7AEF">
        <w:t>".</w:t>
      </w:r>
    </w:p>
    <w:p w14:paraId="272EB075" w14:textId="6622E6EA" w:rsidR="0085553C" w:rsidRDefault="0085553C" w:rsidP="0085553C">
      <w:pPr>
        <w:pStyle w:val="Figure"/>
      </w:pPr>
      <w:r w:rsidRPr="0085553C">
        <w:rPr>
          <w:noProof/>
        </w:rPr>
        <w:drawing>
          <wp:inline distT="0" distB="0" distL="0" distR="0" wp14:anchorId="4B45C450" wp14:editId="19EAF76E">
            <wp:extent cx="4456800" cy="2505600"/>
            <wp:effectExtent l="0" t="0" r="127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8270" w14:textId="5A4D30D3" w:rsidR="0085553C" w:rsidRPr="0085553C" w:rsidRDefault="0085553C" w:rsidP="0085553C">
      <w:pPr>
        <w:pStyle w:val="Figure-Title-Bottom"/>
        <w:rPr>
          <w:lang w:val="ru-RU"/>
        </w:rPr>
      </w:pPr>
      <w:r w:rsidRPr="00D35925">
        <w:rPr>
          <w:lang w:val="ru-RU"/>
        </w:rPr>
        <w:t xml:space="preserve">Рисунок 12 - Просмотр списка </w:t>
      </w:r>
      <w:r w:rsidR="00D35925" w:rsidRPr="00D35925">
        <w:rPr>
          <w:lang w:val="ru-RU"/>
        </w:rPr>
        <w:t xml:space="preserve">продающихся </w:t>
      </w:r>
      <w:r w:rsidRPr="00D35925">
        <w:rPr>
          <w:lang w:val="ru-RU"/>
        </w:rPr>
        <w:t>товаров</w:t>
      </w:r>
    </w:p>
    <w:p w14:paraId="6E08C157" w14:textId="5BEB5A84" w:rsidR="000C6843" w:rsidRDefault="000C6843" w:rsidP="000C6843">
      <w:pPr>
        <w:pStyle w:val="a"/>
        <w:rPr>
          <w:lang w:eastAsia="ru-RU"/>
        </w:rPr>
      </w:pPr>
      <w:r>
        <w:t>Просмотр данных товара</w:t>
      </w:r>
    </w:p>
    <w:p w14:paraId="7F371AAF" w14:textId="77777777" w:rsidR="00304A0E" w:rsidRDefault="00BA1E3F" w:rsidP="001976C4">
      <w:r>
        <w:t>Модератор может просматривать данные выбранного товара</w:t>
      </w:r>
      <w:r w:rsidR="00304A0E">
        <w:t>, нажимая на его название из списка (рисунок 13).</w:t>
      </w:r>
    </w:p>
    <w:p w14:paraId="3E64A4EC" w14:textId="2C8BF72A" w:rsidR="00304A0E" w:rsidRDefault="00CE22E5" w:rsidP="00304A0E">
      <w:pPr>
        <w:pStyle w:val="Figure"/>
      </w:pPr>
      <w:r w:rsidRPr="00CE22E5">
        <w:rPr>
          <w:noProof/>
        </w:rPr>
        <w:drawing>
          <wp:inline distT="0" distB="0" distL="0" distR="0" wp14:anchorId="610E70EE" wp14:editId="40B2F5C9">
            <wp:extent cx="4456800" cy="2505600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341" w14:textId="5822EAC1" w:rsidR="00CE22E5" w:rsidRDefault="00CE22E5" w:rsidP="00CE22E5">
      <w:pPr>
        <w:pStyle w:val="Figure-Title-Bottom"/>
      </w:pPr>
      <w:r w:rsidRPr="00CE22E5">
        <w:rPr>
          <w:lang w:val="ru-RU"/>
        </w:rPr>
        <w:t>Рисунок 13 -</w:t>
      </w:r>
      <w:r>
        <w:t xml:space="preserve"> </w:t>
      </w:r>
      <w:proofErr w:type="spellStart"/>
      <w:r>
        <w:t>Просмотр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товара</w:t>
      </w:r>
      <w:proofErr w:type="spellEnd"/>
    </w:p>
    <w:p w14:paraId="4E94C794" w14:textId="317049EB" w:rsidR="0099076C" w:rsidRPr="0099076C" w:rsidRDefault="0099076C" w:rsidP="0099076C">
      <w:pPr>
        <w:pStyle w:val="a"/>
        <w:rPr>
          <w:lang w:val="en-US"/>
        </w:rPr>
      </w:pPr>
      <w:r>
        <w:t>Управление данными товара</w:t>
      </w:r>
    </w:p>
    <w:p w14:paraId="06E23062" w14:textId="50714680" w:rsidR="00D4760C" w:rsidRDefault="00BA1E3F" w:rsidP="001976C4">
      <w:r>
        <w:t xml:space="preserve">Модератор </w:t>
      </w:r>
      <w:r w:rsidR="004C1916">
        <w:t>может</w:t>
      </w:r>
      <w:r w:rsidR="004C1916" w:rsidRPr="004C1916">
        <w:t xml:space="preserve"> </w:t>
      </w:r>
      <w:r w:rsidR="004C1916">
        <w:t>нажать на кнопку "</w:t>
      </w:r>
      <w:proofErr w:type="spellStart"/>
      <w:r w:rsidR="004C1916">
        <w:t>Edit</w:t>
      </w:r>
      <w:proofErr w:type="spellEnd"/>
      <w:r w:rsidR="004C1916">
        <w:t xml:space="preserve"> </w:t>
      </w:r>
      <w:proofErr w:type="spellStart"/>
      <w:r w:rsidR="004C1916">
        <w:t>good</w:t>
      </w:r>
      <w:proofErr w:type="spellEnd"/>
      <w:r w:rsidR="004C1916">
        <w:t xml:space="preserve"> </w:t>
      </w:r>
      <w:proofErr w:type="spellStart"/>
      <w:r w:rsidR="004C1916">
        <w:t>data</w:t>
      </w:r>
      <w:proofErr w:type="spellEnd"/>
      <w:r w:rsidR="004C1916">
        <w:t xml:space="preserve">", чтобы </w:t>
      </w:r>
      <w:r w:rsidR="004C1916" w:rsidRPr="004C1916">
        <w:t>редактировать</w:t>
      </w:r>
      <w:r w:rsidR="004C1916">
        <w:t xml:space="preserve"> данные продающихся</w:t>
      </w:r>
      <w:r w:rsidR="004C1916" w:rsidRPr="004C1916">
        <w:t xml:space="preserve"> товар</w:t>
      </w:r>
      <w:r w:rsidR="004C1916">
        <w:t>ов, изменяя для них шаг цены и интервал продажи</w:t>
      </w:r>
      <w:r w:rsidR="0099076C">
        <w:t>.</w:t>
      </w:r>
      <w:r w:rsidR="004C1916" w:rsidRPr="004C1916">
        <w:t xml:space="preserve"> </w:t>
      </w:r>
      <w:r w:rsidR="0099076C">
        <w:t>П</w:t>
      </w:r>
      <w:r w:rsidR="004C1916" w:rsidRPr="004C1916">
        <w:t>осле заполнения полей</w:t>
      </w:r>
      <w:r w:rsidR="0099076C">
        <w:t xml:space="preserve"> </w:t>
      </w:r>
      <w:r w:rsidR="0099076C">
        <w:lastRenderedPageBreak/>
        <w:t>необходимо</w:t>
      </w:r>
      <w:r w:rsidR="004C1916" w:rsidRPr="004C1916">
        <w:t xml:space="preserve"> нажать на кнопку "Save </w:t>
      </w:r>
      <w:proofErr w:type="spellStart"/>
      <w:r w:rsidR="004C1916" w:rsidRPr="004C1916">
        <w:t>changes</w:t>
      </w:r>
      <w:proofErr w:type="spellEnd"/>
      <w:r w:rsidR="004C1916" w:rsidRPr="004C1916">
        <w:t>"</w:t>
      </w:r>
      <w:r w:rsidR="0099076C">
        <w:t xml:space="preserve"> (рисунок 14)</w:t>
      </w:r>
      <w:r w:rsidR="004C1916">
        <w:t xml:space="preserve">. </w:t>
      </w:r>
      <w:r w:rsidR="00FD1D1E">
        <w:t>Если данные введены некорректно или если какие-то поля не заполнены, изменения сохранены не будут и модератор получит соответствующее предупреждение.</w:t>
      </w:r>
    </w:p>
    <w:p w14:paraId="4029015C" w14:textId="1C51F750" w:rsidR="0099076C" w:rsidRDefault="0099076C" w:rsidP="001976C4">
      <w:r>
        <w:t>Кроме того, модератор</w:t>
      </w:r>
      <w:r w:rsidR="004C1916">
        <w:t xml:space="preserve"> имеет возможность снимать лоты с продажи, </w:t>
      </w:r>
      <w:r w:rsidR="004C1916" w:rsidRPr="004C1916">
        <w:t>наж</w:t>
      </w:r>
      <w:r w:rsidR="00D4760C">
        <w:t>имая</w:t>
      </w:r>
      <w:r w:rsidR="004C1916" w:rsidRPr="004C1916">
        <w:t xml:space="preserve"> на кнопку "</w:t>
      </w:r>
      <w:proofErr w:type="spellStart"/>
      <w:r w:rsidR="004C1916">
        <w:t>Remove</w:t>
      </w:r>
      <w:proofErr w:type="spellEnd"/>
      <w:r w:rsidR="004C1916">
        <w:t xml:space="preserve"> </w:t>
      </w:r>
      <w:proofErr w:type="spellStart"/>
      <w:r w:rsidR="004C1916">
        <w:t>from</w:t>
      </w:r>
      <w:proofErr w:type="spellEnd"/>
      <w:r w:rsidR="004C1916">
        <w:t xml:space="preserve"> </w:t>
      </w:r>
      <w:proofErr w:type="spellStart"/>
      <w:r w:rsidR="004C1916">
        <w:t>sale</w:t>
      </w:r>
      <w:proofErr w:type="spellEnd"/>
      <w:r w:rsidR="004C1916" w:rsidRPr="004C1916">
        <w:t>".</w:t>
      </w:r>
      <w:r w:rsidR="004C1916">
        <w:t xml:space="preserve"> </w:t>
      </w:r>
    </w:p>
    <w:p w14:paraId="67726997" w14:textId="52D11E6E" w:rsidR="00E741BB" w:rsidRDefault="00E741BB" w:rsidP="00E741BB">
      <w:pPr>
        <w:pStyle w:val="Figure"/>
      </w:pPr>
      <w:r w:rsidRPr="00E741BB">
        <w:rPr>
          <w:noProof/>
        </w:rPr>
        <w:drawing>
          <wp:inline distT="0" distB="0" distL="0" distR="0" wp14:anchorId="306B6222" wp14:editId="3EA5D225">
            <wp:extent cx="4456800" cy="2505600"/>
            <wp:effectExtent l="0" t="0" r="127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4B63" w14:textId="07DB6557" w:rsidR="00424282" w:rsidRPr="00424282" w:rsidRDefault="00424282" w:rsidP="00424282">
      <w:pPr>
        <w:pStyle w:val="Figure-Title-Bottom"/>
        <w:rPr>
          <w:lang w:val="ru-RU"/>
        </w:rPr>
      </w:pPr>
      <w:proofErr w:type="spellStart"/>
      <w:r>
        <w:t>Рисунок</w:t>
      </w:r>
      <w:proofErr w:type="spellEnd"/>
      <w:r>
        <w:t xml:space="preserve"> 14 -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товара</w:t>
      </w:r>
      <w:proofErr w:type="spellEnd"/>
    </w:p>
    <w:p w14:paraId="49DCBEEE" w14:textId="6433C871" w:rsidR="0099076C" w:rsidRDefault="00763518" w:rsidP="00763518">
      <w:pPr>
        <w:pStyle w:val="a"/>
      </w:pPr>
      <w:r>
        <w:t>Управление настройками системы</w:t>
      </w:r>
    </w:p>
    <w:p w14:paraId="19F7B7FA" w14:textId="3A3DA3A5" w:rsidR="00BA1E3F" w:rsidRDefault="00D01C91" w:rsidP="00D01C91">
      <w:r>
        <w:t xml:space="preserve">На странице "All </w:t>
      </w:r>
      <w:proofErr w:type="spellStart"/>
      <w:r>
        <w:t>goods</w:t>
      </w:r>
      <w:proofErr w:type="spellEnd"/>
      <w:r>
        <w:t xml:space="preserve">" модератору </w:t>
      </w:r>
      <w:r w:rsidR="004C1916">
        <w:t xml:space="preserve">доступна кнопка "General </w:t>
      </w:r>
      <w:proofErr w:type="spellStart"/>
      <w:r w:rsidR="004C1916">
        <w:t>settings</w:t>
      </w:r>
      <w:proofErr w:type="spellEnd"/>
      <w:r w:rsidR="004C1916">
        <w:t>"</w:t>
      </w:r>
      <w:r w:rsidR="00201435">
        <w:t xml:space="preserve"> (рисунок 12)</w:t>
      </w:r>
      <w:r w:rsidR="004C1916">
        <w:t xml:space="preserve">, позволяющая </w:t>
      </w:r>
      <w:r w:rsidR="00C83187">
        <w:t>настраивать</w:t>
      </w:r>
      <w:r w:rsidR="004C1916">
        <w:t xml:space="preserve"> </w:t>
      </w:r>
      <w:r w:rsidR="000D1B40">
        <w:t xml:space="preserve">значения констант </w:t>
      </w:r>
      <w:r w:rsidR="004C1916" w:rsidRPr="004C1916">
        <w:t>шаг цены и интервал продаж</w:t>
      </w:r>
      <w:r w:rsidR="000D1B40">
        <w:t>и, которые по умолчанию действуют для всех добавляемых в систему товаров</w:t>
      </w:r>
      <w:r w:rsidR="00D15DF7">
        <w:t xml:space="preserve"> (рисунок 15)</w:t>
      </w:r>
      <w:r w:rsidR="004C1916">
        <w:t xml:space="preserve">. После ввода данных нужно нажать на кнопку "Save </w:t>
      </w:r>
      <w:proofErr w:type="spellStart"/>
      <w:r w:rsidR="004C1916">
        <w:t>settings</w:t>
      </w:r>
      <w:proofErr w:type="spellEnd"/>
      <w:r w:rsidR="004C1916">
        <w:t>".</w:t>
      </w:r>
      <w:r w:rsidR="00A66559">
        <w:t xml:space="preserve"> Если данные введены некорректно, модератор увидит соответствующее предупреждение.</w:t>
      </w:r>
    </w:p>
    <w:p w14:paraId="0DA63F96" w14:textId="35039EB6" w:rsidR="00800EBE" w:rsidRDefault="00800EBE" w:rsidP="00800EBE">
      <w:pPr>
        <w:pStyle w:val="Figure"/>
        <w:rPr>
          <w:lang w:eastAsia="ru-RU"/>
        </w:rPr>
      </w:pPr>
      <w:r w:rsidRPr="00800EBE">
        <w:rPr>
          <w:noProof/>
        </w:rPr>
        <w:drawing>
          <wp:inline distT="0" distB="0" distL="0" distR="0" wp14:anchorId="4EBF9C1A" wp14:editId="592EE041">
            <wp:extent cx="4456800" cy="2505600"/>
            <wp:effectExtent l="0" t="0" r="127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7372" w14:textId="22D97236" w:rsidR="00800EBE" w:rsidRDefault="00800EBE" w:rsidP="00800EBE">
      <w:pPr>
        <w:pStyle w:val="Figure-Title-Bottom"/>
      </w:pPr>
      <w:proofErr w:type="spellStart"/>
      <w:r>
        <w:t>Рисунок</w:t>
      </w:r>
      <w:proofErr w:type="spellEnd"/>
      <w:r>
        <w:t xml:space="preserve"> 15 - </w:t>
      </w:r>
      <w:proofErr w:type="spellStart"/>
      <w:r>
        <w:t>Изменение</w:t>
      </w:r>
      <w:proofErr w:type="spellEnd"/>
      <w:r>
        <w:t xml:space="preserve"> </w:t>
      </w:r>
      <w:proofErr w:type="spellStart"/>
      <w:r>
        <w:t>настроек</w:t>
      </w:r>
      <w:proofErr w:type="spellEnd"/>
      <w:r>
        <w:t xml:space="preserve"> </w:t>
      </w:r>
      <w:proofErr w:type="spellStart"/>
      <w:r>
        <w:t>аукциона</w:t>
      </w:r>
      <w:proofErr w:type="spellEnd"/>
    </w:p>
    <w:p w14:paraId="7EE4D5F2" w14:textId="77777777" w:rsidR="00323E11" w:rsidRPr="00323E11" w:rsidRDefault="00323E11" w:rsidP="00323E11">
      <w:pPr>
        <w:pStyle w:val="a"/>
        <w:rPr>
          <w:lang w:eastAsia="ru-RU"/>
        </w:rPr>
      </w:pPr>
      <w:r>
        <w:lastRenderedPageBreak/>
        <w:t xml:space="preserve">Переход к начальной странице и </w:t>
      </w:r>
      <w:proofErr w:type="spellStart"/>
      <w:r>
        <w:t>деавторизация</w:t>
      </w:r>
      <w:proofErr w:type="spellEnd"/>
    </w:p>
    <w:p w14:paraId="0AFF4ACA" w14:textId="4849B3EA" w:rsidR="00323E11" w:rsidRPr="00323E11" w:rsidRDefault="00323E11" w:rsidP="00323E11">
      <w:r>
        <w:t>В любой момент работы с системой модератор может вернуться на начальную страницу, нажав на кнопку "ONLINE-AUCTION". После окончания работы модератор может выйти из системы</w:t>
      </w:r>
      <w:r w:rsidRPr="003F6839">
        <w:t>, нажав на кнопку "</w:t>
      </w:r>
      <w:proofErr w:type="spellStart"/>
      <w:r>
        <w:t>Logout</w:t>
      </w:r>
      <w:proofErr w:type="spellEnd"/>
      <w:r w:rsidRPr="003F6839">
        <w:t>".</w:t>
      </w:r>
    </w:p>
    <w:permEnd w:id="371080322"/>
    <w:p w14:paraId="2566E8F0" w14:textId="3E5F0FA7" w:rsidR="00EA78AA" w:rsidRPr="003234BB" w:rsidRDefault="00EA78AA" w:rsidP="00A30729">
      <w:pPr>
        <w:pStyle w:val="2"/>
      </w:pPr>
      <w:r w:rsidRPr="003234BB">
        <w:t xml:space="preserve">Инструкция </w:t>
      </w:r>
      <w:permStart w:id="897003917" w:edGrp="everyone"/>
      <w:r w:rsidR="00E22BFD">
        <w:t xml:space="preserve">обычного </w:t>
      </w:r>
      <w:r w:rsidRPr="003234BB">
        <w:t>пользователя</w:t>
      </w:r>
    </w:p>
    <w:p w14:paraId="524B0B4E" w14:textId="22FAB167" w:rsidR="00577F24" w:rsidRDefault="00577F24" w:rsidP="003A3736">
      <w:pPr>
        <w:pStyle w:val="a"/>
      </w:pPr>
      <w:r>
        <w:t>Авторизация</w:t>
      </w:r>
    </w:p>
    <w:p w14:paraId="40062C6B" w14:textId="23C3BBD8" w:rsidR="004C4BDC" w:rsidRDefault="004C4BDC" w:rsidP="00577F24">
      <w:r w:rsidRPr="004C4BDC">
        <w:t xml:space="preserve">Перед тем как попасть в систему, </w:t>
      </w:r>
      <w:r>
        <w:t>пользователь</w:t>
      </w:r>
      <w:r w:rsidRPr="004C4BDC">
        <w:t xml:space="preserve"> должен авторизоваться. Он должен ввести свои учетные данные: заполнить поле "</w:t>
      </w:r>
      <w:proofErr w:type="spellStart"/>
      <w:r w:rsidRPr="004C4BDC">
        <w:t>Login</w:t>
      </w:r>
      <w:proofErr w:type="spellEnd"/>
      <w:r w:rsidRPr="004C4BDC">
        <w:t>" своим уникальным логином п</w:t>
      </w:r>
      <w:r>
        <w:t xml:space="preserve">ользователя </w:t>
      </w:r>
      <w:r w:rsidRPr="004C4BDC">
        <w:t>и ввести свой пароль в поле "Password".</w:t>
      </w:r>
      <w:r w:rsidR="00AF08B7">
        <w:t xml:space="preserve"> </w:t>
      </w:r>
      <w:r w:rsidRPr="004C4BDC">
        <w:t>После ввода учетных данных, он должен нажать на кнопку "</w:t>
      </w:r>
      <w:proofErr w:type="spellStart"/>
      <w:r w:rsidRPr="004C4BDC">
        <w:t>Log</w:t>
      </w:r>
      <w:proofErr w:type="spellEnd"/>
      <w:r w:rsidRPr="004C4BDC">
        <w:t xml:space="preserve"> </w:t>
      </w:r>
      <w:proofErr w:type="spellStart"/>
      <w:r w:rsidRPr="004C4BDC">
        <w:t>in</w:t>
      </w:r>
      <w:proofErr w:type="spellEnd"/>
      <w:r w:rsidRPr="004C4BDC">
        <w:t>", чтобы войти в систему</w:t>
      </w:r>
      <w:r w:rsidR="00AF08B7">
        <w:t xml:space="preserve"> (рисунок 3)</w:t>
      </w:r>
      <w:r w:rsidRPr="004C4BDC">
        <w:t>.</w:t>
      </w:r>
      <w:r w:rsidR="00AF08B7">
        <w:t xml:space="preserve"> </w:t>
      </w:r>
      <w:r w:rsidRPr="004C4BDC">
        <w:t>При успешном входе в систему пользователь попадает на приветственную страницу</w:t>
      </w:r>
      <w:r w:rsidR="00331BBF">
        <w:t xml:space="preserve"> (рисунок 16)</w:t>
      </w:r>
      <w:r w:rsidRPr="004C4BDC">
        <w:t>, иначе он получает сообщение о вводе неверных учетных данных и может попробовать ввести их снова.</w:t>
      </w:r>
      <w:r w:rsidR="00AF08B7">
        <w:t xml:space="preserve"> Если пользователь заблокирован в системе, он также получает соответствующее сообщение.</w:t>
      </w:r>
    </w:p>
    <w:p w14:paraId="270A21EA" w14:textId="793BDC1D" w:rsidR="00331BBF" w:rsidRDefault="00331BBF" w:rsidP="00331BBF">
      <w:pPr>
        <w:pStyle w:val="Figure"/>
      </w:pPr>
      <w:r w:rsidRPr="00331BBF">
        <w:rPr>
          <w:noProof/>
        </w:rPr>
        <w:drawing>
          <wp:inline distT="0" distB="0" distL="0" distR="0" wp14:anchorId="723DEC05" wp14:editId="53AB8D90">
            <wp:extent cx="4456800" cy="2505600"/>
            <wp:effectExtent l="0" t="0" r="127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3D8C" w14:textId="45AC8869" w:rsidR="00331BBF" w:rsidRPr="00331BBF" w:rsidRDefault="00331BBF" w:rsidP="00331BBF">
      <w:pPr>
        <w:pStyle w:val="Figure-Title-Bottom"/>
        <w:rPr>
          <w:lang w:val="ru-RU"/>
        </w:rPr>
      </w:pPr>
      <w:r w:rsidRPr="00331BBF">
        <w:rPr>
          <w:lang w:val="ru-RU"/>
        </w:rPr>
        <w:t xml:space="preserve">Рисунок 16 - Приветственная страница обычного </w:t>
      </w:r>
      <w:proofErr w:type="spellStart"/>
      <w:r w:rsidRPr="00331BBF">
        <w:rPr>
          <w:lang w:val="ru-RU"/>
        </w:rPr>
        <w:t>пользовател</w:t>
      </w:r>
      <w:proofErr w:type="spellEnd"/>
      <w:r w:rsidR="003D6C7E">
        <w:t>я</w:t>
      </w:r>
    </w:p>
    <w:p w14:paraId="3BCD4A5E" w14:textId="53F686E0" w:rsidR="002E787B" w:rsidRDefault="002E787B" w:rsidP="004C4BDC">
      <w:pPr>
        <w:pStyle w:val="a"/>
        <w:rPr>
          <w:lang w:eastAsia="ru-RU"/>
        </w:rPr>
      </w:pPr>
      <w:r>
        <w:t xml:space="preserve">Просмотр списка </w:t>
      </w:r>
      <w:r w:rsidR="0056468C">
        <w:t xml:space="preserve">продающихся </w:t>
      </w:r>
      <w:r>
        <w:t>товаров</w:t>
      </w:r>
    </w:p>
    <w:p w14:paraId="57E9E258" w14:textId="148B300E" w:rsidR="00F362AA" w:rsidRDefault="00F362AA" w:rsidP="00F362AA">
      <w:r>
        <w:t>П</w:t>
      </w:r>
      <w:r w:rsidRPr="004C4BDC">
        <w:t>ользователь</w:t>
      </w:r>
      <w:r>
        <w:t xml:space="preserve"> </w:t>
      </w:r>
      <w:r w:rsidRPr="004C4BDC">
        <w:t xml:space="preserve">может перейти на вкладку "All </w:t>
      </w:r>
      <w:proofErr w:type="spellStart"/>
      <w:r w:rsidRPr="004C4BDC">
        <w:t>goods</w:t>
      </w:r>
      <w:proofErr w:type="spellEnd"/>
      <w:r w:rsidRPr="004C4BDC">
        <w:t>", где хранится информация обо всех</w:t>
      </w:r>
      <w:r>
        <w:t xml:space="preserve"> продающихся</w:t>
      </w:r>
      <w:r w:rsidRPr="004C4BDC">
        <w:t xml:space="preserve"> лотах системы</w:t>
      </w:r>
      <w:r w:rsidR="00331BBF">
        <w:t xml:space="preserve"> (рисунок 17)</w:t>
      </w:r>
      <w:r w:rsidRPr="004C4BDC">
        <w:t>. Там он может выбрать какие категории товаров ему надо просмотреть: "</w:t>
      </w:r>
      <w:r w:rsidRPr="00F362AA">
        <w:t>All</w:t>
      </w:r>
      <w:r w:rsidRPr="004C4BDC">
        <w:t xml:space="preserve"> </w:t>
      </w:r>
      <w:proofErr w:type="spellStart"/>
      <w:r w:rsidRPr="00F362AA">
        <w:t>goods</w:t>
      </w:r>
      <w:proofErr w:type="spellEnd"/>
      <w:r w:rsidRPr="004C4BDC">
        <w:t>"</w:t>
      </w:r>
      <w:r>
        <w:t xml:space="preserve"> </w:t>
      </w:r>
      <w:r w:rsidRPr="004C4BDC">
        <w:t>(по умолчанию), "</w:t>
      </w:r>
      <w:r w:rsidRPr="00F362AA">
        <w:t>Hot</w:t>
      </w:r>
      <w:r w:rsidRPr="004C4BDC">
        <w:t xml:space="preserve"> </w:t>
      </w:r>
      <w:proofErr w:type="spellStart"/>
      <w:r w:rsidRPr="00F362AA">
        <w:t>goods</w:t>
      </w:r>
      <w:proofErr w:type="spellEnd"/>
      <w:r w:rsidRPr="004C4BDC">
        <w:t>", "</w:t>
      </w:r>
      <w:r w:rsidRPr="00F362AA">
        <w:t>Food</w:t>
      </w:r>
      <w:r w:rsidRPr="004C4BDC">
        <w:t>", "</w:t>
      </w:r>
      <w:r w:rsidRPr="00F362AA">
        <w:t>Art</w:t>
      </w:r>
      <w:r w:rsidRPr="004C4BDC">
        <w:t>", "</w:t>
      </w:r>
      <w:proofErr w:type="spellStart"/>
      <w:r w:rsidRPr="00F362AA">
        <w:t>Household</w:t>
      </w:r>
      <w:proofErr w:type="spellEnd"/>
      <w:r w:rsidRPr="004C4BDC">
        <w:t xml:space="preserve"> </w:t>
      </w:r>
      <w:proofErr w:type="spellStart"/>
      <w:r w:rsidRPr="00F362AA">
        <w:t>chemicals</w:t>
      </w:r>
      <w:proofErr w:type="spellEnd"/>
      <w:r w:rsidRPr="004C4BDC">
        <w:t>", "</w:t>
      </w:r>
      <w:r w:rsidRPr="00F362AA">
        <w:t>Electronics</w:t>
      </w:r>
      <w:r w:rsidRPr="004C4BDC">
        <w:t>", "</w:t>
      </w:r>
      <w:proofErr w:type="spellStart"/>
      <w:r w:rsidRPr="00F362AA">
        <w:t>Furniture</w:t>
      </w:r>
      <w:proofErr w:type="spellEnd"/>
      <w:r w:rsidRPr="004C4BDC">
        <w:t>", "</w:t>
      </w:r>
      <w:r w:rsidRPr="00F362AA">
        <w:t>Beauty</w:t>
      </w:r>
      <w:r w:rsidRPr="004C4BDC">
        <w:t xml:space="preserve"> </w:t>
      </w:r>
      <w:proofErr w:type="spellStart"/>
      <w:r w:rsidRPr="00F362AA">
        <w:t>and</w:t>
      </w:r>
      <w:proofErr w:type="spellEnd"/>
      <w:r w:rsidRPr="004C4BDC">
        <w:t xml:space="preserve"> </w:t>
      </w:r>
      <w:proofErr w:type="spellStart"/>
      <w:r w:rsidRPr="00F362AA">
        <w:t>health</w:t>
      </w:r>
      <w:proofErr w:type="spellEnd"/>
      <w:r w:rsidRPr="004C4BDC">
        <w:t>", "Music", "</w:t>
      </w:r>
      <w:proofErr w:type="spellStart"/>
      <w:r w:rsidRPr="004C4BDC">
        <w:t>Other</w:t>
      </w:r>
      <w:proofErr w:type="spellEnd"/>
      <w:r w:rsidRPr="004C4BDC">
        <w:t>".</w:t>
      </w:r>
    </w:p>
    <w:p w14:paraId="3ABF422F" w14:textId="6AA0EF55" w:rsidR="00D35925" w:rsidRDefault="00D35925" w:rsidP="00D35925">
      <w:pPr>
        <w:pStyle w:val="Figure"/>
      </w:pPr>
      <w:r w:rsidRPr="00D35925">
        <w:rPr>
          <w:noProof/>
        </w:rPr>
        <w:lastRenderedPageBreak/>
        <w:drawing>
          <wp:inline distT="0" distB="0" distL="0" distR="0" wp14:anchorId="582FA583" wp14:editId="10956724">
            <wp:extent cx="4456800" cy="2505600"/>
            <wp:effectExtent l="0" t="0" r="127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23A" w14:textId="7776A181" w:rsidR="0018465F" w:rsidRDefault="00D35925" w:rsidP="005821B8">
      <w:pPr>
        <w:pStyle w:val="Figure-Title-Bottom"/>
        <w:rPr>
          <w:lang w:val="ru-RU"/>
        </w:rPr>
      </w:pPr>
      <w:r w:rsidRPr="00D35925">
        <w:rPr>
          <w:lang w:val="ru-RU"/>
        </w:rPr>
        <w:t>Рисунок 17 - Просмотр списка продающихся товаров</w:t>
      </w:r>
    </w:p>
    <w:p w14:paraId="1D1EBA9E" w14:textId="2F51F247" w:rsidR="0056468C" w:rsidRDefault="0056468C" w:rsidP="0056468C">
      <w:pPr>
        <w:pStyle w:val="a"/>
      </w:pPr>
      <w:r>
        <w:t>Просмотр списка собственных товаров</w:t>
      </w:r>
    </w:p>
    <w:p w14:paraId="72CBFEA9" w14:textId="43806D3E" w:rsidR="0056468C" w:rsidRPr="0056468C" w:rsidRDefault="0056468C" w:rsidP="0056468C">
      <w:r w:rsidRPr="004C4BDC">
        <w:t>Пользователь может перейти на вкладку "</w:t>
      </w:r>
      <w:r>
        <w:t>My</w:t>
      </w:r>
      <w:r w:rsidRPr="004C4BDC">
        <w:t xml:space="preserve"> </w:t>
      </w:r>
      <w:proofErr w:type="spellStart"/>
      <w:r w:rsidRPr="004C4BDC">
        <w:t>goods</w:t>
      </w:r>
      <w:proofErr w:type="spellEnd"/>
      <w:r w:rsidRPr="004C4BDC">
        <w:t xml:space="preserve">", где хранится информация обо всех </w:t>
      </w:r>
      <w:r>
        <w:t xml:space="preserve">его </w:t>
      </w:r>
      <w:r w:rsidRPr="004C4BDC">
        <w:t>лотах</w:t>
      </w:r>
      <w:r w:rsidR="00AD5620">
        <w:t xml:space="preserve"> (рисунок 18)</w:t>
      </w:r>
      <w:r w:rsidRPr="004C4BDC">
        <w:t>. Там он может выбрать какие категории товаров ему надо просмотреть: "</w:t>
      </w:r>
      <w:r>
        <w:t xml:space="preserve">On </w:t>
      </w:r>
      <w:proofErr w:type="spellStart"/>
      <w:r>
        <w:t>sale</w:t>
      </w:r>
      <w:proofErr w:type="spellEnd"/>
      <w:r w:rsidRPr="004C4BDC">
        <w:t>"</w:t>
      </w:r>
      <w:r>
        <w:t xml:space="preserve"> </w:t>
      </w:r>
      <w:r w:rsidRPr="004C4BDC">
        <w:t>(по умолчанию), "</w:t>
      </w:r>
      <w:proofErr w:type="spellStart"/>
      <w:r>
        <w:t>Sold</w:t>
      </w:r>
      <w:proofErr w:type="spellEnd"/>
      <w:r w:rsidRPr="004C4BDC">
        <w:t>", "</w:t>
      </w:r>
      <w:proofErr w:type="spellStart"/>
      <w:r>
        <w:t>Removed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sale</w:t>
      </w:r>
      <w:proofErr w:type="spellEnd"/>
      <w:r w:rsidRPr="004C4BDC">
        <w:t>"</w:t>
      </w:r>
      <w:r>
        <w:t>.</w:t>
      </w:r>
    </w:p>
    <w:p w14:paraId="2FBB5130" w14:textId="30EBAA55" w:rsidR="0056468C" w:rsidRDefault="00AD5620" w:rsidP="00AD5620">
      <w:pPr>
        <w:pStyle w:val="Figure"/>
      </w:pPr>
      <w:r w:rsidRPr="00AD5620">
        <w:rPr>
          <w:noProof/>
        </w:rPr>
        <w:drawing>
          <wp:inline distT="0" distB="0" distL="0" distR="0" wp14:anchorId="5CE6F469" wp14:editId="35967590">
            <wp:extent cx="4456800" cy="2505600"/>
            <wp:effectExtent l="0" t="0" r="127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4B4E" w14:textId="4C6D297E" w:rsidR="00AD5620" w:rsidRDefault="00AD5620" w:rsidP="00AD5620">
      <w:pPr>
        <w:pStyle w:val="Figure-Title-Bottom"/>
        <w:rPr>
          <w:lang w:val="ru-RU"/>
        </w:rPr>
      </w:pPr>
      <w:r w:rsidRPr="00AD5620">
        <w:rPr>
          <w:lang w:val="ru-RU"/>
        </w:rPr>
        <w:t xml:space="preserve">Рисунок 18 - Просмотр списка </w:t>
      </w:r>
      <w:proofErr w:type="spellStart"/>
      <w:r>
        <w:t>своих</w:t>
      </w:r>
      <w:proofErr w:type="spellEnd"/>
      <w:r w:rsidRPr="00AD5620">
        <w:rPr>
          <w:lang w:val="ru-RU"/>
        </w:rPr>
        <w:t xml:space="preserve"> товаров</w:t>
      </w:r>
    </w:p>
    <w:p w14:paraId="12DD9394" w14:textId="5A2570E9" w:rsidR="002B1F0F" w:rsidRDefault="002B1F0F" w:rsidP="002B1F0F">
      <w:pPr>
        <w:pStyle w:val="a"/>
      </w:pPr>
      <w:r>
        <w:t>Выставление товара на продажу</w:t>
      </w:r>
    </w:p>
    <w:p w14:paraId="6EA91FC4" w14:textId="6B4AE283" w:rsidR="0076625F" w:rsidRPr="0076625F" w:rsidRDefault="0076625F" w:rsidP="0076625F">
      <w:r>
        <w:t>Пользователь может добавлять новые товары на продажу, находясь в разделе "</w:t>
      </w:r>
      <w:proofErr w:type="spellStart"/>
      <w:r>
        <w:t>Sold</w:t>
      </w:r>
      <w:proofErr w:type="spellEnd"/>
      <w:r>
        <w:t xml:space="preserve">" на вкладке "My </w:t>
      </w:r>
      <w:proofErr w:type="spellStart"/>
      <w:r>
        <w:t>goods</w:t>
      </w:r>
      <w:proofErr w:type="spellEnd"/>
      <w:r>
        <w:t xml:space="preserve">". Для этого необходимо </w:t>
      </w:r>
      <w:r w:rsidRPr="004B510C">
        <w:t>нажа</w:t>
      </w:r>
      <w:r>
        <w:t>ть</w:t>
      </w:r>
      <w:r w:rsidRPr="004B510C">
        <w:t xml:space="preserve"> на кнопку "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good</w:t>
      </w:r>
      <w:proofErr w:type="spellEnd"/>
      <w:r w:rsidRPr="004B510C">
        <w:t>"</w:t>
      </w:r>
      <w:r w:rsidR="007C739D">
        <w:t xml:space="preserve"> (рисунок 19)</w:t>
      </w:r>
      <w:r>
        <w:t xml:space="preserve"> и после заполнения полей (название, описание, категория и цена) сохранить данные, кликнув на кнопку </w:t>
      </w:r>
      <w:r w:rsidRPr="004B510C">
        <w:t>"S</w:t>
      </w:r>
      <w:r>
        <w:t xml:space="preserve">ave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good</w:t>
      </w:r>
      <w:proofErr w:type="spellEnd"/>
      <w:r w:rsidRPr="004B510C">
        <w:t>"</w:t>
      </w:r>
      <w:r w:rsidR="007C739D">
        <w:t xml:space="preserve"> (рисунок 20)</w:t>
      </w:r>
      <w:r w:rsidRPr="004B510C">
        <w:t>.</w:t>
      </w:r>
      <w:r w:rsidR="002775C8">
        <w:t xml:space="preserve"> Если данные введены некорректно или если какие-то поля не </w:t>
      </w:r>
      <w:proofErr w:type="spellStart"/>
      <w:r w:rsidR="002775C8">
        <w:t>заполены</w:t>
      </w:r>
      <w:proofErr w:type="spellEnd"/>
      <w:r w:rsidR="002775C8">
        <w:t xml:space="preserve">, то товар не будет добавлен, а </w:t>
      </w:r>
      <w:r w:rsidR="002775C8">
        <w:lastRenderedPageBreak/>
        <w:t>пользователю будет показано соответствующее предупреждение.</w:t>
      </w:r>
    </w:p>
    <w:p w14:paraId="37B2982B" w14:textId="467413FA" w:rsidR="002B1F0F" w:rsidRDefault="00A307E6" w:rsidP="00A307E6">
      <w:pPr>
        <w:pStyle w:val="Figure"/>
      </w:pPr>
      <w:r w:rsidRPr="00A307E6">
        <w:rPr>
          <w:noProof/>
        </w:rPr>
        <w:drawing>
          <wp:inline distT="0" distB="0" distL="0" distR="0" wp14:anchorId="4B80E92C" wp14:editId="45AAD9D8">
            <wp:extent cx="4456800" cy="2505600"/>
            <wp:effectExtent l="0" t="0" r="127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DC" w14:textId="4EFE23E9" w:rsidR="00A307E6" w:rsidRPr="00A307E6" w:rsidRDefault="00A307E6" w:rsidP="00A307E6">
      <w:pPr>
        <w:pStyle w:val="Figure-Title-Bottom"/>
        <w:rPr>
          <w:lang w:val="ru-RU"/>
        </w:rPr>
      </w:pPr>
      <w:r w:rsidRPr="00A307E6">
        <w:rPr>
          <w:lang w:val="ru-RU"/>
        </w:rPr>
        <w:t>Рисунок 19 - Добавление данных нового товара в список своих продающихся товаров</w:t>
      </w:r>
    </w:p>
    <w:p w14:paraId="4BB137AB" w14:textId="08C33298" w:rsidR="002B1F0F" w:rsidRDefault="00A307E6" w:rsidP="00A307E6">
      <w:pPr>
        <w:pStyle w:val="Figure"/>
      </w:pPr>
      <w:r w:rsidRPr="00A307E6">
        <w:rPr>
          <w:noProof/>
        </w:rPr>
        <w:drawing>
          <wp:inline distT="0" distB="0" distL="0" distR="0" wp14:anchorId="32779296" wp14:editId="5672AF7D">
            <wp:extent cx="4456800" cy="2505600"/>
            <wp:effectExtent l="0" t="0" r="127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9F13" w14:textId="7A3EF30F" w:rsidR="00A307E6" w:rsidRPr="00A307E6" w:rsidRDefault="00A307E6" w:rsidP="00A307E6">
      <w:pPr>
        <w:pStyle w:val="Figure-Title-Bottom"/>
        <w:rPr>
          <w:lang w:val="ru-RU"/>
        </w:rPr>
      </w:pPr>
      <w:r w:rsidRPr="00A307E6">
        <w:rPr>
          <w:lang w:val="ru-RU"/>
        </w:rPr>
        <w:t>Рисунок 20 - Заполнение данных нового товар</w:t>
      </w:r>
      <w:r>
        <w:t>а</w:t>
      </w:r>
    </w:p>
    <w:p w14:paraId="45C7276A" w14:textId="6FD7E614" w:rsidR="002E787B" w:rsidRDefault="002E787B" w:rsidP="004C4BDC">
      <w:pPr>
        <w:pStyle w:val="a"/>
        <w:rPr>
          <w:lang w:eastAsia="ru-RU"/>
        </w:rPr>
      </w:pPr>
      <w:r>
        <w:t>Просмотр данных товара</w:t>
      </w:r>
    </w:p>
    <w:p w14:paraId="72470516" w14:textId="2F4D7047" w:rsidR="0056468C" w:rsidRDefault="0056468C" w:rsidP="0018465F">
      <w:r>
        <w:t xml:space="preserve">Во время просмотра списка </w:t>
      </w:r>
      <w:r w:rsidR="00CD38A0">
        <w:t xml:space="preserve">продающихся </w:t>
      </w:r>
      <w:r>
        <w:t xml:space="preserve">товаров </w:t>
      </w:r>
      <w:r w:rsidR="00CD38A0">
        <w:t xml:space="preserve">на вкладке "All </w:t>
      </w:r>
      <w:proofErr w:type="spellStart"/>
      <w:r w:rsidR="00CD38A0">
        <w:t>goods</w:t>
      </w:r>
      <w:proofErr w:type="spellEnd"/>
      <w:r w:rsidR="00CD38A0">
        <w:t xml:space="preserve">" или списка собственных товаров на вкладке "My </w:t>
      </w:r>
      <w:proofErr w:type="spellStart"/>
      <w:r w:rsidR="00CD38A0">
        <w:t>goods</w:t>
      </w:r>
      <w:proofErr w:type="spellEnd"/>
      <w:r w:rsidR="00CD38A0">
        <w:t xml:space="preserve">" </w:t>
      </w:r>
      <w:r>
        <w:t xml:space="preserve">пользователь может нажимать на </w:t>
      </w:r>
      <w:r w:rsidR="00CD38A0">
        <w:t>названия</w:t>
      </w:r>
      <w:r>
        <w:t xml:space="preserve"> </w:t>
      </w:r>
      <w:r w:rsidR="00CD38A0">
        <w:t>товаров</w:t>
      </w:r>
      <w:r>
        <w:t xml:space="preserve">. После нажатия открывается карточка </w:t>
      </w:r>
      <w:r w:rsidR="004551A2">
        <w:t>товара</w:t>
      </w:r>
      <w:r>
        <w:t xml:space="preserve">, на которой </w:t>
      </w:r>
      <w:r w:rsidR="004551A2">
        <w:t>пользователь</w:t>
      </w:r>
      <w:r>
        <w:t xml:space="preserve"> может просматривать данные выбранного </w:t>
      </w:r>
      <w:r w:rsidR="004551A2">
        <w:t>товара. Вид карточки товара может отличаться</w:t>
      </w:r>
      <w:r w:rsidR="00B722BD">
        <w:t xml:space="preserve"> в зависимости от того, принадлежит ли данный товар пользователю (рисунок 21, рисунок 2</w:t>
      </w:r>
      <w:r w:rsidR="00EA4D6A">
        <w:t>2</w:t>
      </w:r>
      <w:r w:rsidR="00B722BD">
        <w:t>).</w:t>
      </w:r>
    </w:p>
    <w:p w14:paraId="44B5E16A" w14:textId="33C0990D" w:rsidR="0018465F" w:rsidRDefault="0018465F" w:rsidP="0018465F">
      <w:pPr>
        <w:pStyle w:val="Figure"/>
      </w:pPr>
      <w:r w:rsidRPr="0018465F">
        <w:rPr>
          <w:noProof/>
        </w:rPr>
        <w:lastRenderedPageBreak/>
        <w:drawing>
          <wp:inline distT="0" distB="0" distL="0" distR="0" wp14:anchorId="0817559D" wp14:editId="4E85E244">
            <wp:extent cx="4456800" cy="2505600"/>
            <wp:effectExtent l="0" t="0" r="127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496E" w14:textId="232AEA41" w:rsidR="005821B8" w:rsidRPr="005821B8" w:rsidRDefault="005821B8" w:rsidP="005821B8">
      <w:pPr>
        <w:pStyle w:val="Figure-Title-Bottom"/>
        <w:rPr>
          <w:lang w:val="ru-RU"/>
        </w:rPr>
      </w:pPr>
      <w:r w:rsidRPr="00B42618">
        <w:rPr>
          <w:lang w:val="ru-RU"/>
        </w:rPr>
        <w:t xml:space="preserve">Рисунок </w:t>
      </w:r>
      <w:r w:rsidR="00EA4D6A">
        <w:t>21</w:t>
      </w:r>
      <w:r w:rsidRPr="00B42618">
        <w:rPr>
          <w:lang w:val="ru-RU"/>
        </w:rPr>
        <w:t xml:space="preserve"> - Просмотр данных </w:t>
      </w:r>
      <w:proofErr w:type="spellStart"/>
      <w:r w:rsidR="00EA4D6A">
        <w:t>чужого</w:t>
      </w:r>
      <w:proofErr w:type="spellEnd"/>
      <w:r w:rsidR="00B42618" w:rsidRPr="00B42618">
        <w:rPr>
          <w:lang w:val="ru-RU"/>
        </w:rPr>
        <w:t xml:space="preserve"> </w:t>
      </w:r>
      <w:r w:rsidRPr="00B42618">
        <w:rPr>
          <w:lang w:val="ru-RU"/>
        </w:rPr>
        <w:t>товара</w:t>
      </w:r>
    </w:p>
    <w:p w14:paraId="48A280E1" w14:textId="40697CAE" w:rsidR="0018465F" w:rsidRDefault="00B42618" w:rsidP="00EA4D6A">
      <w:pPr>
        <w:pStyle w:val="Figure"/>
        <w:rPr>
          <w:lang w:eastAsia="ru-RU"/>
        </w:rPr>
      </w:pPr>
      <w:r w:rsidRPr="00B42618">
        <w:rPr>
          <w:noProof/>
        </w:rPr>
        <w:drawing>
          <wp:inline distT="0" distB="0" distL="0" distR="0" wp14:anchorId="6AA4896C" wp14:editId="01461BDB">
            <wp:extent cx="4456800" cy="2505600"/>
            <wp:effectExtent l="0" t="0" r="127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FA7A" w14:textId="07C292C9" w:rsidR="00EA4D6A" w:rsidRPr="00EA4D6A" w:rsidRDefault="00EA4D6A" w:rsidP="00EA4D6A">
      <w:pPr>
        <w:pStyle w:val="Figure-Title-Bottom"/>
        <w:rPr>
          <w:lang w:val="ru-RU" w:eastAsia="ru-RU"/>
        </w:rPr>
      </w:pPr>
      <w:r w:rsidRPr="00EA4D6A">
        <w:rPr>
          <w:lang w:val="ru-RU"/>
        </w:rPr>
        <w:t>Рисунок 22 - Просмотр данных собственного товар</w:t>
      </w:r>
      <w:r>
        <w:t>а</w:t>
      </w:r>
    </w:p>
    <w:p w14:paraId="3CCBCADA" w14:textId="08CC6884" w:rsidR="002E787B" w:rsidRDefault="002E787B" w:rsidP="004C4BDC">
      <w:pPr>
        <w:pStyle w:val="a"/>
        <w:rPr>
          <w:lang w:eastAsia="ru-RU"/>
        </w:rPr>
      </w:pPr>
      <w:r>
        <w:t>Управление данными товара</w:t>
      </w:r>
    </w:p>
    <w:p w14:paraId="5823C243" w14:textId="77777777" w:rsidR="00AE3980" w:rsidRDefault="00144307" w:rsidP="009F01F3">
      <w:r>
        <w:t xml:space="preserve">На карточке собственного товара пользователю доступны две кнопки - </w:t>
      </w:r>
      <w:r w:rsidRPr="004C4BDC">
        <w:t>"</w:t>
      </w:r>
      <w:proofErr w:type="spellStart"/>
      <w:r w:rsidRPr="004C4BDC">
        <w:t>Edit</w:t>
      </w:r>
      <w:proofErr w:type="spellEnd"/>
      <w:r w:rsidRPr="004C4BDC">
        <w:t xml:space="preserve"> </w:t>
      </w:r>
      <w:proofErr w:type="spellStart"/>
      <w:r w:rsidRPr="004C4BDC">
        <w:t>good</w:t>
      </w:r>
      <w:proofErr w:type="spellEnd"/>
      <w:r w:rsidRPr="004C4BDC">
        <w:t xml:space="preserve"> </w:t>
      </w:r>
      <w:proofErr w:type="spellStart"/>
      <w:r w:rsidRPr="004C4BDC">
        <w:t>data</w:t>
      </w:r>
      <w:proofErr w:type="spellEnd"/>
      <w:r w:rsidRPr="004C4BDC">
        <w:t>"</w:t>
      </w:r>
      <w:r>
        <w:t xml:space="preserve"> и </w:t>
      </w:r>
      <w:r w:rsidRPr="004C4BDC">
        <w:t>"</w:t>
      </w:r>
      <w:proofErr w:type="spellStart"/>
      <w:r w:rsidRPr="004C4BDC">
        <w:t>Remove</w:t>
      </w:r>
      <w:proofErr w:type="spellEnd"/>
      <w:r w:rsidRPr="004C4BDC">
        <w:t xml:space="preserve"> </w:t>
      </w:r>
      <w:proofErr w:type="spellStart"/>
      <w:r w:rsidRPr="004C4BDC">
        <w:t>from</w:t>
      </w:r>
      <w:proofErr w:type="spellEnd"/>
      <w:r w:rsidRPr="004C4BDC">
        <w:t xml:space="preserve"> </w:t>
      </w:r>
      <w:proofErr w:type="spellStart"/>
      <w:r w:rsidRPr="004C4BDC">
        <w:t>sale</w:t>
      </w:r>
      <w:proofErr w:type="spellEnd"/>
      <w:r w:rsidRPr="004C4BDC">
        <w:t>"</w:t>
      </w:r>
      <w:r>
        <w:t xml:space="preserve"> (рисунок 22)</w:t>
      </w:r>
      <w:r w:rsidRPr="004C4BDC">
        <w:t>.</w:t>
      </w:r>
      <w:r w:rsidR="009F01F3">
        <w:t xml:space="preserve"> </w:t>
      </w:r>
    </w:p>
    <w:p w14:paraId="30C359CC" w14:textId="77777777" w:rsidR="00AE3980" w:rsidRDefault="009F01F3" w:rsidP="009F01F3">
      <w:r>
        <w:t>Он</w:t>
      </w:r>
      <w:r w:rsidRPr="004C4BDC">
        <w:t xml:space="preserve"> может нажать на кнопку "</w:t>
      </w:r>
      <w:proofErr w:type="spellStart"/>
      <w:r w:rsidRPr="004C4BDC">
        <w:t>Edit</w:t>
      </w:r>
      <w:proofErr w:type="spellEnd"/>
      <w:r w:rsidRPr="004C4BDC">
        <w:t xml:space="preserve"> </w:t>
      </w:r>
      <w:proofErr w:type="spellStart"/>
      <w:r w:rsidRPr="004C4BDC">
        <w:t>good</w:t>
      </w:r>
      <w:proofErr w:type="spellEnd"/>
      <w:r w:rsidRPr="004C4BDC">
        <w:t xml:space="preserve"> </w:t>
      </w:r>
      <w:proofErr w:type="spellStart"/>
      <w:r w:rsidRPr="004C4BDC">
        <w:t>data</w:t>
      </w:r>
      <w:proofErr w:type="spellEnd"/>
      <w:r w:rsidRPr="004C4BDC">
        <w:t>", чтобы редактировать</w:t>
      </w:r>
      <w:r>
        <w:t xml:space="preserve"> </w:t>
      </w:r>
      <w:r w:rsidRPr="004C4BDC">
        <w:t>данные</w:t>
      </w:r>
      <w:r>
        <w:t xml:space="preserve"> товара (его описание)</w:t>
      </w:r>
      <w:r w:rsidR="00D52A4E">
        <w:t>.</w:t>
      </w:r>
      <w:r w:rsidRPr="004C4BDC">
        <w:t xml:space="preserve"> </w:t>
      </w:r>
      <w:r w:rsidR="00D52A4E">
        <w:t>П</w:t>
      </w:r>
      <w:r>
        <w:t>осле заполнения поля</w:t>
      </w:r>
      <w:r w:rsidRPr="004C4BDC">
        <w:t xml:space="preserve"> </w:t>
      </w:r>
      <w:r w:rsidR="00D52A4E">
        <w:t xml:space="preserve">необходимо </w:t>
      </w:r>
      <w:r w:rsidRPr="004C4BDC">
        <w:t xml:space="preserve">нажать на кнопку "Save </w:t>
      </w:r>
      <w:proofErr w:type="spellStart"/>
      <w:r w:rsidRPr="004C4BDC">
        <w:t>changes</w:t>
      </w:r>
      <w:proofErr w:type="spellEnd"/>
      <w:r w:rsidRPr="004C4BDC">
        <w:t>"</w:t>
      </w:r>
      <w:r w:rsidR="00D52A4E">
        <w:t xml:space="preserve"> (рисунок 23)</w:t>
      </w:r>
      <w:r w:rsidRPr="004C4BDC">
        <w:t xml:space="preserve">. </w:t>
      </w:r>
    </w:p>
    <w:p w14:paraId="5F75D1DA" w14:textId="77777777" w:rsidR="00422816" w:rsidRDefault="00D52A4E" w:rsidP="009F01F3">
      <w:r>
        <w:t>Пользователь</w:t>
      </w:r>
      <w:r w:rsidR="009F01F3" w:rsidRPr="004C4BDC">
        <w:t xml:space="preserve"> имеет возможность снимать</w:t>
      </w:r>
      <w:r w:rsidR="009F01F3">
        <w:t xml:space="preserve"> свои</w:t>
      </w:r>
      <w:r w:rsidR="009F01F3" w:rsidRPr="004C4BDC">
        <w:t xml:space="preserve"> лоты с продажи, нажав на кнопку "</w:t>
      </w:r>
      <w:proofErr w:type="spellStart"/>
      <w:r w:rsidR="009F01F3" w:rsidRPr="004C4BDC">
        <w:t>Remove</w:t>
      </w:r>
      <w:proofErr w:type="spellEnd"/>
      <w:r w:rsidR="009F01F3" w:rsidRPr="004C4BDC">
        <w:t xml:space="preserve"> </w:t>
      </w:r>
      <w:proofErr w:type="spellStart"/>
      <w:r w:rsidR="009F01F3" w:rsidRPr="004C4BDC">
        <w:t>from</w:t>
      </w:r>
      <w:proofErr w:type="spellEnd"/>
      <w:r w:rsidR="009F01F3" w:rsidRPr="004C4BDC">
        <w:t xml:space="preserve"> </w:t>
      </w:r>
      <w:proofErr w:type="spellStart"/>
      <w:r w:rsidR="009F01F3" w:rsidRPr="004C4BDC">
        <w:t>sale</w:t>
      </w:r>
      <w:proofErr w:type="spellEnd"/>
      <w:r w:rsidR="009F01F3" w:rsidRPr="004C4BDC">
        <w:t>".</w:t>
      </w:r>
      <w:r w:rsidR="00EA3B49">
        <w:t xml:space="preserve"> </w:t>
      </w:r>
    </w:p>
    <w:p w14:paraId="1D38D18D" w14:textId="3F41EEE0" w:rsidR="00EA3B49" w:rsidRDefault="00EA3B49" w:rsidP="009F01F3">
      <w:r>
        <w:t>Когда пользователь просматривает карточку своего товара, но тот уже не находится в продаже, никаких изменений в товар внести уже нельзя и на карточке не будет отображено никаких кнопок (рисунок 24).</w:t>
      </w:r>
    </w:p>
    <w:p w14:paraId="3EE97333" w14:textId="69CFFBB4" w:rsidR="00D52A4E" w:rsidRDefault="00CA1517" w:rsidP="00CA1517">
      <w:pPr>
        <w:pStyle w:val="Figure"/>
      </w:pPr>
      <w:r w:rsidRPr="00CA1517">
        <w:rPr>
          <w:noProof/>
        </w:rPr>
        <w:lastRenderedPageBreak/>
        <w:drawing>
          <wp:inline distT="0" distB="0" distL="0" distR="0" wp14:anchorId="41062964" wp14:editId="65FE5A02">
            <wp:extent cx="4456800" cy="2505600"/>
            <wp:effectExtent l="0" t="0" r="127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27B1" w14:textId="6FAD155F" w:rsidR="00CA1517" w:rsidRPr="00CA1517" w:rsidRDefault="00CA1517" w:rsidP="00CA1517">
      <w:pPr>
        <w:pStyle w:val="Figure-Title-Bottom"/>
        <w:rPr>
          <w:lang w:val="ru-RU"/>
        </w:rPr>
      </w:pPr>
      <w:r w:rsidRPr="00EA3B49">
        <w:rPr>
          <w:lang w:val="ru-RU"/>
        </w:rPr>
        <w:t>Рисунок 23 - Изменение данных своего товара</w:t>
      </w:r>
    </w:p>
    <w:p w14:paraId="09DA48A8" w14:textId="523700AF" w:rsidR="00D52A4E" w:rsidRDefault="00A354F7" w:rsidP="00A354F7">
      <w:pPr>
        <w:pStyle w:val="Figure"/>
      </w:pPr>
      <w:r w:rsidRPr="00A354F7">
        <w:rPr>
          <w:noProof/>
        </w:rPr>
        <w:drawing>
          <wp:inline distT="0" distB="0" distL="0" distR="0" wp14:anchorId="6EFE61AB" wp14:editId="441E1C78">
            <wp:extent cx="4456800" cy="2505600"/>
            <wp:effectExtent l="0" t="0" r="127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FC8" w14:textId="29C3339F" w:rsidR="00D52A4E" w:rsidRPr="00AE3980" w:rsidRDefault="00A354F7" w:rsidP="00AE3980">
      <w:pPr>
        <w:pStyle w:val="Figure-Title-Bottom"/>
        <w:rPr>
          <w:lang w:val="ru-RU"/>
        </w:rPr>
      </w:pPr>
      <w:r w:rsidRPr="00A354F7">
        <w:rPr>
          <w:lang w:val="ru-RU"/>
        </w:rPr>
        <w:t xml:space="preserve">Рисунок 24 - Просмотр данных </w:t>
      </w:r>
      <w:r w:rsidR="003E7C9E" w:rsidRPr="003E7C9E">
        <w:rPr>
          <w:lang w:val="ru-RU"/>
        </w:rPr>
        <w:t>снятого с продажи товара</w:t>
      </w:r>
    </w:p>
    <w:p w14:paraId="6CFBB0EF" w14:textId="77777777" w:rsidR="00A518C1" w:rsidRDefault="002E787B" w:rsidP="00A518C1">
      <w:pPr>
        <w:pStyle w:val="a"/>
        <w:rPr>
          <w:lang w:eastAsia="ru-RU"/>
        </w:rPr>
      </w:pPr>
      <w:r>
        <w:t>Повышение цены</w:t>
      </w:r>
      <w:r w:rsidR="00A518C1">
        <w:t xml:space="preserve"> на товар</w:t>
      </w:r>
    </w:p>
    <w:p w14:paraId="2C574266" w14:textId="7E8E1AB3" w:rsidR="00A518C1" w:rsidRDefault="00A518C1" w:rsidP="00A518C1">
      <w:r>
        <w:t>На карточке чужого продающегося товара пользователю доступна кнопка - "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n$</w:t>
      </w:r>
      <w:r w:rsidR="00CC4C84">
        <w:t>", где n - шаг цены для конкретного товара</w:t>
      </w:r>
      <w:r w:rsidR="007661F3">
        <w:t xml:space="preserve"> (рисунок 25)</w:t>
      </w:r>
      <w:r w:rsidR="00CC4C84">
        <w:t xml:space="preserve">. Нажимая </w:t>
      </w:r>
      <w:r w:rsidR="007661F3">
        <w:t>на эту кнопку,</w:t>
      </w:r>
      <w:r w:rsidR="00CC4C84">
        <w:t xml:space="preserve"> пользователь может поучаствовать в аукционе (торгах за товар).</w:t>
      </w:r>
      <w:r w:rsidR="007661F3">
        <w:t xml:space="preserve"> После нажатия цена товара и счетчик ставок увеличивается, а данные товара (если их еще там нет) сохраняются в раздел "My </w:t>
      </w:r>
      <w:proofErr w:type="spellStart"/>
      <w:r w:rsidR="007661F3">
        <w:t>trades</w:t>
      </w:r>
      <w:proofErr w:type="spellEnd"/>
      <w:r w:rsidR="007661F3">
        <w:t>" пользователя.</w:t>
      </w:r>
    </w:p>
    <w:p w14:paraId="72622B90" w14:textId="2B5BB3D8" w:rsidR="00A518C1" w:rsidRDefault="009F0E74" w:rsidP="009F0E74">
      <w:pPr>
        <w:pStyle w:val="Figure"/>
        <w:rPr>
          <w:lang w:eastAsia="ru-RU"/>
        </w:rPr>
      </w:pPr>
      <w:r w:rsidRPr="009F0E74">
        <w:rPr>
          <w:noProof/>
        </w:rPr>
        <w:lastRenderedPageBreak/>
        <w:drawing>
          <wp:inline distT="0" distB="0" distL="0" distR="0" wp14:anchorId="147EEA1C" wp14:editId="174ACB08">
            <wp:extent cx="4456800" cy="2505600"/>
            <wp:effectExtent l="0" t="0" r="127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94F" w14:textId="2971617A" w:rsidR="009F0E74" w:rsidRPr="009F0E74" w:rsidRDefault="009F0E74" w:rsidP="009F0E74">
      <w:pPr>
        <w:pStyle w:val="Figure-Title-Bottom"/>
        <w:rPr>
          <w:lang w:val="ru-RU" w:eastAsia="ru-RU"/>
        </w:rPr>
      </w:pPr>
      <w:r w:rsidRPr="009F0E74">
        <w:rPr>
          <w:lang w:val="ru-RU"/>
        </w:rPr>
        <w:t>Рисунок 25 - Повышение цены на товар</w:t>
      </w:r>
    </w:p>
    <w:p w14:paraId="2F8FB64D" w14:textId="4D019B41" w:rsidR="002E787B" w:rsidRDefault="002E787B" w:rsidP="005816A5">
      <w:pPr>
        <w:pStyle w:val="a"/>
        <w:rPr>
          <w:lang w:eastAsia="ru-RU"/>
        </w:rPr>
      </w:pPr>
      <w:r>
        <w:t xml:space="preserve">Просмотр списка </w:t>
      </w:r>
      <w:r w:rsidR="005816A5">
        <w:t>торгов</w:t>
      </w:r>
    </w:p>
    <w:p w14:paraId="3D77D74C" w14:textId="6CD410EB" w:rsidR="004B510C" w:rsidRDefault="004B510C" w:rsidP="005816A5">
      <w:r w:rsidRPr="004B510C">
        <w:t xml:space="preserve">Пользователь может перейти на вкладку "My </w:t>
      </w:r>
      <w:proofErr w:type="spellStart"/>
      <w:r>
        <w:t>trades</w:t>
      </w:r>
      <w:proofErr w:type="spellEnd"/>
      <w:r w:rsidRPr="004B510C">
        <w:t xml:space="preserve">", где хранится информация обо всех его </w:t>
      </w:r>
      <w:r w:rsidR="00A51D2B">
        <w:t>торгах</w:t>
      </w:r>
      <w:r w:rsidRPr="004B510C">
        <w:t xml:space="preserve">. Там он может выбрать какие категории </w:t>
      </w:r>
      <w:r>
        <w:t>ставок</w:t>
      </w:r>
      <w:r w:rsidRPr="004B510C">
        <w:t xml:space="preserve"> ему надо просмотреть: "</w:t>
      </w:r>
      <w:r w:rsidR="00D53CA6">
        <w:t xml:space="preserve">All </w:t>
      </w:r>
      <w:proofErr w:type="spellStart"/>
      <w:r w:rsidR="00D53CA6">
        <w:t>trades</w:t>
      </w:r>
      <w:proofErr w:type="spellEnd"/>
      <w:r w:rsidRPr="004B510C">
        <w:t>"</w:t>
      </w:r>
      <w:r w:rsidR="00D53CA6">
        <w:t xml:space="preserve"> </w:t>
      </w:r>
      <w:r w:rsidRPr="004B510C">
        <w:t>(по умолчанию), "</w:t>
      </w:r>
      <w:proofErr w:type="spellStart"/>
      <w:r w:rsidR="00D53CA6">
        <w:t>Successful</w:t>
      </w:r>
      <w:proofErr w:type="spellEnd"/>
      <w:r w:rsidRPr="004B510C">
        <w:t>", "</w:t>
      </w:r>
      <w:proofErr w:type="spellStart"/>
      <w:r w:rsidR="00D53CA6">
        <w:t>Unsuccessful</w:t>
      </w:r>
      <w:proofErr w:type="spellEnd"/>
      <w:r w:rsidRPr="004B510C">
        <w:t>".</w:t>
      </w:r>
    </w:p>
    <w:p w14:paraId="59AE8819" w14:textId="082B2F32" w:rsidR="00FE2203" w:rsidRDefault="00FE2203" w:rsidP="00FE2203">
      <w:pPr>
        <w:pStyle w:val="Figure"/>
      </w:pPr>
      <w:r w:rsidRPr="00FE2203">
        <w:rPr>
          <w:noProof/>
        </w:rPr>
        <w:drawing>
          <wp:inline distT="0" distB="0" distL="0" distR="0" wp14:anchorId="2BC29C0A" wp14:editId="4454E6E8">
            <wp:extent cx="4456800" cy="2505600"/>
            <wp:effectExtent l="0" t="0" r="127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4DA1" w14:textId="4D1698CE" w:rsidR="00FE2203" w:rsidRPr="00FE2203" w:rsidRDefault="00FE2203" w:rsidP="00FE2203">
      <w:pPr>
        <w:pStyle w:val="Figure-Title-Bottom"/>
        <w:rPr>
          <w:lang w:val="ru-RU"/>
        </w:rPr>
      </w:pPr>
      <w:r w:rsidRPr="002B5DBC">
        <w:rPr>
          <w:lang w:val="ru-RU"/>
        </w:rPr>
        <w:t>Рисунок 26 - Просмотр списка торгов</w:t>
      </w:r>
    </w:p>
    <w:p w14:paraId="0CF53397" w14:textId="3069D60F" w:rsidR="002B5DBC" w:rsidRDefault="002B5DBC" w:rsidP="004C4BDC">
      <w:pPr>
        <w:pStyle w:val="a"/>
        <w:rPr>
          <w:lang w:eastAsia="ru-RU"/>
        </w:rPr>
      </w:pPr>
      <w:r>
        <w:t>Просмотр данных торга по товару</w:t>
      </w:r>
    </w:p>
    <w:p w14:paraId="74A94008" w14:textId="3CBF8345" w:rsidR="002B5DBC" w:rsidRDefault="002B5DBC" w:rsidP="002B5DBC">
      <w:r w:rsidRPr="002B5DBC">
        <w:t xml:space="preserve">Во время просмотра списка </w:t>
      </w:r>
      <w:r>
        <w:t>торгов</w:t>
      </w:r>
      <w:r w:rsidRPr="002B5DBC">
        <w:t xml:space="preserve"> пользователь может нажимать на названия товаров. После нажатия открывается карточка </w:t>
      </w:r>
      <w:r>
        <w:t>торга (рисунок 27)</w:t>
      </w:r>
      <w:r w:rsidRPr="002B5DBC">
        <w:t xml:space="preserve">. </w:t>
      </w:r>
      <w:r>
        <w:t xml:space="preserve">На карточке отображаются краткие сведения о товаре и состоянии торгов за товар. </w:t>
      </w:r>
      <w:r w:rsidR="007F5342">
        <w:t xml:space="preserve">Если товар все еще находится в продаже и на него можно поднять цену - отображается кнопка "Go </w:t>
      </w:r>
      <w:proofErr w:type="spellStart"/>
      <w:r w:rsidR="007F5342">
        <w:t>to</w:t>
      </w:r>
      <w:proofErr w:type="spellEnd"/>
      <w:r w:rsidR="007F5342">
        <w:t xml:space="preserve"> </w:t>
      </w:r>
      <w:proofErr w:type="spellStart"/>
      <w:r w:rsidR="007F5342">
        <w:t>product</w:t>
      </w:r>
      <w:proofErr w:type="spellEnd"/>
      <w:r w:rsidR="007F5342">
        <w:t xml:space="preserve"> </w:t>
      </w:r>
      <w:proofErr w:type="spellStart"/>
      <w:r w:rsidR="007F5342">
        <w:t>card</w:t>
      </w:r>
      <w:proofErr w:type="spellEnd"/>
      <w:r w:rsidR="007F5342">
        <w:t>", при нажатии на которую открывается карточка товара</w:t>
      </w:r>
      <w:r w:rsidR="00DE6C3D">
        <w:t xml:space="preserve">. В любом случае </w:t>
      </w:r>
      <w:r w:rsidR="00DE6C3D">
        <w:lastRenderedPageBreak/>
        <w:t>пользователь может перейти к карточке товара, нажав на название товара в</w:t>
      </w:r>
      <w:r w:rsidR="004C2951">
        <w:t xml:space="preserve"> </w:t>
      </w:r>
      <w:r w:rsidR="00DE6C3D">
        <w:t>верхней части карточки торга.</w:t>
      </w:r>
    </w:p>
    <w:p w14:paraId="6745C47B" w14:textId="40C23E1C" w:rsidR="002B5DBC" w:rsidRDefault="002B5DBC" w:rsidP="002B5DBC">
      <w:pPr>
        <w:pStyle w:val="Figure"/>
        <w:rPr>
          <w:lang w:eastAsia="ru-RU"/>
        </w:rPr>
      </w:pPr>
      <w:r w:rsidRPr="002B5DBC">
        <w:rPr>
          <w:noProof/>
        </w:rPr>
        <w:drawing>
          <wp:inline distT="0" distB="0" distL="0" distR="0" wp14:anchorId="284E1994" wp14:editId="261CE37E">
            <wp:extent cx="4456800" cy="2505600"/>
            <wp:effectExtent l="0" t="0" r="127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8E7C" w14:textId="7B330EE8" w:rsidR="002B5DBC" w:rsidRDefault="002B5DBC" w:rsidP="002B5DBC">
      <w:pPr>
        <w:pStyle w:val="Figure-Title-Bottom"/>
        <w:rPr>
          <w:lang w:val="ru-RU"/>
        </w:rPr>
      </w:pPr>
      <w:r w:rsidRPr="002B5DBC">
        <w:rPr>
          <w:lang w:val="ru-RU"/>
        </w:rPr>
        <w:t>Рисунок 27 - Просмотр данных торгов по товару</w:t>
      </w:r>
    </w:p>
    <w:p w14:paraId="72D223C9" w14:textId="77777777" w:rsidR="007A0EB6" w:rsidRPr="007A0EB6" w:rsidRDefault="007A0EB6" w:rsidP="007A0EB6">
      <w:pPr>
        <w:pStyle w:val="a"/>
        <w:rPr>
          <w:lang w:eastAsia="ru-RU"/>
        </w:rPr>
      </w:pPr>
      <w:r>
        <w:t xml:space="preserve">Переход к начальной странице и </w:t>
      </w:r>
      <w:proofErr w:type="spellStart"/>
      <w:r>
        <w:t>деавторизация</w:t>
      </w:r>
      <w:proofErr w:type="spellEnd"/>
    </w:p>
    <w:p w14:paraId="70CFE6B2" w14:textId="74CCEFFE" w:rsidR="007A0EB6" w:rsidRPr="007A0EB6" w:rsidRDefault="007A0EB6" w:rsidP="007A0EB6">
      <w:pPr>
        <w:rPr>
          <w:lang w:eastAsia="ru-RU"/>
        </w:rPr>
      </w:pPr>
      <w:r>
        <w:t>В любой момент работы с системой пользователь может вернуться на начальную страницу, нажав на кнопку "ONLINE-AUCTION". После окончания работы пользователь может выйти из системы</w:t>
      </w:r>
      <w:r w:rsidRPr="003F6839">
        <w:t>, нажав на кнопку "</w:t>
      </w:r>
      <w:proofErr w:type="spellStart"/>
      <w:r>
        <w:t>Logout</w:t>
      </w:r>
      <w:proofErr w:type="spellEnd"/>
      <w:r w:rsidRPr="003F6839">
        <w:t>"</w:t>
      </w:r>
      <w:r>
        <w:t>.</w:t>
      </w:r>
    </w:p>
    <w:permEnd w:id="897003917"/>
    <w:p w14:paraId="270CB3F0" w14:textId="77777777" w:rsidR="00EA78AA" w:rsidRPr="003234BB" w:rsidRDefault="00EA78AA" w:rsidP="005B4C52">
      <w:pPr>
        <w:pStyle w:val="1"/>
        <w:ind w:left="357" w:hanging="357"/>
      </w:pPr>
      <w:r w:rsidRPr="003234BB">
        <w:t xml:space="preserve">Листинг основных классов программы с </w:t>
      </w:r>
      <w:r w:rsidR="00535561" w:rsidRPr="003234BB">
        <w:t xml:space="preserve">комментариями </w:t>
      </w:r>
      <w:r w:rsidRPr="003234BB">
        <w:t>Javadoc</w:t>
      </w:r>
    </w:p>
    <w:p w14:paraId="4C26CD4F" w14:textId="57691EE6" w:rsidR="007B5F2E" w:rsidRDefault="007D762D" w:rsidP="007D762D">
      <w:pPr>
        <w:pStyle w:val="2"/>
      </w:pPr>
      <w:permStart w:id="613504453" w:edGrp="everyone"/>
      <w:proofErr w:type="spellStart"/>
      <w:r>
        <w:t>FrontController</w:t>
      </w:r>
      <w:proofErr w:type="spellEnd"/>
    </w:p>
    <w:p w14:paraId="3CDE28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31B8E7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The </w:t>
      </w:r>
      <w:proofErr w:type="spellStart"/>
      <w:r w:rsidRPr="007D762D">
        <w:rPr>
          <w:lang w:val="en-US"/>
        </w:rPr>
        <w:t>FrontController</w:t>
      </w:r>
      <w:proofErr w:type="spellEnd"/>
      <w:r w:rsidRPr="007D762D">
        <w:rPr>
          <w:lang w:val="en-US"/>
        </w:rPr>
        <w:t xml:space="preserve"> class extends </w:t>
      </w:r>
      <w:proofErr w:type="spellStart"/>
      <w:r w:rsidRPr="007D762D">
        <w:rPr>
          <w:lang w:val="en-US"/>
        </w:rPr>
        <w:t>HttpServlet</w:t>
      </w:r>
      <w:proofErr w:type="spellEnd"/>
      <w:r w:rsidRPr="007D762D">
        <w:rPr>
          <w:lang w:val="en-US"/>
        </w:rPr>
        <w:t xml:space="preserve"> and serves as the main controller</w:t>
      </w:r>
    </w:p>
    <w:p w14:paraId="1D9B8A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  <w:proofErr w:type="gramStart"/>
      <w:r w:rsidRPr="007D762D">
        <w:rPr>
          <w:lang w:val="en-US"/>
        </w:rPr>
        <w:t>for</w:t>
      </w:r>
      <w:proofErr w:type="gramEnd"/>
      <w:r w:rsidRPr="007D762D">
        <w:rPr>
          <w:lang w:val="en-US"/>
        </w:rPr>
        <w:t xml:space="preserve"> handling HTTP requests.</w:t>
      </w:r>
    </w:p>
    <w:p w14:paraId="732A5B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3B0558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class </w:t>
      </w:r>
      <w:proofErr w:type="spellStart"/>
      <w:r w:rsidRPr="007D762D">
        <w:rPr>
          <w:lang w:val="en-US"/>
        </w:rPr>
        <w:t>FrontController</w:t>
      </w:r>
      <w:proofErr w:type="spellEnd"/>
      <w:r w:rsidRPr="007D762D">
        <w:rPr>
          <w:lang w:val="en-US"/>
        </w:rPr>
        <w:t xml:space="preserve"> extends </w:t>
      </w:r>
      <w:proofErr w:type="spellStart"/>
      <w:r w:rsidRPr="007D762D">
        <w:rPr>
          <w:lang w:val="en-US"/>
        </w:rPr>
        <w:t>HttpServlet</w:t>
      </w:r>
      <w:proofErr w:type="spellEnd"/>
      <w:r w:rsidRPr="007D762D">
        <w:rPr>
          <w:lang w:val="en-US"/>
        </w:rPr>
        <w:t xml:space="preserve"> {</w:t>
      </w:r>
    </w:p>
    <w:p w14:paraId="571966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470BA6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static final long </w:t>
      </w:r>
      <w:proofErr w:type="spellStart"/>
      <w:r w:rsidRPr="007D762D">
        <w:rPr>
          <w:lang w:val="en-US"/>
        </w:rPr>
        <w:t>serialVersionUID</w:t>
      </w:r>
      <w:proofErr w:type="spellEnd"/>
      <w:r w:rsidRPr="007D762D">
        <w:rPr>
          <w:lang w:val="en-US"/>
        </w:rPr>
        <w:t xml:space="preserve"> = 1L;</w:t>
      </w:r>
    </w:p>
    <w:p w14:paraId="73AB4818" w14:textId="77777777" w:rsidR="007D762D" w:rsidRPr="007D762D" w:rsidRDefault="007D762D" w:rsidP="007D762D">
      <w:pPr>
        <w:pStyle w:val="a8"/>
        <w:rPr>
          <w:lang w:val="en-US"/>
        </w:rPr>
      </w:pPr>
    </w:p>
    <w:p w14:paraId="0CF9C2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4AD0C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Handles HTTP GET requests by calling the </w:t>
      </w:r>
      <w:proofErr w:type="spell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 xml:space="preserve"> method.</w:t>
      </w:r>
    </w:p>
    <w:p w14:paraId="5DC2C5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42594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00CD1C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57D8E2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366FE2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7D5E6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A00AA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protected void </w:t>
      </w:r>
      <w:proofErr w:type="spellStart"/>
      <w:proofErr w:type="gramStart"/>
      <w:r w:rsidRPr="007D762D">
        <w:rPr>
          <w:lang w:val="en-US"/>
        </w:rPr>
        <w:t>doGet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769650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7F8F3D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request, response);</w:t>
      </w:r>
    </w:p>
    <w:p w14:paraId="353DA9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98D3E83" w14:textId="77777777" w:rsidR="007D762D" w:rsidRPr="007D762D" w:rsidRDefault="007D762D" w:rsidP="007D762D">
      <w:pPr>
        <w:pStyle w:val="a8"/>
        <w:rPr>
          <w:lang w:val="en-US"/>
        </w:rPr>
      </w:pPr>
    </w:p>
    <w:p w14:paraId="5AA3E8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D2BB4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Handles HTTP POST requests by calling the </w:t>
      </w:r>
      <w:proofErr w:type="spell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 xml:space="preserve"> method.</w:t>
      </w:r>
    </w:p>
    <w:p w14:paraId="70C89F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AEC0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5A19A1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246579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63EB83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5D1BAB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99CA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protected void </w:t>
      </w:r>
      <w:proofErr w:type="spellStart"/>
      <w:proofErr w:type="gramStart"/>
      <w:r w:rsidRPr="007D762D">
        <w:rPr>
          <w:lang w:val="en-US"/>
        </w:rPr>
        <w:t>doPost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6BEA6AD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1B115A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request, response);</w:t>
      </w:r>
    </w:p>
    <w:p w14:paraId="03BA60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014EC2A" w14:textId="77777777" w:rsidR="007D762D" w:rsidRPr="007D762D" w:rsidRDefault="007D762D" w:rsidP="007D762D">
      <w:pPr>
        <w:pStyle w:val="a8"/>
        <w:rPr>
          <w:lang w:val="en-US"/>
        </w:rPr>
      </w:pPr>
    </w:p>
    <w:p w14:paraId="5DB4BC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9B74C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Processes the HTTP request by setting character encoding, determining the</w:t>
      </w:r>
    </w:p>
    <w:p w14:paraId="0802B7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</w:t>
      </w:r>
      <w:proofErr w:type="gramStart"/>
      <w:r w:rsidRPr="007D762D">
        <w:rPr>
          <w:lang w:val="en-US"/>
        </w:rPr>
        <w:t>command</w:t>
      </w:r>
      <w:proofErr w:type="gramEnd"/>
      <w:r w:rsidRPr="007D762D">
        <w:rPr>
          <w:lang w:val="en-US"/>
        </w:rPr>
        <w:t xml:space="preserve"> from the JSP, and executing the corresponding action command.</w:t>
      </w:r>
    </w:p>
    <w:p w14:paraId="6B4BE6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9DB25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request - the </w:t>
      </w:r>
      <w:proofErr w:type="spellStart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object.</w:t>
      </w:r>
    </w:p>
    <w:p w14:paraId="47401A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response - the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object.</w:t>
      </w:r>
    </w:p>
    <w:p w14:paraId="0145D8D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 - if a servlet-specific error occurs.</w:t>
      </w:r>
    </w:p>
    <w:p w14:paraId="6F9BEA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@throws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- if an I/O error occurs.</w:t>
      </w:r>
    </w:p>
    <w:p w14:paraId="4B746E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CB8B2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void </w:t>
      </w:r>
      <w:proofErr w:type="spellStart"/>
      <w:proofErr w:type="gramStart"/>
      <w:r w:rsidRPr="007D762D">
        <w:rPr>
          <w:lang w:val="en-US"/>
        </w:rPr>
        <w:t>processRequest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HttpServletRequest</w:t>
      </w:r>
      <w:proofErr w:type="spellEnd"/>
      <w:r w:rsidRPr="007D762D">
        <w:rPr>
          <w:lang w:val="en-US"/>
        </w:rPr>
        <w:t xml:space="preserve"> request, </w:t>
      </w:r>
      <w:proofErr w:type="spellStart"/>
      <w:r w:rsidRPr="007D762D">
        <w:rPr>
          <w:lang w:val="en-US"/>
        </w:rPr>
        <w:t>HttpServletResponse</w:t>
      </w:r>
      <w:proofErr w:type="spellEnd"/>
      <w:r w:rsidRPr="007D762D">
        <w:rPr>
          <w:lang w:val="en-US"/>
        </w:rPr>
        <w:t xml:space="preserve"> response)</w:t>
      </w:r>
    </w:p>
    <w:p w14:paraId="64A5B9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throws </w:t>
      </w:r>
      <w:proofErr w:type="spellStart"/>
      <w:r w:rsidRPr="007D762D">
        <w:rPr>
          <w:lang w:val="en-US"/>
        </w:rPr>
        <w:t>ServletException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IOException</w:t>
      </w:r>
      <w:proofErr w:type="spellEnd"/>
      <w:r w:rsidRPr="007D762D">
        <w:rPr>
          <w:lang w:val="en-US"/>
        </w:rPr>
        <w:t xml:space="preserve"> {</w:t>
      </w:r>
    </w:p>
    <w:p w14:paraId="44BB5FB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request.setCharacterEncoding</w:t>
      </w:r>
      <w:proofErr w:type="spellEnd"/>
      <w:proofErr w:type="gramEnd"/>
      <w:r w:rsidRPr="007D762D">
        <w:rPr>
          <w:lang w:val="en-US"/>
        </w:rPr>
        <w:t>("UTF-8");</w:t>
      </w:r>
    </w:p>
    <w:p w14:paraId="63546CBC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t>String</w:t>
      </w:r>
      <w:proofErr w:type="spellEnd"/>
      <w:r w:rsidRPr="007D762D">
        <w:t xml:space="preserve"> </w:t>
      </w:r>
      <w:proofErr w:type="spellStart"/>
      <w:r w:rsidRPr="007D762D">
        <w:t>page</w:t>
      </w:r>
      <w:proofErr w:type="spellEnd"/>
      <w:r w:rsidRPr="007D762D">
        <w:t xml:space="preserve"> = </w:t>
      </w:r>
      <w:proofErr w:type="spellStart"/>
      <w:r w:rsidRPr="007D762D">
        <w:t>null</w:t>
      </w:r>
      <w:proofErr w:type="spellEnd"/>
      <w:r w:rsidRPr="007D762D">
        <w:t>;</w:t>
      </w:r>
    </w:p>
    <w:p w14:paraId="38DC6667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>// определение команды, пришедшей из JSP</w:t>
      </w:r>
    </w:p>
    <w:p w14:paraId="7A514B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proofErr w:type="spellStart"/>
      <w:r w:rsidRPr="007D762D">
        <w:rPr>
          <w:lang w:val="en-US"/>
        </w:rPr>
        <w:t>ActionFactory</w:t>
      </w:r>
      <w:proofErr w:type="spellEnd"/>
      <w:r w:rsidRPr="007D762D">
        <w:rPr>
          <w:lang w:val="en-US"/>
        </w:rPr>
        <w:t xml:space="preserve"> client = new </w:t>
      </w:r>
      <w:proofErr w:type="spellStart"/>
      <w:proofErr w:type="gramStart"/>
      <w:r w:rsidRPr="007D762D">
        <w:rPr>
          <w:lang w:val="en-US"/>
        </w:rPr>
        <w:t>ActionFactory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1BD584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ActionCommand</w:t>
      </w:r>
      <w:proofErr w:type="spellEnd"/>
      <w:r w:rsidRPr="007D762D">
        <w:rPr>
          <w:lang w:val="en-US"/>
        </w:rPr>
        <w:t xml:space="preserve"> command = </w:t>
      </w:r>
      <w:proofErr w:type="spellStart"/>
      <w:proofErr w:type="gramStart"/>
      <w:r w:rsidRPr="007D762D">
        <w:rPr>
          <w:lang w:val="en-US"/>
        </w:rPr>
        <w:t>client.defineCommand</w:t>
      </w:r>
      <w:proofErr w:type="spellEnd"/>
      <w:proofErr w:type="gramEnd"/>
      <w:r w:rsidRPr="007D762D">
        <w:rPr>
          <w:lang w:val="en-US"/>
        </w:rPr>
        <w:t>(request);</w:t>
      </w:r>
    </w:p>
    <w:p w14:paraId="6946807F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t>/*</w:t>
      </w:r>
    </w:p>
    <w:p w14:paraId="50BC70BC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 вызов реализованного метода </w:t>
      </w:r>
      <w:proofErr w:type="spellStart"/>
      <w:proofErr w:type="gramStart"/>
      <w:r w:rsidRPr="007D762D">
        <w:t>execute</w:t>
      </w:r>
      <w:proofErr w:type="spellEnd"/>
      <w:r w:rsidRPr="007D762D">
        <w:t>(</w:t>
      </w:r>
      <w:proofErr w:type="gramEnd"/>
      <w:r w:rsidRPr="007D762D">
        <w:t>) и передача параметров</w:t>
      </w:r>
    </w:p>
    <w:p w14:paraId="683DCC03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 классу-обработчику конкретной команды</w:t>
      </w:r>
    </w:p>
    <w:p w14:paraId="25C888A0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 */</w:t>
      </w:r>
    </w:p>
    <w:p w14:paraId="192E2D6E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</w:r>
      <w:proofErr w:type="spellStart"/>
      <w:r w:rsidRPr="007D762D">
        <w:t>page</w:t>
      </w:r>
      <w:proofErr w:type="spellEnd"/>
      <w:r w:rsidRPr="007D762D">
        <w:t xml:space="preserve"> = </w:t>
      </w:r>
      <w:proofErr w:type="spellStart"/>
      <w:proofErr w:type="gramStart"/>
      <w:r w:rsidRPr="007D762D">
        <w:t>command.execute</w:t>
      </w:r>
      <w:proofErr w:type="spellEnd"/>
      <w:proofErr w:type="gramEnd"/>
      <w:r w:rsidRPr="007D762D">
        <w:t>(</w:t>
      </w:r>
      <w:proofErr w:type="spellStart"/>
      <w:r w:rsidRPr="007D762D">
        <w:t>request</w:t>
      </w:r>
      <w:proofErr w:type="spellEnd"/>
      <w:r w:rsidRPr="007D762D">
        <w:t>);</w:t>
      </w:r>
    </w:p>
    <w:p w14:paraId="1B919D7E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>// метод возвращает страницу ответа</w:t>
      </w:r>
    </w:p>
    <w:p w14:paraId="3C53BE05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// </w:t>
      </w:r>
      <w:proofErr w:type="spellStart"/>
      <w:r w:rsidRPr="007D762D">
        <w:t>page</w:t>
      </w:r>
      <w:proofErr w:type="spellEnd"/>
      <w:r w:rsidRPr="007D762D">
        <w:t xml:space="preserve"> = </w:t>
      </w:r>
      <w:proofErr w:type="spellStart"/>
      <w:r w:rsidRPr="007D762D">
        <w:t>null</w:t>
      </w:r>
      <w:proofErr w:type="spellEnd"/>
      <w:r w:rsidRPr="007D762D">
        <w:t xml:space="preserve">; // </w:t>
      </w:r>
      <w:proofErr w:type="spellStart"/>
      <w:r w:rsidRPr="007D762D">
        <w:t>поэксперементировать</w:t>
      </w:r>
      <w:proofErr w:type="spellEnd"/>
      <w:r w:rsidRPr="007D762D">
        <w:t>!</w:t>
      </w:r>
    </w:p>
    <w:p w14:paraId="73AD98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r w:rsidRPr="007D762D">
        <w:rPr>
          <w:lang w:val="en-US"/>
        </w:rPr>
        <w:t>if (</w:t>
      </w:r>
      <w:proofErr w:type="gramStart"/>
      <w:r w:rsidRPr="007D762D">
        <w:rPr>
          <w:lang w:val="en-US"/>
        </w:rPr>
        <w:t>page !</w:t>
      </w:r>
      <w:proofErr w:type="gramEnd"/>
      <w:r w:rsidRPr="007D762D">
        <w:rPr>
          <w:lang w:val="en-US"/>
        </w:rPr>
        <w:t>= null) {</w:t>
      </w:r>
    </w:p>
    <w:p w14:paraId="65B06E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RequestDispatcher</w:t>
      </w:r>
      <w:proofErr w:type="spellEnd"/>
      <w:r w:rsidRPr="007D762D">
        <w:rPr>
          <w:lang w:val="en-US"/>
        </w:rPr>
        <w:t xml:space="preserve"> dispatcher = </w:t>
      </w:r>
      <w:proofErr w:type="spellStart"/>
      <w:r w:rsidRPr="007D762D">
        <w:rPr>
          <w:lang w:val="en-US"/>
        </w:rPr>
        <w:t>getServletContext</w:t>
      </w:r>
      <w:proofErr w:type="spellEnd"/>
      <w:r w:rsidRPr="007D762D">
        <w:rPr>
          <w:lang w:val="en-US"/>
        </w:rPr>
        <w:t>(</w:t>
      </w:r>
      <w:proofErr w:type="gramStart"/>
      <w:r w:rsidRPr="007D762D">
        <w:rPr>
          <w:lang w:val="en-US"/>
        </w:rPr>
        <w:t>).</w:t>
      </w:r>
      <w:proofErr w:type="spellStart"/>
      <w:r w:rsidRPr="007D762D">
        <w:rPr>
          <w:lang w:val="en-US"/>
        </w:rPr>
        <w:t>getRequestDispatcher</w:t>
      </w:r>
      <w:proofErr w:type="spellEnd"/>
      <w:proofErr w:type="gramEnd"/>
      <w:r w:rsidRPr="007D762D">
        <w:rPr>
          <w:lang w:val="en-US"/>
        </w:rPr>
        <w:t>(page);</w:t>
      </w:r>
    </w:p>
    <w:p w14:paraId="3C9628E6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t>// вызов страницы ответа на запрос</w:t>
      </w:r>
    </w:p>
    <w:p w14:paraId="67ABD545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</w:r>
      <w:r w:rsidRPr="007D762D">
        <w:tab/>
      </w:r>
      <w:proofErr w:type="spellStart"/>
      <w:r w:rsidRPr="007D762D">
        <w:t>dispatcher.</w:t>
      </w:r>
      <w:proofErr w:type="gramStart"/>
      <w:r w:rsidRPr="007D762D">
        <w:t>forward</w:t>
      </w:r>
      <w:proofErr w:type="spellEnd"/>
      <w:r w:rsidRPr="007D762D">
        <w:t>(</w:t>
      </w:r>
      <w:proofErr w:type="spellStart"/>
      <w:proofErr w:type="gramEnd"/>
      <w:r w:rsidRPr="007D762D">
        <w:t>request</w:t>
      </w:r>
      <w:proofErr w:type="spellEnd"/>
      <w:r w:rsidRPr="007D762D">
        <w:t xml:space="preserve">, </w:t>
      </w:r>
      <w:proofErr w:type="spellStart"/>
      <w:r w:rsidRPr="007D762D">
        <w:t>response</w:t>
      </w:r>
      <w:proofErr w:type="spellEnd"/>
      <w:r w:rsidRPr="007D762D">
        <w:t>);</w:t>
      </w:r>
    </w:p>
    <w:p w14:paraId="4621B07A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  <w:t xml:space="preserve">} </w:t>
      </w:r>
      <w:proofErr w:type="spellStart"/>
      <w:r w:rsidRPr="007D762D">
        <w:t>else</w:t>
      </w:r>
      <w:proofErr w:type="spellEnd"/>
      <w:r w:rsidRPr="007D762D">
        <w:t xml:space="preserve"> {</w:t>
      </w:r>
    </w:p>
    <w:p w14:paraId="157C0E31" w14:textId="77777777" w:rsidR="007D762D" w:rsidRPr="007D762D" w:rsidRDefault="007D762D" w:rsidP="007D762D">
      <w:pPr>
        <w:pStyle w:val="a8"/>
      </w:pPr>
      <w:r w:rsidRPr="007D762D">
        <w:tab/>
      </w:r>
      <w:r w:rsidRPr="007D762D">
        <w:tab/>
      </w:r>
      <w:r w:rsidRPr="007D762D">
        <w:tab/>
        <w:t xml:space="preserve">// установка страницы c </w:t>
      </w:r>
      <w:proofErr w:type="spellStart"/>
      <w:r w:rsidRPr="007D762D">
        <w:t>cообщением</w:t>
      </w:r>
      <w:proofErr w:type="spellEnd"/>
      <w:r w:rsidRPr="007D762D">
        <w:t xml:space="preserve"> об ошибке</w:t>
      </w:r>
    </w:p>
    <w:p w14:paraId="533927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tab/>
      </w:r>
      <w:r w:rsidRPr="007D762D">
        <w:tab/>
      </w:r>
      <w:r w:rsidRPr="007D762D">
        <w:tab/>
      </w:r>
      <w:r w:rsidRPr="007D762D">
        <w:rPr>
          <w:lang w:val="en-US"/>
        </w:rPr>
        <w:t xml:space="preserve">page = </w:t>
      </w:r>
      <w:proofErr w:type="spellStart"/>
      <w:r w:rsidRPr="007D762D">
        <w:rPr>
          <w:lang w:val="en-US"/>
        </w:rPr>
        <w:t>ConfigurationManager.getProperty</w:t>
      </w:r>
      <w:proofErr w:type="spellEnd"/>
      <w:r w:rsidRPr="007D762D">
        <w:rPr>
          <w:lang w:val="en-US"/>
        </w:rPr>
        <w:t>("</w:t>
      </w:r>
      <w:proofErr w:type="spellStart"/>
      <w:proofErr w:type="gramStart"/>
      <w:r w:rsidRPr="007D762D">
        <w:rPr>
          <w:lang w:val="en-US"/>
        </w:rPr>
        <w:t>path.page</w:t>
      </w:r>
      <w:proofErr w:type="gramEnd"/>
      <w:r w:rsidRPr="007D762D">
        <w:rPr>
          <w:lang w:val="en-US"/>
        </w:rPr>
        <w:t>.index</w:t>
      </w:r>
      <w:proofErr w:type="spellEnd"/>
      <w:r w:rsidRPr="007D762D">
        <w:rPr>
          <w:lang w:val="en-US"/>
        </w:rPr>
        <w:t>");</w:t>
      </w:r>
    </w:p>
    <w:p w14:paraId="52AA27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request.getSession</w:t>
      </w:r>
      <w:proofErr w:type="spellEnd"/>
      <w:proofErr w:type="gramEnd"/>
      <w:r w:rsidRPr="007D762D">
        <w:rPr>
          <w:lang w:val="en-US"/>
        </w:rPr>
        <w:t>().</w:t>
      </w:r>
      <w:proofErr w:type="spellStart"/>
      <w:r w:rsidRPr="007D762D">
        <w:rPr>
          <w:lang w:val="en-US"/>
        </w:rPr>
        <w:t>setAttribute</w:t>
      </w:r>
      <w:proofErr w:type="spellEnd"/>
      <w:r w:rsidRPr="007D762D">
        <w:rPr>
          <w:lang w:val="en-US"/>
        </w:rPr>
        <w:t>("</w:t>
      </w:r>
      <w:proofErr w:type="spellStart"/>
      <w:r w:rsidRPr="007D762D">
        <w:rPr>
          <w:lang w:val="en-US"/>
        </w:rPr>
        <w:t>nullPage</w:t>
      </w:r>
      <w:proofErr w:type="spellEnd"/>
      <w:r w:rsidRPr="007D762D">
        <w:rPr>
          <w:lang w:val="en-US"/>
        </w:rPr>
        <w:t xml:space="preserve">", </w:t>
      </w:r>
      <w:proofErr w:type="spellStart"/>
      <w:r w:rsidRPr="007D762D">
        <w:rPr>
          <w:lang w:val="en-US"/>
        </w:rPr>
        <w:t>MessageManager.getProperty</w:t>
      </w:r>
      <w:proofErr w:type="spellEnd"/>
      <w:r w:rsidRPr="007D762D">
        <w:rPr>
          <w:lang w:val="en-US"/>
        </w:rPr>
        <w:t>("</w:t>
      </w:r>
      <w:proofErr w:type="spellStart"/>
      <w:r w:rsidRPr="007D762D">
        <w:rPr>
          <w:lang w:val="en-US"/>
        </w:rPr>
        <w:t>message.nullpage</w:t>
      </w:r>
      <w:proofErr w:type="spellEnd"/>
      <w:r w:rsidRPr="007D762D">
        <w:rPr>
          <w:lang w:val="en-US"/>
        </w:rPr>
        <w:t>"));</w:t>
      </w:r>
    </w:p>
    <w:p w14:paraId="64C803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response.sendRedirect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request.getContextPath</w:t>
      </w:r>
      <w:proofErr w:type="spellEnd"/>
      <w:r w:rsidRPr="007D762D">
        <w:rPr>
          <w:lang w:val="en-US"/>
        </w:rPr>
        <w:t>() + page);</w:t>
      </w:r>
    </w:p>
    <w:p w14:paraId="68410A9D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t>}</w:t>
      </w:r>
    </w:p>
    <w:p w14:paraId="224106EC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5335251B" w14:textId="33B35610" w:rsidR="007D762D" w:rsidRDefault="007D762D" w:rsidP="007D762D">
      <w:pPr>
        <w:pStyle w:val="a8"/>
      </w:pPr>
      <w:r w:rsidRPr="007D762D">
        <w:t>}</w:t>
      </w:r>
    </w:p>
    <w:p w14:paraId="01F984D9" w14:textId="4EB550D5" w:rsidR="007D762D" w:rsidRPr="007D762D" w:rsidRDefault="007D762D" w:rsidP="007D762D">
      <w:pPr>
        <w:pStyle w:val="2"/>
      </w:pPr>
      <w:r>
        <w:t>Good</w:t>
      </w:r>
    </w:p>
    <w:p w14:paraId="6EB18B2E" w14:textId="77777777" w:rsidR="007D762D" w:rsidRPr="007D762D" w:rsidRDefault="007D762D" w:rsidP="007D762D">
      <w:pPr>
        <w:pStyle w:val="a8"/>
      </w:pPr>
      <w:r w:rsidRPr="007D762D">
        <w:t>/**</w:t>
      </w:r>
    </w:p>
    <w:p w14:paraId="2C356676" w14:textId="77777777" w:rsidR="007D762D" w:rsidRPr="007D762D" w:rsidRDefault="007D762D" w:rsidP="007D762D">
      <w:pPr>
        <w:pStyle w:val="a8"/>
      </w:pPr>
      <w:r w:rsidRPr="007D762D">
        <w:t xml:space="preserve"> * Class </w:t>
      </w:r>
      <w:proofErr w:type="spellStart"/>
      <w:r w:rsidRPr="007D762D">
        <w:t>representing</w:t>
      </w:r>
      <w:proofErr w:type="spellEnd"/>
      <w:r w:rsidRPr="007D762D">
        <w:t xml:space="preserve"> a </w:t>
      </w:r>
      <w:proofErr w:type="spellStart"/>
      <w:r w:rsidRPr="007D762D">
        <w:t>good</w:t>
      </w:r>
      <w:proofErr w:type="spellEnd"/>
      <w:r w:rsidRPr="007D762D">
        <w:t>.</w:t>
      </w:r>
    </w:p>
    <w:p w14:paraId="17A8955C" w14:textId="77777777" w:rsidR="007D762D" w:rsidRPr="007D762D" w:rsidRDefault="007D762D" w:rsidP="007D762D">
      <w:pPr>
        <w:pStyle w:val="a8"/>
      </w:pPr>
      <w:r w:rsidRPr="007D762D">
        <w:t xml:space="preserve"> *</w:t>
      </w:r>
    </w:p>
    <w:p w14:paraId="3976B1C1" w14:textId="77777777" w:rsidR="007D762D" w:rsidRPr="007D762D" w:rsidRDefault="007D762D" w:rsidP="007D762D">
      <w:pPr>
        <w:pStyle w:val="a8"/>
      </w:pPr>
      <w:r w:rsidRPr="007D762D">
        <w:t xml:space="preserve"> * @author </w:t>
      </w:r>
      <w:proofErr w:type="spellStart"/>
      <w:r w:rsidRPr="007D762D">
        <w:t>Verbickaya</w:t>
      </w:r>
      <w:proofErr w:type="spellEnd"/>
      <w:r w:rsidRPr="007D762D">
        <w:t xml:space="preserve">, </w:t>
      </w:r>
      <w:proofErr w:type="spellStart"/>
      <w:r w:rsidRPr="007D762D">
        <w:t>Stepanova</w:t>
      </w:r>
      <w:proofErr w:type="spellEnd"/>
    </w:p>
    <w:p w14:paraId="198E0FF5" w14:textId="77777777" w:rsidR="007D762D" w:rsidRPr="007D762D" w:rsidRDefault="007D762D" w:rsidP="007D762D">
      <w:pPr>
        <w:pStyle w:val="a8"/>
      </w:pPr>
      <w:r w:rsidRPr="007D762D">
        <w:t xml:space="preserve"> */</w:t>
      </w:r>
    </w:p>
    <w:p w14:paraId="7A06F17B" w14:textId="77777777" w:rsidR="007D762D" w:rsidRPr="007D762D" w:rsidRDefault="007D762D" w:rsidP="007D762D">
      <w:pPr>
        <w:pStyle w:val="a8"/>
      </w:pPr>
      <w:proofErr w:type="spellStart"/>
      <w:r w:rsidRPr="007D762D">
        <w:t>public</w:t>
      </w:r>
      <w:proofErr w:type="spellEnd"/>
      <w:r w:rsidRPr="007D762D">
        <w:t xml:space="preserve"> </w:t>
      </w:r>
      <w:proofErr w:type="spellStart"/>
      <w:r w:rsidRPr="007D762D">
        <w:t>class</w:t>
      </w:r>
      <w:proofErr w:type="spellEnd"/>
      <w:r w:rsidRPr="007D762D">
        <w:t xml:space="preserve"> Good {</w:t>
      </w:r>
    </w:p>
    <w:p w14:paraId="776B06D3" w14:textId="77777777" w:rsidR="007D762D" w:rsidRPr="007D762D" w:rsidRDefault="007D762D" w:rsidP="007D762D">
      <w:pPr>
        <w:pStyle w:val="a8"/>
      </w:pPr>
    </w:p>
    <w:p w14:paraId="5FF1B2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for the good. */</w:t>
      </w:r>
    </w:p>
    <w:p w14:paraId="56532D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id;</w:t>
      </w:r>
    </w:p>
    <w:p w14:paraId="4FF586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1931D5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Name of the good. */</w:t>
      </w:r>
    </w:p>
    <w:p w14:paraId="27EB2A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name;</w:t>
      </w:r>
    </w:p>
    <w:p w14:paraId="03B9C2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85D85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Description of the good. */</w:t>
      </w:r>
    </w:p>
    <w:p w14:paraId="06E531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description;</w:t>
      </w:r>
    </w:p>
    <w:p w14:paraId="21B24A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FE689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Category of the good. */</w:t>
      </w:r>
    </w:p>
    <w:p w14:paraId="5A26E9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category;</w:t>
      </w:r>
    </w:p>
    <w:p w14:paraId="21EA66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38729C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Starting price of the good. */</w:t>
      </w:r>
    </w:p>
    <w:p w14:paraId="1FF6FC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61354D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4D8B0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of the good. */</w:t>
      </w:r>
    </w:p>
    <w:p w14:paraId="17FCD4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price;</w:t>
      </w:r>
    </w:p>
    <w:p w14:paraId="59832F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18B0A9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step for the good. */</w:t>
      </w:r>
    </w:p>
    <w:p w14:paraId="4C76257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6B87A5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DD618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Number of bids on the good */</w:t>
      </w:r>
    </w:p>
    <w:p w14:paraId="29743E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6B8EAF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</w:p>
    <w:p w14:paraId="5BDF98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Creation date of the good */</w:t>
      </w:r>
    </w:p>
    <w:p w14:paraId="2BF44C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5626C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83192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Selling date of the good */</w:t>
      </w:r>
    </w:p>
    <w:p w14:paraId="10DC25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68A579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F3725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Interval for selling the good. */</w:t>
      </w:r>
    </w:p>
    <w:p w14:paraId="71B3B6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167E35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02E417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Status of the good (selling, sold, removed). */</w:t>
      </w:r>
    </w:p>
    <w:p w14:paraId="035347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status;</w:t>
      </w:r>
    </w:p>
    <w:p w14:paraId="2CD96E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C6B5F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Seller's name for the good. */</w:t>
      </w:r>
    </w:p>
    <w:p w14:paraId="2E2CA7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seller;</w:t>
      </w:r>
    </w:p>
    <w:p w14:paraId="021D6DBC" w14:textId="77777777" w:rsidR="007D762D" w:rsidRPr="007D762D" w:rsidRDefault="007D762D" w:rsidP="007D762D">
      <w:pPr>
        <w:pStyle w:val="a8"/>
        <w:rPr>
          <w:lang w:val="en-US"/>
        </w:rPr>
      </w:pPr>
    </w:p>
    <w:p w14:paraId="3E077B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02130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Default constructor.</w:t>
      </w:r>
    </w:p>
    <w:p w14:paraId="5450C7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F1F7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Good(</w:t>
      </w:r>
      <w:proofErr w:type="gramEnd"/>
      <w:r w:rsidRPr="007D762D">
        <w:rPr>
          <w:lang w:val="en-US"/>
        </w:rPr>
        <w:t>) {</w:t>
      </w:r>
    </w:p>
    <w:p w14:paraId="12B75E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FA48BE9" w14:textId="77777777" w:rsidR="007D762D" w:rsidRPr="007D762D" w:rsidRDefault="007D762D" w:rsidP="007D762D">
      <w:pPr>
        <w:pStyle w:val="a8"/>
        <w:rPr>
          <w:lang w:val="en-US"/>
        </w:rPr>
      </w:pPr>
    </w:p>
    <w:p w14:paraId="06983FE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9D7C3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05843A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CC463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for the good.</w:t>
      </w:r>
    </w:p>
    <w:p w14:paraId="5521E9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10FCF3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530E57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68508E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- starting price of the good.</w:t>
      </w:r>
    </w:p>
    <w:p w14:paraId="756EBF1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current price of the good.</w:t>
      </w:r>
    </w:p>
    <w:p w14:paraId="34A691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7524FC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- number of bids on the good.</w:t>
      </w:r>
    </w:p>
    <w:p w14:paraId="26F3C9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 - creation date of the good.</w:t>
      </w:r>
    </w:p>
    <w:p w14:paraId="71748B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 - selling date of the good.</w:t>
      </w:r>
    </w:p>
    <w:p w14:paraId="1F214B8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5B5AE4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status - status of the good (selling, sold, removed).</w:t>
      </w:r>
    </w:p>
    <w:p w14:paraId="4909D6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-seller's name for the good.</w:t>
      </w:r>
    </w:p>
    <w:p w14:paraId="197441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BFC22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Good(</w:t>
      </w:r>
      <w:proofErr w:type="gramEnd"/>
      <w:r w:rsidRPr="007D762D">
        <w:rPr>
          <w:lang w:val="en-US"/>
        </w:rPr>
        <w:t xml:space="preserve">int id, String name, String description, String category, 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, int price, 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,</w:t>
      </w:r>
    </w:p>
    <w:p w14:paraId="32C4EF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, 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, 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, 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status,</w:t>
      </w:r>
    </w:p>
    <w:p w14:paraId="481F41E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String seller) {</w:t>
      </w:r>
    </w:p>
    <w:p w14:paraId="722F746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(id);</w:t>
      </w:r>
    </w:p>
    <w:p w14:paraId="2191BC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(name);</w:t>
      </w:r>
    </w:p>
    <w:p w14:paraId="6F08E5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(description);</w:t>
      </w:r>
    </w:p>
    <w:p w14:paraId="434CC1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setCategory</w:t>
      </w:r>
      <w:proofErr w:type="spellEnd"/>
      <w:r w:rsidRPr="007D762D">
        <w:rPr>
          <w:lang w:val="en-US"/>
        </w:rPr>
        <w:t>(category);</w:t>
      </w:r>
    </w:p>
    <w:p w14:paraId="72A6F5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setStartPrice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);</w:t>
      </w:r>
    </w:p>
    <w:p w14:paraId="0A2258D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(price);</w:t>
      </w:r>
    </w:p>
    <w:p w14:paraId="62B664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);</w:t>
      </w:r>
    </w:p>
    <w:p w14:paraId="0A4037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setBetCount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);</w:t>
      </w:r>
    </w:p>
    <w:p w14:paraId="5CAC8B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setCreatingDate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);</w:t>
      </w:r>
    </w:p>
    <w:p w14:paraId="62605E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setSellingDate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);</w:t>
      </w:r>
    </w:p>
    <w:p w14:paraId="2603EB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setSellingInterval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);</w:t>
      </w:r>
    </w:p>
    <w:p w14:paraId="7F6556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setStatus</w:t>
      </w:r>
      <w:proofErr w:type="spellEnd"/>
      <w:r w:rsidRPr="007D762D">
        <w:rPr>
          <w:lang w:val="en-US"/>
        </w:rPr>
        <w:t>(status);</w:t>
      </w:r>
    </w:p>
    <w:p w14:paraId="6DB1CC2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setSeller</w:t>
      </w:r>
      <w:proofErr w:type="spellEnd"/>
      <w:r w:rsidRPr="007D762D">
        <w:rPr>
          <w:lang w:val="en-US"/>
        </w:rPr>
        <w:t>(seller);</w:t>
      </w:r>
    </w:p>
    <w:p w14:paraId="58F18F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62CDF8E" w14:textId="77777777" w:rsidR="007D762D" w:rsidRPr="007D762D" w:rsidRDefault="007D762D" w:rsidP="007D762D">
      <w:pPr>
        <w:pStyle w:val="a8"/>
        <w:rPr>
          <w:lang w:val="en-US"/>
        </w:rPr>
      </w:pPr>
    </w:p>
    <w:p w14:paraId="428928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2F0D3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Compares this good to another object for equality.</w:t>
      </w:r>
    </w:p>
    <w:p w14:paraId="0BF407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BD95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obj - object to compare to.</w:t>
      </w:r>
    </w:p>
    <w:p w14:paraId="23248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true if the objects are equal, false otherwise.</w:t>
      </w:r>
    </w:p>
    <w:p w14:paraId="4BBA25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F3970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198AA7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gramStart"/>
      <w:r w:rsidRPr="007D762D">
        <w:rPr>
          <w:lang w:val="en-US"/>
        </w:rPr>
        <w:t>equals(</w:t>
      </w:r>
      <w:proofErr w:type="gramEnd"/>
      <w:r w:rsidRPr="007D762D">
        <w:rPr>
          <w:lang w:val="en-US"/>
        </w:rPr>
        <w:t>Object obj) {</w:t>
      </w:r>
    </w:p>
    <w:p w14:paraId="77549B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if (this == obj)</w:t>
      </w:r>
    </w:p>
    <w:p w14:paraId="03CCF5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true;</w:t>
      </w:r>
    </w:p>
    <w:p w14:paraId="690435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if (obj == null || </w:t>
      </w:r>
      <w:proofErr w:type="spellStart"/>
      <w:proofErr w:type="gramStart"/>
      <w:r w:rsidRPr="007D762D">
        <w:rPr>
          <w:lang w:val="en-US"/>
        </w:rPr>
        <w:t>getClass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) != </w:t>
      </w:r>
      <w:proofErr w:type="spellStart"/>
      <w:r w:rsidRPr="007D762D">
        <w:rPr>
          <w:lang w:val="en-US"/>
        </w:rPr>
        <w:t>obj.getClass</w:t>
      </w:r>
      <w:proofErr w:type="spellEnd"/>
      <w:r w:rsidRPr="007D762D">
        <w:rPr>
          <w:lang w:val="en-US"/>
        </w:rPr>
        <w:t>())</w:t>
      </w:r>
    </w:p>
    <w:p w14:paraId="6197BB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false;</w:t>
      </w:r>
    </w:p>
    <w:p w14:paraId="150869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Good </w:t>
      </w:r>
      <w:proofErr w:type="spellStart"/>
      <w:r w:rsidRPr="007D762D">
        <w:rPr>
          <w:lang w:val="en-US"/>
        </w:rPr>
        <w:t>good</w:t>
      </w:r>
      <w:proofErr w:type="spellEnd"/>
      <w:r w:rsidRPr="007D762D">
        <w:rPr>
          <w:lang w:val="en-US"/>
        </w:rPr>
        <w:t xml:space="preserve"> = (Good) obj;</w:t>
      </w:r>
    </w:p>
    <w:p w14:paraId="7EC4BC3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id == </w:t>
      </w:r>
      <w:proofErr w:type="spellStart"/>
      <w:proofErr w:type="gramStart"/>
      <w:r w:rsidRPr="007D762D">
        <w:rPr>
          <w:lang w:val="en-US"/>
        </w:rPr>
        <w:t>good.getId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name.equals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good.getName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description.equals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good.getDescription</w:t>
      </w:r>
      <w:proofErr w:type="spellEnd"/>
      <w:r w:rsidRPr="007D762D">
        <w:rPr>
          <w:lang w:val="en-US"/>
        </w:rPr>
        <w:t>())</w:t>
      </w:r>
    </w:p>
    <w:p w14:paraId="5C75DD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category.equals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good.getCategory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good.getStartPrice</w:t>
      </w:r>
      <w:proofErr w:type="spellEnd"/>
      <w:r w:rsidRPr="007D762D">
        <w:rPr>
          <w:lang w:val="en-US"/>
        </w:rPr>
        <w:t xml:space="preserve">() &amp;&amp; price == </w:t>
      </w:r>
      <w:proofErr w:type="spellStart"/>
      <w:r w:rsidRPr="007D762D">
        <w:rPr>
          <w:lang w:val="en-US"/>
        </w:rPr>
        <w:t>good.getPrice</w:t>
      </w:r>
      <w:proofErr w:type="spellEnd"/>
      <w:r w:rsidRPr="007D762D">
        <w:rPr>
          <w:lang w:val="en-US"/>
        </w:rPr>
        <w:t>()</w:t>
      </w:r>
    </w:p>
    <w:p w14:paraId="30C52E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good.getPriceStep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good.getBetCount</w:t>
      </w:r>
      <w:proofErr w:type="spellEnd"/>
      <w:r w:rsidRPr="007D762D">
        <w:rPr>
          <w:lang w:val="en-US"/>
        </w:rPr>
        <w:t>()</w:t>
      </w:r>
    </w:p>
    <w:p w14:paraId="179F68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creatingDate.equals</w:t>
      </w:r>
      <w:proofErr w:type="spellEnd"/>
      <w:r w:rsidRPr="007D762D">
        <w:rPr>
          <w:lang w:val="en-US"/>
        </w:rPr>
        <w:t>(</w:t>
      </w:r>
      <w:proofErr w:type="spellStart"/>
      <w:proofErr w:type="gramStart"/>
      <w:r w:rsidRPr="007D762D">
        <w:rPr>
          <w:lang w:val="en-US"/>
        </w:rPr>
        <w:t>good.getCreatingDate</w:t>
      </w:r>
      <w:proofErr w:type="spellEnd"/>
      <w:proofErr w:type="gram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sellingDate.equals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good.getSellingDate</w:t>
      </w:r>
      <w:proofErr w:type="spellEnd"/>
      <w:r w:rsidRPr="007D762D">
        <w:rPr>
          <w:lang w:val="en-US"/>
        </w:rPr>
        <w:t>())</w:t>
      </w:r>
    </w:p>
    <w:p w14:paraId="598612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good.getSellingInterval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status.equals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good.getStatus</w:t>
      </w:r>
      <w:proofErr w:type="spellEnd"/>
      <w:r w:rsidRPr="007D762D">
        <w:rPr>
          <w:lang w:val="en-US"/>
        </w:rPr>
        <w:t>())</w:t>
      </w:r>
    </w:p>
    <w:p w14:paraId="077889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seller.equals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good.getSeller</w:t>
      </w:r>
      <w:proofErr w:type="spellEnd"/>
      <w:r w:rsidRPr="007D762D">
        <w:rPr>
          <w:lang w:val="en-US"/>
        </w:rPr>
        <w:t>());</w:t>
      </w:r>
    </w:p>
    <w:p w14:paraId="363963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B125CE" w14:textId="77777777" w:rsidR="007D762D" w:rsidRPr="007D762D" w:rsidRDefault="007D762D" w:rsidP="007D762D">
      <w:pPr>
        <w:pStyle w:val="a8"/>
        <w:rPr>
          <w:lang w:val="en-US"/>
        </w:rPr>
      </w:pPr>
    </w:p>
    <w:p w14:paraId="710440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B34FB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Calculates a hash code for this good.</w:t>
      </w:r>
    </w:p>
    <w:p w14:paraId="4AA865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938B2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hash code value.</w:t>
      </w:r>
    </w:p>
    <w:p w14:paraId="4F220D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87015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2EEFD9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hashCode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28007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Objects.hash</w:t>
      </w:r>
      <w:proofErr w:type="spellEnd"/>
      <w:r w:rsidRPr="007D762D">
        <w:rPr>
          <w:lang w:val="en-US"/>
        </w:rPr>
        <w:t xml:space="preserve">(id, name, description, category,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, price,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,</w:t>
      </w:r>
    </w:p>
    <w:p w14:paraId="44BC6B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, status, seller);</w:t>
      </w:r>
    </w:p>
    <w:p w14:paraId="0B8668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E66AFB0" w14:textId="77777777" w:rsidR="007D762D" w:rsidRPr="007D762D" w:rsidRDefault="007D762D" w:rsidP="007D762D">
      <w:pPr>
        <w:pStyle w:val="a8"/>
        <w:rPr>
          <w:lang w:val="en-US"/>
        </w:rPr>
      </w:pPr>
    </w:p>
    <w:p w14:paraId="046EB6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4BC7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unique identifier for the good.</w:t>
      </w:r>
    </w:p>
    <w:p w14:paraId="4423EB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104C6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unique identifier for the good.</w:t>
      </w:r>
    </w:p>
    <w:p w14:paraId="1F2EA5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B8A7C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6ADA48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id;</w:t>
      </w:r>
    </w:p>
    <w:p w14:paraId="532AB7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8BC78E9" w14:textId="77777777" w:rsidR="007D762D" w:rsidRPr="007D762D" w:rsidRDefault="007D762D" w:rsidP="007D762D">
      <w:pPr>
        <w:pStyle w:val="a8"/>
        <w:rPr>
          <w:lang w:val="en-US"/>
        </w:rPr>
      </w:pPr>
    </w:p>
    <w:p w14:paraId="617755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A1E3E7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unique identifier for the good.</w:t>
      </w:r>
    </w:p>
    <w:p w14:paraId="355012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D667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for the good.</w:t>
      </w:r>
    </w:p>
    <w:p w14:paraId="4B5025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CB5DB5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id) {</w:t>
      </w:r>
    </w:p>
    <w:p w14:paraId="47AB82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this.id = id;</w:t>
      </w:r>
    </w:p>
    <w:p w14:paraId="19B28F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23ADECE" w14:textId="77777777" w:rsidR="007D762D" w:rsidRPr="007D762D" w:rsidRDefault="007D762D" w:rsidP="007D762D">
      <w:pPr>
        <w:pStyle w:val="a8"/>
        <w:rPr>
          <w:lang w:val="en-US"/>
        </w:rPr>
      </w:pPr>
    </w:p>
    <w:p w14:paraId="57826D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1C14A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name of the good.</w:t>
      </w:r>
    </w:p>
    <w:p w14:paraId="2F48DD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5D90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name of the good.</w:t>
      </w:r>
    </w:p>
    <w:p w14:paraId="357324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D48CF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D4B39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name;</w:t>
      </w:r>
    </w:p>
    <w:p w14:paraId="19EBE11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92612E9" w14:textId="77777777" w:rsidR="007D762D" w:rsidRPr="007D762D" w:rsidRDefault="007D762D" w:rsidP="007D762D">
      <w:pPr>
        <w:pStyle w:val="a8"/>
        <w:rPr>
          <w:lang w:val="en-US"/>
        </w:rPr>
      </w:pPr>
    </w:p>
    <w:p w14:paraId="14B01DE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37910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name of the good.</w:t>
      </w:r>
    </w:p>
    <w:p w14:paraId="167BAF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1F8A0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5A371E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FA652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name) {</w:t>
      </w:r>
    </w:p>
    <w:p w14:paraId="7AB50E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this.name = name;</w:t>
      </w:r>
    </w:p>
    <w:p w14:paraId="0EF12B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}</w:t>
      </w:r>
    </w:p>
    <w:p w14:paraId="551B136A" w14:textId="77777777" w:rsidR="007D762D" w:rsidRPr="007D762D" w:rsidRDefault="007D762D" w:rsidP="007D762D">
      <w:pPr>
        <w:pStyle w:val="a8"/>
        <w:rPr>
          <w:lang w:val="en-US"/>
        </w:rPr>
      </w:pPr>
    </w:p>
    <w:p w14:paraId="0AC4B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719E3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category of the good.</w:t>
      </w:r>
    </w:p>
    <w:p w14:paraId="7741C9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1E30F2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category of the good.</w:t>
      </w:r>
    </w:p>
    <w:p w14:paraId="6EC7FC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268F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75D16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category;</w:t>
      </w:r>
    </w:p>
    <w:p w14:paraId="3931E1A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9ABD61C" w14:textId="77777777" w:rsidR="007D762D" w:rsidRPr="007D762D" w:rsidRDefault="007D762D" w:rsidP="007D762D">
      <w:pPr>
        <w:pStyle w:val="a8"/>
        <w:rPr>
          <w:lang w:val="en-US"/>
        </w:rPr>
      </w:pPr>
    </w:p>
    <w:p w14:paraId="6041BA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496E1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category of the good.</w:t>
      </w:r>
    </w:p>
    <w:p w14:paraId="3B60ED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0740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4EE19C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02B8E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category) {</w:t>
      </w:r>
    </w:p>
    <w:p w14:paraId="620052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this.category</w:t>
      </w:r>
      <w:proofErr w:type="spellEnd"/>
      <w:proofErr w:type="gramEnd"/>
      <w:r w:rsidRPr="007D762D">
        <w:rPr>
          <w:lang w:val="en-US"/>
        </w:rPr>
        <w:t xml:space="preserve"> = category;</w:t>
      </w:r>
    </w:p>
    <w:p w14:paraId="41607F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E10BC91" w14:textId="77777777" w:rsidR="007D762D" w:rsidRPr="007D762D" w:rsidRDefault="007D762D" w:rsidP="007D762D">
      <w:pPr>
        <w:pStyle w:val="a8"/>
        <w:rPr>
          <w:lang w:val="en-US"/>
        </w:rPr>
      </w:pPr>
    </w:p>
    <w:p w14:paraId="531ED0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03C54C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description of the good.</w:t>
      </w:r>
    </w:p>
    <w:p w14:paraId="058D6B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D60F3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description of the good.</w:t>
      </w:r>
    </w:p>
    <w:p w14:paraId="2B6E0A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7A7DC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DD094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description;</w:t>
      </w:r>
    </w:p>
    <w:p w14:paraId="05E57A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F94D5E5" w14:textId="77777777" w:rsidR="007D762D" w:rsidRPr="007D762D" w:rsidRDefault="007D762D" w:rsidP="007D762D">
      <w:pPr>
        <w:pStyle w:val="a8"/>
        <w:rPr>
          <w:lang w:val="en-US"/>
        </w:rPr>
      </w:pPr>
    </w:p>
    <w:p w14:paraId="1BDE99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5ABA9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description of the good.</w:t>
      </w:r>
    </w:p>
    <w:p w14:paraId="65999DC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147AB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4590C1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5DBA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description) {</w:t>
      </w:r>
    </w:p>
    <w:p w14:paraId="6FD610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this.description</w:t>
      </w:r>
      <w:proofErr w:type="spellEnd"/>
      <w:proofErr w:type="gramEnd"/>
      <w:r w:rsidRPr="007D762D">
        <w:rPr>
          <w:lang w:val="en-US"/>
        </w:rPr>
        <w:t xml:space="preserve"> = description;</w:t>
      </w:r>
    </w:p>
    <w:p w14:paraId="023EB1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A2A77BF" w14:textId="77777777" w:rsidR="007D762D" w:rsidRPr="007D762D" w:rsidRDefault="007D762D" w:rsidP="007D762D">
      <w:pPr>
        <w:pStyle w:val="a8"/>
        <w:rPr>
          <w:lang w:val="en-US"/>
        </w:rPr>
      </w:pPr>
    </w:p>
    <w:p w14:paraId="0A40B4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F5D5D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starting price of the good.</w:t>
      </w:r>
    </w:p>
    <w:p w14:paraId="6BC96A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8FA9E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Starting price of the good.</w:t>
      </w:r>
    </w:p>
    <w:p w14:paraId="31960B1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43445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public int </w:t>
      </w:r>
      <w:proofErr w:type="spellStart"/>
      <w:proofErr w:type="gramStart"/>
      <w:r w:rsidRPr="007D762D">
        <w:rPr>
          <w:lang w:val="en-US"/>
        </w:rPr>
        <w:t>getStartPrice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45279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2AFAD3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39B038E" w14:textId="77777777" w:rsidR="007D762D" w:rsidRPr="007D762D" w:rsidRDefault="007D762D" w:rsidP="007D762D">
      <w:pPr>
        <w:pStyle w:val="a8"/>
        <w:rPr>
          <w:lang w:val="en-US"/>
        </w:rPr>
      </w:pPr>
    </w:p>
    <w:p w14:paraId="1CE45A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F6BA4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starting price of the good.</w:t>
      </w:r>
    </w:p>
    <w:p w14:paraId="5F99B3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9869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 xml:space="preserve"> - starting price of the good.</w:t>
      </w:r>
    </w:p>
    <w:p w14:paraId="401754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A1EA2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setStartPrice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) {</w:t>
      </w:r>
    </w:p>
    <w:p w14:paraId="644E20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this.startPrice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startPrice</w:t>
      </w:r>
      <w:proofErr w:type="spellEnd"/>
      <w:r w:rsidRPr="007D762D">
        <w:rPr>
          <w:lang w:val="en-US"/>
        </w:rPr>
        <w:t>;</w:t>
      </w:r>
    </w:p>
    <w:p w14:paraId="244F6F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675DB65" w14:textId="77777777" w:rsidR="007D762D" w:rsidRPr="007D762D" w:rsidRDefault="007D762D" w:rsidP="007D762D">
      <w:pPr>
        <w:pStyle w:val="a8"/>
        <w:rPr>
          <w:lang w:val="en-US"/>
        </w:rPr>
      </w:pPr>
    </w:p>
    <w:p w14:paraId="426E6D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16266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of the good.</w:t>
      </w:r>
    </w:p>
    <w:p w14:paraId="56FC66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01A3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of the good.</w:t>
      </w:r>
    </w:p>
    <w:p w14:paraId="55E40F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9396B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AE5EA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price;</w:t>
      </w:r>
    </w:p>
    <w:p w14:paraId="0153B2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2F89EA3" w14:textId="77777777" w:rsidR="007D762D" w:rsidRPr="007D762D" w:rsidRDefault="007D762D" w:rsidP="007D762D">
      <w:pPr>
        <w:pStyle w:val="a8"/>
        <w:rPr>
          <w:lang w:val="en-US"/>
        </w:rPr>
      </w:pPr>
    </w:p>
    <w:p w14:paraId="16EA86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2432A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of the good.</w:t>
      </w:r>
    </w:p>
    <w:p w14:paraId="0DB766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FF659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good.</w:t>
      </w:r>
    </w:p>
    <w:p w14:paraId="38C874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D2A72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price) {</w:t>
      </w:r>
    </w:p>
    <w:p w14:paraId="60793E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</w:t>
      </w:r>
      <w:proofErr w:type="spellEnd"/>
      <w:proofErr w:type="gramEnd"/>
      <w:r w:rsidRPr="007D762D">
        <w:rPr>
          <w:lang w:val="en-US"/>
        </w:rPr>
        <w:t xml:space="preserve"> = price;</w:t>
      </w:r>
    </w:p>
    <w:p w14:paraId="26502B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CAD7F29" w14:textId="77777777" w:rsidR="007D762D" w:rsidRPr="007D762D" w:rsidRDefault="007D762D" w:rsidP="007D762D">
      <w:pPr>
        <w:pStyle w:val="a8"/>
        <w:rPr>
          <w:lang w:val="en-US"/>
        </w:rPr>
      </w:pPr>
    </w:p>
    <w:p w14:paraId="56F435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1B019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step for the good.</w:t>
      </w:r>
    </w:p>
    <w:p w14:paraId="0BC214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FA143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step for the good.</w:t>
      </w:r>
    </w:p>
    <w:p w14:paraId="589F38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F3690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B61FE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197FAF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89779D" w14:textId="77777777" w:rsidR="007D762D" w:rsidRPr="007D762D" w:rsidRDefault="007D762D" w:rsidP="007D762D">
      <w:pPr>
        <w:pStyle w:val="a8"/>
        <w:rPr>
          <w:lang w:val="en-US"/>
        </w:rPr>
      </w:pPr>
    </w:p>
    <w:p w14:paraId="7EBE97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0D379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step for the good.</w:t>
      </w:r>
    </w:p>
    <w:p w14:paraId="7BD6F9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1345C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50BE22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941F0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 {</w:t>
      </w:r>
    </w:p>
    <w:p w14:paraId="61A87E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this.priceStep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;</w:t>
      </w:r>
    </w:p>
    <w:p w14:paraId="180390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BD3B6C3" w14:textId="77777777" w:rsidR="007D762D" w:rsidRPr="007D762D" w:rsidRDefault="007D762D" w:rsidP="007D762D">
      <w:pPr>
        <w:pStyle w:val="a8"/>
        <w:rPr>
          <w:lang w:val="en-US"/>
        </w:rPr>
      </w:pPr>
    </w:p>
    <w:p w14:paraId="641741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B3737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number of bids on the good.</w:t>
      </w:r>
    </w:p>
    <w:p w14:paraId="4068E3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2D94C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number of bids on the good.</w:t>
      </w:r>
    </w:p>
    <w:p w14:paraId="355861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A98C3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getBetCount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717E9C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213503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9E0878D" w14:textId="77777777" w:rsidR="007D762D" w:rsidRPr="007D762D" w:rsidRDefault="007D762D" w:rsidP="007D762D">
      <w:pPr>
        <w:pStyle w:val="a8"/>
        <w:rPr>
          <w:lang w:val="en-US"/>
        </w:rPr>
      </w:pPr>
    </w:p>
    <w:p w14:paraId="05BCF4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CEF64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number of bids on the good.</w:t>
      </w:r>
    </w:p>
    <w:p w14:paraId="46EB43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A8BF9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 xml:space="preserve"> - number of bids on the good.</w:t>
      </w:r>
    </w:p>
    <w:p w14:paraId="76EDA0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35DB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setBetCount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) {</w:t>
      </w:r>
    </w:p>
    <w:p w14:paraId="4E263A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this.betCount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betCount</w:t>
      </w:r>
      <w:proofErr w:type="spellEnd"/>
      <w:r w:rsidRPr="007D762D">
        <w:rPr>
          <w:lang w:val="en-US"/>
        </w:rPr>
        <w:t>;</w:t>
      </w:r>
    </w:p>
    <w:p w14:paraId="2BB10B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224F4B2" w14:textId="77777777" w:rsidR="007D762D" w:rsidRPr="007D762D" w:rsidRDefault="007D762D" w:rsidP="007D762D">
      <w:pPr>
        <w:pStyle w:val="a8"/>
        <w:rPr>
          <w:lang w:val="en-US"/>
        </w:rPr>
      </w:pPr>
    </w:p>
    <w:p w14:paraId="1ECC35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B1CB6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creation date of the good.</w:t>
      </w:r>
    </w:p>
    <w:p w14:paraId="378A7B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6BA04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creation date of the good.</w:t>
      </w:r>
    </w:p>
    <w:p w14:paraId="395388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496E4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getCreatingDate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BBED4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22EFB7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151E90C" w14:textId="77777777" w:rsidR="007D762D" w:rsidRPr="007D762D" w:rsidRDefault="007D762D" w:rsidP="007D762D">
      <w:pPr>
        <w:pStyle w:val="a8"/>
        <w:rPr>
          <w:lang w:val="en-US"/>
        </w:rPr>
      </w:pPr>
    </w:p>
    <w:p w14:paraId="1E664C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559932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creation date of the good.</w:t>
      </w:r>
    </w:p>
    <w:p w14:paraId="713784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9EBCF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 xml:space="preserve"> - creation date of the good.</w:t>
      </w:r>
    </w:p>
    <w:p w14:paraId="668A0B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F041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setCreatingDate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Date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) {</w:t>
      </w:r>
    </w:p>
    <w:p w14:paraId="140AB3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this.creatingDate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creatingDate</w:t>
      </w:r>
      <w:proofErr w:type="spellEnd"/>
      <w:r w:rsidRPr="007D762D">
        <w:rPr>
          <w:lang w:val="en-US"/>
        </w:rPr>
        <w:t>;</w:t>
      </w:r>
    </w:p>
    <w:p w14:paraId="798901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81C5BA9" w14:textId="77777777" w:rsidR="007D762D" w:rsidRPr="007D762D" w:rsidRDefault="007D762D" w:rsidP="007D762D">
      <w:pPr>
        <w:pStyle w:val="a8"/>
        <w:rPr>
          <w:lang w:val="en-US"/>
        </w:rPr>
      </w:pPr>
    </w:p>
    <w:p w14:paraId="12F525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1AAC2C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Gets selling date of the good.</w:t>
      </w:r>
    </w:p>
    <w:p w14:paraId="6EFF65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6DB0B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selling date of the good.</w:t>
      </w:r>
    </w:p>
    <w:p w14:paraId="2C46DF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5F954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getSellingDate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93E7B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2D0749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BA3639F" w14:textId="77777777" w:rsidR="007D762D" w:rsidRPr="007D762D" w:rsidRDefault="007D762D" w:rsidP="007D762D">
      <w:pPr>
        <w:pStyle w:val="a8"/>
        <w:rPr>
          <w:lang w:val="en-US"/>
        </w:rPr>
      </w:pPr>
    </w:p>
    <w:p w14:paraId="16318D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60C41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selling date of the good.</w:t>
      </w:r>
    </w:p>
    <w:p w14:paraId="1F3CAB9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58EF3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 xml:space="preserve"> - selling date of the good.</w:t>
      </w:r>
    </w:p>
    <w:p w14:paraId="0831B16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56FAD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setSellingDate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Date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) {</w:t>
      </w:r>
    </w:p>
    <w:p w14:paraId="585F4B8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this.sellingDate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sellingDate</w:t>
      </w:r>
      <w:proofErr w:type="spellEnd"/>
      <w:r w:rsidRPr="007D762D">
        <w:rPr>
          <w:lang w:val="en-US"/>
        </w:rPr>
        <w:t>;</w:t>
      </w:r>
    </w:p>
    <w:p w14:paraId="5AE27A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D8DD9BF" w14:textId="77777777" w:rsidR="007D762D" w:rsidRPr="007D762D" w:rsidRDefault="007D762D" w:rsidP="007D762D">
      <w:pPr>
        <w:pStyle w:val="a8"/>
        <w:rPr>
          <w:lang w:val="en-US"/>
        </w:rPr>
      </w:pPr>
    </w:p>
    <w:p w14:paraId="05E754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B38D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interval for selling the good.</w:t>
      </w:r>
    </w:p>
    <w:p w14:paraId="013904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37144F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interval for selling the good.</w:t>
      </w:r>
    </w:p>
    <w:p w14:paraId="2B7039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B5189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getSellingInterval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521F95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20C8C7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198C7DE" w14:textId="77777777" w:rsidR="007D762D" w:rsidRPr="007D762D" w:rsidRDefault="007D762D" w:rsidP="007D762D">
      <w:pPr>
        <w:pStyle w:val="a8"/>
        <w:rPr>
          <w:lang w:val="en-US"/>
        </w:rPr>
      </w:pPr>
    </w:p>
    <w:p w14:paraId="6D386C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8B50C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interval for selling the good.</w:t>
      </w:r>
    </w:p>
    <w:p w14:paraId="44A446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D24EC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3C7FFE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497C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setSellingInterval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 {</w:t>
      </w:r>
    </w:p>
    <w:p w14:paraId="3F4563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this.sellingInterval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;</w:t>
      </w:r>
    </w:p>
    <w:p w14:paraId="640C79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DB1094C" w14:textId="77777777" w:rsidR="007D762D" w:rsidRPr="007D762D" w:rsidRDefault="007D762D" w:rsidP="007D762D">
      <w:pPr>
        <w:pStyle w:val="a8"/>
        <w:rPr>
          <w:lang w:val="en-US"/>
        </w:rPr>
      </w:pPr>
    </w:p>
    <w:p w14:paraId="1BBE84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6EA04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status of the good.</w:t>
      </w:r>
    </w:p>
    <w:p w14:paraId="0AABA1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558C5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status of the good.</w:t>
      </w:r>
    </w:p>
    <w:p w14:paraId="6991D3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A5A62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getStatus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89209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status;</w:t>
      </w:r>
    </w:p>
    <w:p w14:paraId="358AC5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7BC7066" w14:textId="77777777" w:rsidR="007D762D" w:rsidRPr="007D762D" w:rsidRDefault="007D762D" w:rsidP="007D762D">
      <w:pPr>
        <w:pStyle w:val="a8"/>
        <w:rPr>
          <w:lang w:val="en-US"/>
        </w:rPr>
      </w:pPr>
    </w:p>
    <w:p w14:paraId="0330D3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328AC1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status of the good.</w:t>
      </w:r>
    </w:p>
    <w:p w14:paraId="4A5EAF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D6D3A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status - status of the good.</w:t>
      </w:r>
    </w:p>
    <w:p w14:paraId="5261F5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306FC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GoodStatusEnum</w:t>
      </w:r>
      <w:proofErr w:type="spellEnd"/>
      <w:r w:rsidRPr="007D762D">
        <w:rPr>
          <w:lang w:val="en-US"/>
        </w:rPr>
        <w:t xml:space="preserve"> status) {</w:t>
      </w:r>
    </w:p>
    <w:p w14:paraId="0E0966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this.status</w:t>
      </w:r>
      <w:proofErr w:type="spellEnd"/>
      <w:proofErr w:type="gramEnd"/>
      <w:r w:rsidRPr="007D762D">
        <w:rPr>
          <w:lang w:val="en-US"/>
        </w:rPr>
        <w:t xml:space="preserve"> = status;</w:t>
      </w:r>
    </w:p>
    <w:p w14:paraId="19BE1C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D58B0F2" w14:textId="77777777" w:rsidR="007D762D" w:rsidRPr="007D762D" w:rsidRDefault="007D762D" w:rsidP="007D762D">
      <w:pPr>
        <w:pStyle w:val="a8"/>
        <w:rPr>
          <w:lang w:val="en-US"/>
        </w:rPr>
      </w:pPr>
    </w:p>
    <w:p w14:paraId="3E89083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A0CC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seller's name for the good.</w:t>
      </w:r>
    </w:p>
    <w:p w14:paraId="463C3A8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F9D19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seller's name for the good.</w:t>
      </w:r>
    </w:p>
    <w:p w14:paraId="18E2EEF6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*/</w:t>
      </w:r>
    </w:p>
    <w:p w14:paraId="54F6159A" w14:textId="77777777" w:rsidR="007D762D" w:rsidRPr="00605622" w:rsidRDefault="007D762D" w:rsidP="007D762D">
      <w:pPr>
        <w:pStyle w:val="a8"/>
        <w:rPr>
          <w:lang w:val="en-US"/>
        </w:rPr>
      </w:pPr>
      <w:r w:rsidRPr="0077473D">
        <w:rPr>
          <w:lang w:val="en-US"/>
        </w:rPr>
        <w:tab/>
      </w:r>
      <w:r w:rsidRPr="00605622">
        <w:rPr>
          <w:lang w:val="en-US"/>
        </w:rPr>
        <w:t xml:space="preserve">public String </w:t>
      </w:r>
      <w:proofErr w:type="spellStart"/>
      <w:proofErr w:type="gramStart"/>
      <w:r w:rsidRPr="00605622">
        <w:rPr>
          <w:lang w:val="en-US"/>
        </w:rPr>
        <w:t>getSeller</w:t>
      </w:r>
      <w:proofErr w:type="spellEnd"/>
      <w:r w:rsidRPr="00605622">
        <w:rPr>
          <w:lang w:val="en-US"/>
        </w:rPr>
        <w:t>(</w:t>
      </w:r>
      <w:proofErr w:type="gramEnd"/>
      <w:r w:rsidRPr="00605622">
        <w:rPr>
          <w:lang w:val="en-US"/>
        </w:rPr>
        <w:t>) {</w:t>
      </w:r>
    </w:p>
    <w:p w14:paraId="7FA7A4A9" w14:textId="77777777" w:rsidR="007D762D" w:rsidRPr="007D762D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ab/>
      </w:r>
      <w:r w:rsidRPr="00605622">
        <w:rPr>
          <w:lang w:val="en-US"/>
        </w:rPr>
        <w:tab/>
      </w:r>
      <w:r w:rsidRPr="007D762D">
        <w:rPr>
          <w:lang w:val="en-US"/>
        </w:rPr>
        <w:t>return seller;</w:t>
      </w:r>
    </w:p>
    <w:p w14:paraId="5D64E0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215D5C5" w14:textId="77777777" w:rsidR="007D762D" w:rsidRPr="007D762D" w:rsidRDefault="007D762D" w:rsidP="007D762D">
      <w:pPr>
        <w:pStyle w:val="a8"/>
        <w:rPr>
          <w:lang w:val="en-US"/>
        </w:rPr>
      </w:pPr>
    </w:p>
    <w:p w14:paraId="1AB688B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7A867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seller's name for the good.</w:t>
      </w:r>
    </w:p>
    <w:p w14:paraId="429928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8BDEF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 seller's name for the good.</w:t>
      </w:r>
    </w:p>
    <w:p w14:paraId="799124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040740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setSeller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seller) {</w:t>
      </w:r>
    </w:p>
    <w:p w14:paraId="53B0E5EC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this.seller</w:t>
      </w:r>
      <w:proofErr w:type="spellEnd"/>
      <w:proofErr w:type="gramEnd"/>
      <w:r w:rsidRPr="007D762D">
        <w:t xml:space="preserve"> = </w:t>
      </w:r>
      <w:proofErr w:type="spellStart"/>
      <w:r w:rsidRPr="007D762D">
        <w:t>seller</w:t>
      </w:r>
      <w:proofErr w:type="spellEnd"/>
      <w:r w:rsidRPr="007D762D">
        <w:t>;</w:t>
      </w:r>
    </w:p>
    <w:p w14:paraId="44716859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717D3580" w14:textId="4DBD0176" w:rsidR="007D762D" w:rsidRDefault="007D762D" w:rsidP="007D762D">
      <w:pPr>
        <w:pStyle w:val="a8"/>
      </w:pPr>
      <w:r w:rsidRPr="007D762D">
        <w:t>}</w:t>
      </w:r>
    </w:p>
    <w:p w14:paraId="6B7A5254" w14:textId="66EDF19E" w:rsidR="007D762D" w:rsidRDefault="007D762D" w:rsidP="007D762D">
      <w:pPr>
        <w:pStyle w:val="2"/>
      </w:pPr>
      <w:r>
        <w:t>Trade</w:t>
      </w:r>
    </w:p>
    <w:p w14:paraId="37A39F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1B290C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Class representing a trade in the system.</w:t>
      </w:r>
    </w:p>
    <w:p w14:paraId="10E15CC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</w:t>
      </w:r>
    </w:p>
    <w:p w14:paraId="30B1FE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378194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011FF1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public class Trade {</w:t>
      </w:r>
    </w:p>
    <w:p w14:paraId="4176F3F9" w14:textId="77777777" w:rsidR="007D762D" w:rsidRPr="007D762D" w:rsidRDefault="007D762D" w:rsidP="007D762D">
      <w:pPr>
        <w:pStyle w:val="a8"/>
        <w:rPr>
          <w:lang w:val="en-US"/>
        </w:rPr>
      </w:pPr>
    </w:p>
    <w:p w14:paraId="0B7A7B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of the trade. */</w:t>
      </w:r>
    </w:p>
    <w:p w14:paraId="74E03C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id;</w:t>
      </w:r>
    </w:p>
    <w:p w14:paraId="5970AAE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258B6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Name of the trade. */</w:t>
      </w:r>
    </w:p>
    <w:p w14:paraId="306EBA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name;</w:t>
      </w:r>
    </w:p>
    <w:p w14:paraId="2306EB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B75EA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/** Description of the trade. */</w:t>
      </w:r>
    </w:p>
    <w:p w14:paraId="55ACA1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description;</w:t>
      </w:r>
    </w:p>
    <w:p w14:paraId="5AC892F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BBABE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Date of the trade. */</w:t>
      </w:r>
    </w:p>
    <w:p w14:paraId="262B64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Date </w:t>
      </w:r>
      <w:proofErr w:type="spellStart"/>
      <w:r w:rsidRPr="007D762D">
        <w:rPr>
          <w:lang w:val="en-US"/>
        </w:rPr>
        <w:t>date</w:t>
      </w:r>
      <w:proofErr w:type="spellEnd"/>
      <w:r w:rsidRPr="007D762D">
        <w:rPr>
          <w:lang w:val="en-US"/>
        </w:rPr>
        <w:t>;</w:t>
      </w:r>
    </w:p>
    <w:p w14:paraId="69BE7C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BB822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Price of the trade. */</w:t>
      </w:r>
    </w:p>
    <w:p w14:paraId="720A14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int price;</w:t>
      </w:r>
    </w:p>
    <w:p w14:paraId="07C856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BA8F0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Current price of the trade. */</w:t>
      </w:r>
    </w:p>
    <w:p w14:paraId="0B2D10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5ADFAE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22462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Unique identifier of the good. */</w:t>
      </w:r>
    </w:p>
    <w:p w14:paraId="58E154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int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576DEF9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F8D47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Buyer's login for the trade. */</w:t>
      </w:r>
    </w:p>
    <w:p w14:paraId="59ED82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buyer;</w:t>
      </w:r>
    </w:p>
    <w:p w14:paraId="07BC9142" w14:textId="77777777" w:rsidR="007D762D" w:rsidRPr="007D762D" w:rsidRDefault="007D762D" w:rsidP="007D762D">
      <w:pPr>
        <w:pStyle w:val="a8"/>
        <w:rPr>
          <w:lang w:val="en-US"/>
        </w:rPr>
      </w:pPr>
    </w:p>
    <w:p w14:paraId="681D3E3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4E952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Default constructor.</w:t>
      </w:r>
    </w:p>
    <w:p w14:paraId="46109B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0618310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Trade(</w:t>
      </w:r>
      <w:proofErr w:type="gramEnd"/>
      <w:r w:rsidRPr="007D762D">
        <w:rPr>
          <w:lang w:val="en-US"/>
        </w:rPr>
        <w:t>) {</w:t>
      </w:r>
    </w:p>
    <w:p w14:paraId="691E09C6" w14:textId="77777777" w:rsidR="007D762D" w:rsidRPr="007D762D" w:rsidRDefault="007D762D" w:rsidP="007D762D">
      <w:pPr>
        <w:pStyle w:val="a8"/>
        <w:rPr>
          <w:lang w:val="en-US"/>
        </w:rPr>
      </w:pPr>
    </w:p>
    <w:p w14:paraId="4069D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6D6AAC1" w14:textId="77777777" w:rsidR="007D762D" w:rsidRPr="007D762D" w:rsidRDefault="007D762D" w:rsidP="007D762D">
      <w:pPr>
        <w:pStyle w:val="a8"/>
        <w:rPr>
          <w:lang w:val="en-US"/>
        </w:rPr>
      </w:pPr>
    </w:p>
    <w:p w14:paraId="646186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6A30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60C655D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3D89E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of the trade.</w:t>
      </w:r>
    </w:p>
    <w:p w14:paraId="1854F6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trade.</w:t>
      </w:r>
    </w:p>
    <w:p w14:paraId="0E8C41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trade.</w:t>
      </w:r>
    </w:p>
    <w:p w14:paraId="35CB0B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date - date of the trade.</w:t>
      </w:r>
    </w:p>
    <w:p w14:paraId="498BC4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trade.</w:t>
      </w:r>
    </w:p>
    <w:p w14:paraId="11EF65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- current price of the trade.</w:t>
      </w:r>
    </w:p>
    <w:p w14:paraId="280F04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product - unique identifier of the good.</w:t>
      </w:r>
    </w:p>
    <w:p w14:paraId="63270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buyer - buyer's login for the trade.</w:t>
      </w:r>
    </w:p>
    <w:p w14:paraId="6AC8D8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62BBB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Trade(</w:t>
      </w:r>
      <w:proofErr w:type="gramEnd"/>
      <w:r w:rsidRPr="007D762D">
        <w:rPr>
          <w:lang w:val="en-US"/>
        </w:rPr>
        <w:t xml:space="preserve">int id, String name, String description, Date </w:t>
      </w:r>
      <w:proofErr w:type="spellStart"/>
      <w:r w:rsidRPr="007D762D">
        <w:rPr>
          <w:lang w:val="en-US"/>
        </w:rPr>
        <w:t>date</w:t>
      </w:r>
      <w:proofErr w:type="spellEnd"/>
      <w:r w:rsidRPr="007D762D">
        <w:rPr>
          <w:lang w:val="en-US"/>
        </w:rPr>
        <w:t xml:space="preserve">, int price, 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, int product,</w:t>
      </w:r>
    </w:p>
    <w:p w14:paraId="46D493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String buyer) {</w:t>
      </w:r>
    </w:p>
    <w:p w14:paraId="6422655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(id);</w:t>
      </w:r>
    </w:p>
    <w:p w14:paraId="169628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(name);</w:t>
      </w:r>
    </w:p>
    <w:p w14:paraId="1992E5D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(description);</w:t>
      </w:r>
    </w:p>
    <w:p w14:paraId="3387FA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setDate</w:t>
      </w:r>
      <w:proofErr w:type="spellEnd"/>
      <w:r w:rsidRPr="007D762D">
        <w:rPr>
          <w:lang w:val="en-US"/>
        </w:rPr>
        <w:t>(date);</w:t>
      </w:r>
    </w:p>
    <w:p w14:paraId="0298CD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(price);</w:t>
      </w:r>
    </w:p>
    <w:p w14:paraId="3AFE8C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setCurrentPrice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);</w:t>
      </w:r>
    </w:p>
    <w:p w14:paraId="5271B5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setProductId</w:t>
      </w:r>
      <w:proofErr w:type="spellEnd"/>
      <w:r w:rsidRPr="007D762D">
        <w:rPr>
          <w:lang w:val="en-US"/>
        </w:rPr>
        <w:t>(product);</w:t>
      </w:r>
    </w:p>
    <w:p w14:paraId="6F525F5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setBuyer</w:t>
      </w:r>
      <w:proofErr w:type="spellEnd"/>
      <w:r w:rsidRPr="007D762D">
        <w:rPr>
          <w:lang w:val="en-US"/>
        </w:rPr>
        <w:t>(buyer);</w:t>
      </w:r>
    </w:p>
    <w:p w14:paraId="46209C1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C111890" w14:textId="77777777" w:rsidR="007D762D" w:rsidRPr="007D762D" w:rsidRDefault="007D762D" w:rsidP="007D762D">
      <w:pPr>
        <w:pStyle w:val="a8"/>
        <w:rPr>
          <w:lang w:val="en-US"/>
        </w:rPr>
      </w:pPr>
    </w:p>
    <w:p w14:paraId="66E82F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48506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Compares this trade to another object for equality.</w:t>
      </w:r>
    </w:p>
    <w:p w14:paraId="2E667C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B67C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obj - object to compare to.</w:t>
      </w:r>
    </w:p>
    <w:p w14:paraId="6FE35A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true if the objects are equal, false otherwise.</w:t>
      </w:r>
    </w:p>
    <w:p w14:paraId="002227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5FC6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2A49B46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gramStart"/>
      <w:r w:rsidRPr="007D762D">
        <w:rPr>
          <w:lang w:val="en-US"/>
        </w:rPr>
        <w:t>equals(</w:t>
      </w:r>
      <w:proofErr w:type="gramEnd"/>
      <w:r w:rsidRPr="007D762D">
        <w:rPr>
          <w:lang w:val="en-US"/>
        </w:rPr>
        <w:t>Object obj) {</w:t>
      </w:r>
    </w:p>
    <w:p w14:paraId="689ABA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if (this == obj)</w:t>
      </w:r>
    </w:p>
    <w:p w14:paraId="12FAF7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true;</w:t>
      </w:r>
    </w:p>
    <w:p w14:paraId="40F0C4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if (obj == null || </w:t>
      </w:r>
      <w:proofErr w:type="spellStart"/>
      <w:proofErr w:type="gramStart"/>
      <w:r w:rsidRPr="007D762D">
        <w:rPr>
          <w:lang w:val="en-US"/>
        </w:rPr>
        <w:t>getClass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) != </w:t>
      </w:r>
      <w:proofErr w:type="spellStart"/>
      <w:r w:rsidRPr="007D762D">
        <w:rPr>
          <w:lang w:val="en-US"/>
        </w:rPr>
        <w:t>obj.getClass</w:t>
      </w:r>
      <w:proofErr w:type="spellEnd"/>
      <w:r w:rsidRPr="007D762D">
        <w:rPr>
          <w:lang w:val="en-US"/>
        </w:rPr>
        <w:t>())</w:t>
      </w:r>
    </w:p>
    <w:p w14:paraId="6F9C926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>return false;</w:t>
      </w:r>
    </w:p>
    <w:p w14:paraId="64A8BDF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Trade </w:t>
      </w:r>
      <w:proofErr w:type="spellStart"/>
      <w:r w:rsidRPr="007D762D">
        <w:rPr>
          <w:lang w:val="en-US"/>
        </w:rPr>
        <w:t>trade</w:t>
      </w:r>
      <w:proofErr w:type="spellEnd"/>
      <w:r w:rsidRPr="007D762D">
        <w:rPr>
          <w:lang w:val="en-US"/>
        </w:rPr>
        <w:t xml:space="preserve"> = (Trade) obj;</w:t>
      </w:r>
    </w:p>
    <w:p w14:paraId="388DDE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id == </w:t>
      </w:r>
      <w:proofErr w:type="spellStart"/>
      <w:proofErr w:type="gramStart"/>
      <w:r w:rsidRPr="007D762D">
        <w:rPr>
          <w:lang w:val="en-US"/>
        </w:rPr>
        <w:t>trade.getId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name.equals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trade.getName</w:t>
      </w:r>
      <w:proofErr w:type="spellEnd"/>
      <w:r w:rsidRPr="007D762D">
        <w:rPr>
          <w:lang w:val="en-US"/>
        </w:rPr>
        <w:t xml:space="preserve">()) &amp;&amp; </w:t>
      </w:r>
      <w:proofErr w:type="spellStart"/>
      <w:r w:rsidRPr="007D762D">
        <w:rPr>
          <w:lang w:val="en-US"/>
        </w:rPr>
        <w:t>description.equals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trade.getDescription</w:t>
      </w:r>
      <w:proofErr w:type="spellEnd"/>
      <w:r w:rsidRPr="007D762D">
        <w:rPr>
          <w:lang w:val="en-US"/>
        </w:rPr>
        <w:t>())</w:t>
      </w:r>
    </w:p>
    <w:p w14:paraId="35978F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proofErr w:type="gramStart"/>
      <w:r w:rsidRPr="007D762D">
        <w:rPr>
          <w:lang w:val="en-US"/>
        </w:rPr>
        <w:t>date.equals</w:t>
      </w:r>
      <w:proofErr w:type="spellEnd"/>
      <w:proofErr w:type="gram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trade.getDate</w:t>
      </w:r>
      <w:proofErr w:type="spellEnd"/>
      <w:r w:rsidRPr="007D762D">
        <w:rPr>
          <w:lang w:val="en-US"/>
        </w:rPr>
        <w:t xml:space="preserve">()) &amp;&amp; price == </w:t>
      </w:r>
      <w:proofErr w:type="spellStart"/>
      <w:r w:rsidRPr="007D762D">
        <w:rPr>
          <w:lang w:val="en-US"/>
        </w:rPr>
        <w:t>trade.getPrice</w:t>
      </w:r>
      <w:proofErr w:type="spell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== </w:t>
      </w:r>
      <w:proofErr w:type="spellStart"/>
      <w:r w:rsidRPr="007D762D">
        <w:rPr>
          <w:lang w:val="en-US"/>
        </w:rPr>
        <w:t>trade.getCurrentPrice</w:t>
      </w:r>
      <w:proofErr w:type="spellEnd"/>
      <w:r w:rsidRPr="007D762D">
        <w:rPr>
          <w:lang w:val="en-US"/>
        </w:rPr>
        <w:t>()</w:t>
      </w:r>
    </w:p>
    <w:p w14:paraId="1263C1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&amp;&amp;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 xml:space="preserve"> == </w:t>
      </w:r>
      <w:proofErr w:type="spellStart"/>
      <w:proofErr w:type="gramStart"/>
      <w:r w:rsidRPr="007D762D">
        <w:rPr>
          <w:lang w:val="en-US"/>
        </w:rPr>
        <w:t>trade.getProductId</w:t>
      </w:r>
      <w:proofErr w:type="spellEnd"/>
      <w:proofErr w:type="gramEnd"/>
      <w:r w:rsidRPr="007D762D">
        <w:rPr>
          <w:lang w:val="en-US"/>
        </w:rPr>
        <w:t xml:space="preserve">() &amp;&amp; </w:t>
      </w:r>
      <w:proofErr w:type="spellStart"/>
      <w:r w:rsidRPr="007D762D">
        <w:rPr>
          <w:lang w:val="en-US"/>
        </w:rPr>
        <w:t>buyer.equals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trade.getBuyer</w:t>
      </w:r>
      <w:proofErr w:type="spellEnd"/>
      <w:r w:rsidRPr="007D762D">
        <w:rPr>
          <w:lang w:val="en-US"/>
        </w:rPr>
        <w:t>());</w:t>
      </w:r>
    </w:p>
    <w:p w14:paraId="18114E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B06BAD8" w14:textId="77777777" w:rsidR="007D762D" w:rsidRPr="007D762D" w:rsidRDefault="007D762D" w:rsidP="007D762D">
      <w:pPr>
        <w:pStyle w:val="a8"/>
        <w:rPr>
          <w:lang w:val="en-US"/>
        </w:rPr>
      </w:pPr>
    </w:p>
    <w:p w14:paraId="7C3AD8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8A091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Calculates a hash code for this trade.</w:t>
      </w:r>
    </w:p>
    <w:p w14:paraId="42ED60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7A1DE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hash code value.</w:t>
      </w:r>
    </w:p>
    <w:p w14:paraId="07E698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484F4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@Override</w:t>
      </w:r>
    </w:p>
    <w:p w14:paraId="6BB77F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hashCode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79A8F9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Objects.hash</w:t>
      </w:r>
      <w:proofErr w:type="spellEnd"/>
      <w:r w:rsidRPr="007D762D">
        <w:rPr>
          <w:lang w:val="en-US"/>
        </w:rPr>
        <w:t xml:space="preserve">(id, name, description, date, price,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, buyer);</w:t>
      </w:r>
    </w:p>
    <w:p w14:paraId="626BB5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92B12FA" w14:textId="77777777" w:rsidR="007D762D" w:rsidRPr="007D762D" w:rsidRDefault="007D762D" w:rsidP="007D762D">
      <w:pPr>
        <w:pStyle w:val="a8"/>
        <w:rPr>
          <w:lang w:val="en-US"/>
        </w:rPr>
      </w:pPr>
    </w:p>
    <w:p w14:paraId="6483EA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3D81B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identifier for the trade.</w:t>
      </w:r>
    </w:p>
    <w:p w14:paraId="0490C2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08F84E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identifier for the trade.</w:t>
      </w:r>
    </w:p>
    <w:p w14:paraId="5CEA60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68E36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8C0944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id;</w:t>
      </w:r>
    </w:p>
    <w:p w14:paraId="4F04D89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}</w:t>
      </w:r>
    </w:p>
    <w:p w14:paraId="07F5AAD8" w14:textId="77777777" w:rsidR="007D762D" w:rsidRPr="007D762D" w:rsidRDefault="007D762D" w:rsidP="007D762D">
      <w:pPr>
        <w:pStyle w:val="a8"/>
        <w:rPr>
          <w:lang w:val="en-US"/>
        </w:rPr>
      </w:pPr>
    </w:p>
    <w:p w14:paraId="76A7C4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D24D77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identifier for the trade.</w:t>
      </w:r>
    </w:p>
    <w:p w14:paraId="296B96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F7E45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unique identifier of the trade.</w:t>
      </w:r>
    </w:p>
    <w:p w14:paraId="4A2FB8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3C687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id) {</w:t>
      </w:r>
    </w:p>
    <w:p w14:paraId="12493A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this.id = id;</w:t>
      </w:r>
    </w:p>
    <w:p w14:paraId="1E5FBE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A1289AC" w14:textId="77777777" w:rsidR="007D762D" w:rsidRPr="007D762D" w:rsidRDefault="007D762D" w:rsidP="007D762D">
      <w:pPr>
        <w:pStyle w:val="a8"/>
        <w:rPr>
          <w:lang w:val="en-US"/>
        </w:rPr>
      </w:pPr>
    </w:p>
    <w:p w14:paraId="14385E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19F9D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date of the trade.</w:t>
      </w:r>
    </w:p>
    <w:p w14:paraId="737639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826C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date of the trade.</w:t>
      </w:r>
    </w:p>
    <w:p w14:paraId="3B9BEA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7735FA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Date </w:t>
      </w:r>
      <w:proofErr w:type="spellStart"/>
      <w:proofErr w:type="gramStart"/>
      <w:r w:rsidRPr="007D762D">
        <w:rPr>
          <w:lang w:val="en-US"/>
        </w:rPr>
        <w:t>getDate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5029FA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date;</w:t>
      </w:r>
    </w:p>
    <w:p w14:paraId="756CFF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1A4102D" w14:textId="77777777" w:rsidR="007D762D" w:rsidRPr="007D762D" w:rsidRDefault="007D762D" w:rsidP="007D762D">
      <w:pPr>
        <w:pStyle w:val="a8"/>
        <w:rPr>
          <w:lang w:val="en-US"/>
        </w:rPr>
      </w:pPr>
    </w:p>
    <w:p w14:paraId="3E0D74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545B5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date of the trade.</w:t>
      </w:r>
    </w:p>
    <w:p w14:paraId="7E4F280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DC0D0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date - date of the trade.</w:t>
      </w:r>
    </w:p>
    <w:p w14:paraId="290B54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2A848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setDate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Date date) {</w:t>
      </w:r>
    </w:p>
    <w:p w14:paraId="7D03FB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this.date</w:t>
      </w:r>
      <w:proofErr w:type="spellEnd"/>
      <w:proofErr w:type="gramEnd"/>
      <w:r w:rsidRPr="007D762D">
        <w:rPr>
          <w:lang w:val="en-US"/>
        </w:rPr>
        <w:t xml:space="preserve"> = date;</w:t>
      </w:r>
    </w:p>
    <w:p w14:paraId="1CDB14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BB91CF1" w14:textId="77777777" w:rsidR="007D762D" w:rsidRPr="007D762D" w:rsidRDefault="007D762D" w:rsidP="007D762D">
      <w:pPr>
        <w:pStyle w:val="a8"/>
        <w:rPr>
          <w:lang w:val="en-US"/>
        </w:rPr>
      </w:pPr>
    </w:p>
    <w:p w14:paraId="27980C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2B8C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price of the trade.</w:t>
      </w:r>
    </w:p>
    <w:p w14:paraId="14ADD5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BE51F1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price of the trade.</w:t>
      </w:r>
    </w:p>
    <w:p w14:paraId="4FE7868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020F7E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BD44E3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price;</w:t>
      </w:r>
    </w:p>
    <w:p w14:paraId="6AC944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66577F3" w14:textId="77777777" w:rsidR="007D762D" w:rsidRPr="007D762D" w:rsidRDefault="007D762D" w:rsidP="007D762D">
      <w:pPr>
        <w:pStyle w:val="a8"/>
        <w:rPr>
          <w:lang w:val="en-US"/>
        </w:rPr>
      </w:pPr>
    </w:p>
    <w:p w14:paraId="3DB783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440EB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of the trade.</w:t>
      </w:r>
    </w:p>
    <w:p w14:paraId="09A352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9AEF3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price of the trade.</w:t>
      </w:r>
    </w:p>
    <w:p w14:paraId="27BAA2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DF25A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int price) {</w:t>
      </w:r>
    </w:p>
    <w:p w14:paraId="1579DB7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this.price</w:t>
      </w:r>
      <w:proofErr w:type="spellEnd"/>
      <w:proofErr w:type="gramEnd"/>
      <w:r w:rsidRPr="007D762D">
        <w:rPr>
          <w:lang w:val="en-US"/>
        </w:rPr>
        <w:t xml:space="preserve"> = price;</w:t>
      </w:r>
    </w:p>
    <w:p w14:paraId="7EE464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AE6E22A" w14:textId="77777777" w:rsidR="007D762D" w:rsidRPr="007D762D" w:rsidRDefault="007D762D" w:rsidP="007D762D">
      <w:pPr>
        <w:pStyle w:val="a8"/>
        <w:rPr>
          <w:lang w:val="en-US"/>
        </w:rPr>
      </w:pPr>
    </w:p>
    <w:p w14:paraId="267F22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66BA4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buyer's login for the trade.</w:t>
      </w:r>
    </w:p>
    <w:p w14:paraId="1A8E05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57A32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buyer's login for the trade.</w:t>
      </w:r>
    </w:p>
    <w:p w14:paraId="4C006E3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91E0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getBuyer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25397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buyer;</w:t>
      </w:r>
    </w:p>
    <w:p w14:paraId="1BF3ED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7F44A11" w14:textId="77777777" w:rsidR="007D762D" w:rsidRPr="007D762D" w:rsidRDefault="007D762D" w:rsidP="007D762D">
      <w:pPr>
        <w:pStyle w:val="a8"/>
        <w:rPr>
          <w:lang w:val="en-US"/>
        </w:rPr>
      </w:pPr>
    </w:p>
    <w:p w14:paraId="71CA694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D35D9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buyer's login for the trade.</w:t>
      </w:r>
    </w:p>
    <w:p w14:paraId="15F093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95427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buyer - buyer's login for the trade.</w:t>
      </w:r>
    </w:p>
    <w:p w14:paraId="3C7DD7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2CB2C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setBuyer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buyer) {</w:t>
      </w:r>
    </w:p>
    <w:p w14:paraId="077BFF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this.buyer</w:t>
      </w:r>
      <w:proofErr w:type="spellEnd"/>
      <w:proofErr w:type="gramEnd"/>
      <w:r w:rsidRPr="007D762D">
        <w:rPr>
          <w:lang w:val="en-US"/>
        </w:rPr>
        <w:t xml:space="preserve"> = buyer;</w:t>
      </w:r>
    </w:p>
    <w:p w14:paraId="3B0D16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012AD2A" w14:textId="77777777" w:rsidR="007D762D" w:rsidRPr="007D762D" w:rsidRDefault="007D762D" w:rsidP="007D762D">
      <w:pPr>
        <w:pStyle w:val="a8"/>
        <w:rPr>
          <w:lang w:val="en-US"/>
        </w:rPr>
      </w:pPr>
    </w:p>
    <w:p w14:paraId="6789D4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DAD5E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name of the trade.</w:t>
      </w:r>
    </w:p>
    <w:p w14:paraId="6F0B69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3E352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name of the trade.</w:t>
      </w:r>
    </w:p>
    <w:p w14:paraId="62D605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A8C8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312F70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name;</w:t>
      </w:r>
    </w:p>
    <w:p w14:paraId="03F316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1FA0FA43" w14:textId="77777777" w:rsidR="007D762D" w:rsidRPr="007D762D" w:rsidRDefault="007D762D" w:rsidP="007D762D">
      <w:pPr>
        <w:pStyle w:val="a8"/>
        <w:rPr>
          <w:lang w:val="en-US"/>
        </w:rPr>
      </w:pPr>
    </w:p>
    <w:p w14:paraId="7DADAF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B32FF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name of the trade.</w:t>
      </w:r>
    </w:p>
    <w:p w14:paraId="3E8FBC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4AB85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trade.</w:t>
      </w:r>
    </w:p>
    <w:p w14:paraId="6C8E16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1FA73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setName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name) {</w:t>
      </w:r>
    </w:p>
    <w:p w14:paraId="201F3C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this.name = name;</w:t>
      </w:r>
    </w:p>
    <w:p w14:paraId="695B75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4C80380" w14:textId="77777777" w:rsidR="007D762D" w:rsidRPr="007D762D" w:rsidRDefault="007D762D" w:rsidP="007D762D">
      <w:pPr>
        <w:pStyle w:val="a8"/>
        <w:rPr>
          <w:lang w:val="en-US"/>
        </w:rPr>
      </w:pPr>
    </w:p>
    <w:p w14:paraId="383B2FC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1A3A1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price of the trade.</w:t>
      </w:r>
    </w:p>
    <w:p w14:paraId="0D88F9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ACE6CB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current price of the trade.</w:t>
      </w:r>
    </w:p>
    <w:p w14:paraId="3C2D238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AB9190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getCurrentPrice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1A0329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065E86B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36277DC" w14:textId="77777777" w:rsidR="007D762D" w:rsidRPr="007D762D" w:rsidRDefault="007D762D" w:rsidP="007D762D">
      <w:pPr>
        <w:pStyle w:val="a8"/>
        <w:rPr>
          <w:lang w:val="en-US"/>
        </w:rPr>
      </w:pPr>
    </w:p>
    <w:p w14:paraId="239D36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137DE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current price of the trade.</w:t>
      </w:r>
    </w:p>
    <w:p w14:paraId="377090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45BCD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 xml:space="preserve"> - current price of the trade.</w:t>
      </w:r>
    </w:p>
    <w:p w14:paraId="00EC91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E979B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setCurrentPrice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) {</w:t>
      </w:r>
    </w:p>
    <w:p w14:paraId="6924CF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this.currentPrice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currentPrice</w:t>
      </w:r>
      <w:proofErr w:type="spellEnd"/>
      <w:r w:rsidRPr="007D762D">
        <w:rPr>
          <w:lang w:val="en-US"/>
        </w:rPr>
        <w:t>;</w:t>
      </w:r>
    </w:p>
    <w:p w14:paraId="444369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931882A" w14:textId="77777777" w:rsidR="007D762D" w:rsidRPr="007D762D" w:rsidRDefault="007D762D" w:rsidP="007D762D">
      <w:pPr>
        <w:pStyle w:val="a8"/>
        <w:rPr>
          <w:lang w:val="en-US"/>
        </w:rPr>
      </w:pPr>
    </w:p>
    <w:p w14:paraId="2C41AB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E5255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identifier of the good.</w:t>
      </w:r>
    </w:p>
    <w:p w14:paraId="67B112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F2176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identifier of the good.</w:t>
      </w:r>
    </w:p>
    <w:p w14:paraId="11D2A15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836B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int </w:t>
      </w:r>
      <w:proofErr w:type="spellStart"/>
      <w:proofErr w:type="gramStart"/>
      <w:r w:rsidRPr="007D762D">
        <w:rPr>
          <w:lang w:val="en-US"/>
        </w:rPr>
        <w:t>getProductId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4BD2D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2899D9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149B6C8" w14:textId="77777777" w:rsidR="007D762D" w:rsidRPr="007D762D" w:rsidRDefault="007D762D" w:rsidP="007D762D">
      <w:pPr>
        <w:pStyle w:val="a8"/>
        <w:rPr>
          <w:lang w:val="en-US"/>
        </w:rPr>
      </w:pPr>
    </w:p>
    <w:p w14:paraId="73F5E9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BFE56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identifier of the good.</w:t>
      </w:r>
    </w:p>
    <w:p w14:paraId="27489A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75472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 xml:space="preserve"> - identifier of the good.</w:t>
      </w:r>
    </w:p>
    <w:p w14:paraId="6DAE4D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2D541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setProductId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int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) {</w:t>
      </w:r>
    </w:p>
    <w:p w14:paraId="5A4825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this.productId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productId</w:t>
      </w:r>
      <w:proofErr w:type="spellEnd"/>
      <w:r w:rsidRPr="007D762D">
        <w:rPr>
          <w:lang w:val="en-US"/>
        </w:rPr>
        <w:t>;</w:t>
      </w:r>
    </w:p>
    <w:p w14:paraId="1CD3E6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839341D" w14:textId="77777777" w:rsidR="007D762D" w:rsidRPr="007D762D" w:rsidRDefault="007D762D" w:rsidP="007D762D">
      <w:pPr>
        <w:pStyle w:val="a8"/>
        <w:rPr>
          <w:lang w:val="en-US"/>
        </w:rPr>
      </w:pPr>
    </w:p>
    <w:p w14:paraId="1590E4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8B69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description of the trade.</w:t>
      </w:r>
    </w:p>
    <w:p w14:paraId="695471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797736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description of the trade.</w:t>
      </w:r>
    </w:p>
    <w:p w14:paraId="3833B2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252CD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DA88F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description;</w:t>
      </w:r>
    </w:p>
    <w:p w14:paraId="36A863E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50C8474" w14:textId="77777777" w:rsidR="007D762D" w:rsidRPr="007D762D" w:rsidRDefault="007D762D" w:rsidP="007D762D">
      <w:pPr>
        <w:pStyle w:val="a8"/>
        <w:rPr>
          <w:lang w:val="en-US"/>
        </w:rPr>
      </w:pPr>
    </w:p>
    <w:p w14:paraId="7C424E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CC4D2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Sets the description of the trade.</w:t>
      </w:r>
    </w:p>
    <w:p w14:paraId="36B92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8BE5F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trade.</w:t>
      </w:r>
    </w:p>
    <w:p w14:paraId="3A7570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6607DD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description) {</w:t>
      </w:r>
    </w:p>
    <w:p w14:paraId="7EC8E0EB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this.description</w:t>
      </w:r>
      <w:proofErr w:type="spellEnd"/>
      <w:proofErr w:type="gramEnd"/>
      <w:r w:rsidRPr="007D762D">
        <w:t xml:space="preserve"> = </w:t>
      </w:r>
      <w:proofErr w:type="spellStart"/>
      <w:r w:rsidRPr="007D762D">
        <w:t>description</w:t>
      </w:r>
      <w:proofErr w:type="spellEnd"/>
      <w:r w:rsidRPr="007D762D">
        <w:t>;</w:t>
      </w:r>
    </w:p>
    <w:p w14:paraId="1CE8B427" w14:textId="7E1A533B" w:rsidR="007D762D" w:rsidRPr="007D762D" w:rsidRDefault="007D762D" w:rsidP="007D762D">
      <w:pPr>
        <w:pStyle w:val="a8"/>
      </w:pPr>
      <w:r>
        <w:tab/>
        <w:t>}</w:t>
      </w:r>
    </w:p>
    <w:p w14:paraId="515B2DDD" w14:textId="2653F63D" w:rsidR="007D762D" w:rsidRDefault="007D762D" w:rsidP="007D762D">
      <w:pPr>
        <w:pStyle w:val="a8"/>
      </w:pPr>
      <w:r w:rsidRPr="007D762D">
        <w:t>}</w:t>
      </w:r>
    </w:p>
    <w:p w14:paraId="52F7ECCD" w14:textId="0C4463BF" w:rsidR="007D762D" w:rsidRDefault="007D762D" w:rsidP="007D762D">
      <w:pPr>
        <w:pStyle w:val="2"/>
      </w:pPr>
      <w:r>
        <w:t>User</w:t>
      </w:r>
    </w:p>
    <w:p w14:paraId="62C5CD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59654B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Class representing a user in the system.</w:t>
      </w:r>
    </w:p>
    <w:p w14:paraId="1E029D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</w:t>
      </w:r>
    </w:p>
    <w:p w14:paraId="655388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0A5C4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0277A7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public class User {</w:t>
      </w:r>
    </w:p>
    <w:p w14:paraId="4357F9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115EB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login. */</w:t>
      </w:r>
    </w:p>
    <w:p w14:paraId="60EF3B0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login;</w:t>
      </w:r>
    </w:p>
    <w:p w14:paraId="54B7BB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27A02B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 User's password. */</w:t>
      </w:r>
    </w:p>
    <w:p w14:paraId="46C155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private String parole;</w:t>
      </w:r>
    </w:p>
    <w:p w14:paraId="01F5F6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3EC71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/**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 */</w:t>
      </w:r>
    </w:p>
    <w:p w14:paraId="30D626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type;</w:t>
      </w:r>
    </w:p>
    <w:p w14:paraId="229F58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61574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online status (true if online, false otherwise). */</w:t>
      </w:r>
    </w:p>
    <w:p w14:paraId="102A5E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private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4481CB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426079B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 User's blocking status (true if blocked, false otherwise). */</w:t>
      </w:r>
    </w:p>
    <w:p w14:paraId="0A299B2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private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7930DEF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62E650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/**</w:t>
      </w:r>
    </w:p>
    <w:p w14:paraId="3898A2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Default constructor.</w:t>
      </w:r>
    </w:p>
    <w:p w14:paraId="52A8EF9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5FCBBD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public </w:t>
      </w:r>
      <w:proofErr w:type="gramStart"/>
      <w:r w:rsidRPr="007D762D">
        <w:rPr>
          <w:lang w:val="en-US"/>
        </w:rPr>
        <w:t>User(</w:t>
      </w:r>
      <w:proofErr w:type="gramEnd"/>
      <w:r w:rsidRPr="007D762D">
        <w:rPr>
          <w:lang w:val="en-US"/>
        </w:rPr>
        <w:t>) {</w:t>
      </w:r>
    </w:p>
    <w:p w14:paraId="3BBEF93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</w:p>
    <w:p w14:paraId="286C02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2B85A24" w14:textId="77777777" w:rsidR="007D762D" w:rsidRPr="007D762D" w:rsidRDefault="007D762D" w:rsidP="007D762D">
      <w:pPr>
        <w:pStyle w:val="a8"/>
        <w:rPr>
          <w:lang w:val="en-US"/>
        </w:rPr>
      </w:pPr>
    </w:p>
    <w:p w14:paraId="05670B7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/**</w:t>
      </w:r>
    </w:p>
    <w:p w14:paraId="5D2ECB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Constructor with parameters.</w:t>
      </w:r>
    </w:p>
    <w:p w14:paraId="6738A1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29F6F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39975C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@param parole - user's password.</w:t>
      </w:r>
    </w:p>
    <w:p w14:paraId="7EB8177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</w:t>
      </w:r>
    </w:p>
    <w:p w14:paraId="77684CD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 - user's online status (true if online, false otherwise).</w:t>
      </w:r>
    </w:p>
    <w:p w14:paraId="775A0C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 xml:space="preserve"> - user's blocking status (true if blocked, false otherwise).</w:t>
      </w:r>
    </w:p>
    <w:p w14:paraId="54A851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83E4DE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gramStart"/>
      <w:r w:rsidRPr="007D762D">
        <w:rPr>
          <w:lang w:val="en-US"/>
        </w:rPr>
        <w:t>User(</w:t>
      </w:r>
      <w:proofErr w:type="gramEnd"/>
      <w:r w:rsidRPr="007D762D">
        <w:rPr>
          <w:lang w:val="en-US"/>
        </w:rPr>
        <w:t xml:space="preserve">String login, String parole,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type,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,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 {</w:t>
      </w:r>
    </w:p>
    <w:p w14:paraId="693FD0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setLogin</w:t>
      </w:r>
      <w:proofErr w:type="spellEnd"/>
      <w:r w:rsidRPr="007D762D">
        <w:rPr>
          <w:lang w:val="en-US"/>
        </w:rPr>
        <w:t>(login);</w:t>
      </w:r>
    </w:p>
    <w:p w14:paraId="502C4F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setParole</w:t>
      </w:r>
      <w:proofErr w:type="spellEnd"/>
      <w:r w:rsidRPr="007D762D">
        <w:rPr>
          <w:lang w:val="en-US"/>
        </w:rPr>
        <w:t>(parole);</w:t>
      </w:r>
    </w:p>
    <w:p w14:paraId="4EDF85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setType</w:t>
      </w:r>
      <w:proofErr w:type="spellEnd"/>
      <w:r w:rsidRPr="007D762D">
        <w:rPr>
          <w:lang w:val="en-US"/>
        </w:rPr>
        <w:t>(type);</w:t>
      </w:r>
    </w:p>
    <w:p w14:paraId="701412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setOnlineStatus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);</w:t>
      </w:r>
    </w:p>
    <w:p w14:paraId="4D0FBD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setBlockingStatus</w:t>
      </w:r>
      <w:proofErr w:type="spellEnd"/>
      <w:r w:rsidRPr="007D762D">
        <w:rPr>
          <w:lang w:val="en-US"/>
        </w:rPr>
        <w:t>(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);</w:t>
      </w:r>
    </w:p>
    <w:p w14:paraId="6FDD90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21EF306F" w14:textId="77777777" w:rsidR="007D762D" w:rsidRPr="007D762D" w:rsidRDefault="007D762D" w:rsidP="007D762D">
      <w:pPr>
        <w:pStyle w:val="a8"/>
        <w:rPr>
          <w:lang w:val="en-US"/>
        </w:rPr>
      </w:pPr>
    </w:p>
    <w:p w14:paraId="7021E2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EECAA4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login.</w:t>
      </w:r>
    </w:p>
    <w:p w14:paraId="384C8E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C03AD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login.</w:t>
      </w:r>
    </w:p>
    <w:p w14:paraId="641A47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F376A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getLogin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6BFD838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login;</w:t>
      </w:r>
    </w:p>
    <w:p w14:paraId="77AB69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05E9C236" w14:textId="77777777" w:rsidR="007D762D" w:rsidRPr="007D762D" w:rsidRDefault="007D762D" w:rsidP="007D762D">
      <w:pPr>
        <w:pStyle w:val="a8"/>
        <w:rPr>
          <w:lang w:val="en-US"/>
        </w:rPr>
      </w:pPr>
    </w:p>
    <w:p w14:paraId="73CC44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7E77FB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login.</w:t>
      </w:r>
    </w:p>
    <w:p w14:paraId="5C07DD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4BC145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2E64E1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F32EA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setLogin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 {</w:t>
      </w:r>
    </w:p>
    <w:p w14:paraId="0F5A972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r w:rsidRPr="007D762D">
        <w:rPr>
          <w:lang w:val="en-US"/>
        </w:rPr>
        <w:t>this.login</w:t>
      </w:r>
      <w:proofErr w:type="spellEnd"/>
      <w:r w:rsidRPr="007D762D">
        <w:rPr>
          <w:lang w:val="en-US"/>
        </w:rPr>
        <w:t xml:space="preserve"> = login;</w:t>
      </w:r>
    </w:p>
    <w:p w14:paraId="2166640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019243B" w14:textId="77777777" w:rsidR="007D762D" w:rsidRPr="007D762D" w:rsidRDefault="007D762D" w:rsidP="007D762D">
      <w:pPr>
        <w:pStyle w:val="a8"/>
        <w:rPr>
          <w:lang w:val="en-US"/>
        </w:rPr>
      </w:pPr>
    </w:p>
    <w:p w14:paraId="0F8FDF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D83B2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type.</w:t>
      </w:r>
    </w:p>
    <w:p w14:paraId="606998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E01773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type.</w:t>
      </w:r>
    </w:p>
    <w:p w14:paraId="2947F8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925D5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getType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B72A5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type;</w:t>
      </w:r>
    </w:p>
    <w:p w14:paraId="083E7B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600A8B34" w14:textId="77777777" w:rsidR="007D762D" w:rsidRPr="007D762D" w:rsidRDefault="007D762D" w:rsidP="007D762D">
      <w:pPr>
        <w:pStyle w:val="a8"/>
        <w:rPr>
          <w:lang w:val="en-US"/>
        </w:rPr>
      </w:pPr>
    </w:p>
    <w:p w14:paraId="0F8B450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CE2D5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type.</w:t>
      </w:r>
    </w:p>
    <w:p w14:paraId="5519512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</w:t>
      </w:r>
    </w:p>
    <w:p w14:paraId="474B2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type.</w:t>
      </w:r>
    </w:p>
    <w:p w14:paraId="28251F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325D1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setType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UserTypeEnum</w:t>
      </w:r>
      <w:proofErr w:type="spellEnd"/>
      <w:r w:rsidRPr="007D762D">
        <w:rPr>
          <w:lang w:val="en-US"/>
        </w:rPr>
        <w:t xml:space="preserve"> type) {</w:t>
      </w:r>
    </w:p>
    <w:p w14:paraId="4CE20A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this.type</w:t>
      </w:r>
      <w:proofErr w:type="spellEnd"/>
      <w:proofErr w:type="gramEnd"/>
      <w:r w:rsidRPr="007D762D">
        <w:rPr>
          <w:lang w:val="en-US"/>
        </w:rPr>
        <w:t xml:space="preserve"> = type;</w:t>
      </w:r>
    </w:p>
    <w:p w14:paraId="16B191F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3539D62C" w14:textId="77777777" w:rsidR="007D762D" w:rsidRPr="007D762D" w:rsidRDefault="007D762D" w:rsidP="007D762D">
      <w:pPr>
        <w:pStyle w:val="a8"/>
        <w:rPr>
          <w:lang w:val="en-US"/>
        </w:rPr>
      </w:pPr>
    </w:p>
    <w:p w14:paraId="06DA323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BC57F2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online status.</w:t>
      </w:r>
    </w:p>
    <w:p w14:paraId="62AD1D0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40094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online status.</w:t>
      </w:r>
    </w:p>
    <w:p w14:paraId="01B10A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FF1F6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isOnlineStatus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008079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5BAEC2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A6A74FD" w14:textId="77777777" w:rsidR="007D762D" w:rsidRPr="007D762D" w:rsidRDefault="007D762D" w:rsidP="007D762D">
      <w:pPr>
        <w:pStyle w:val="a8"/>
        <w:rPr>
          <w:lang w:val="en-US"/>
        </w:rPr>
      </w:pPr>
    </w:p>
    <w:p w14:paraId="4116E4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38A8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online status.</w:t>
      </w:r>
    </w:p>
    <w:p w14:paraId="66AEFD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25268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 xml:space="preserve"> - user's online status (true if online, false otherwise).</w:t>
      </w:r>
    </w:p>
    <w:p w14:paraId="0E7C895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AAEB35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setOnlineStatus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) {</w:t>
      </w:r>
    </w:p>
    <w:p w14:paraId="7B22E2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this.onlineStatus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onlineStatus</w:t>
      </w:r>
      <w:proofErr w:type="spellEnd"/>
      <w:r w:rsidRPr="007D762D">
        <w:rPr>
          <w:lang w:val="en-US"/>
        </w:rPr>
        <w:t>;</w:t>
      </w:r>
    </w:p>
    <w:p w14:paraId="045556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58F48828" w14:textId="77777777" w:rsidR="007D762D" w:rsidRPr="007D762D" w:rsidRDefault="007D762D" w:rsidP="007D762D">
      <w:pPr>
        <w:pStyle w:val="a8"/>
        <w:rPr>
          <w:lang w:val="en-US"/>
        </w:rPr>
      </w:pPr>
    </w:p>
    <w:p w14:paraId="38183A0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475F92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blocking status.</w:t>
      </w:r>
    </w:p>
    <w:p w14:paraId="0CE511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AE7143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blocking status.</w:t>
      </w:r>
    </w:p>
    <w:p w14:paraId="1DFF92E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0B319E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</w:t>
      </w:r>
      <w:proofErr w:type="spellStart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proofErr w:type="gramStart"/>
      <w:r w:rsidRPr="007D762D">
        <w:rPr>
          <w:lang w:val="en-US"/>
        </w:rPr>
        <w:t>isBlockingStatus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21F5B46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 xml:space="preserve">return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6A165BB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6CA1B5A" w14:textId="77777777" w:rsidR="007D762D" w:rsidRPr="007D762D" w:rsidRDefault="007D762D" w:rsidP="007D762D">
      <w:pPr>
        <w:pStyle w:val="a8"/>
        <w:rPr>
          <w:lang w:val="en-US"/>
        </w:rPr>
      </w:pPr>
    </w:p>
    <w:p w14:paraId="428846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10B51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blocking status.</w:t>
      </w:r>
    </w:p>
    <w:p w14:paraId="2A3CDDF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C1CE2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 xml:space="preserve"> - user's blocking status (true if blocked, false otherwise).</w:t>
      </w:r>
    </w:p>
    <w:p w14:paraId="7B354758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*/</w:t>
      </w:r>
    </w:p>
    <w:p w14:paraId="45FEE90A" w14:textId="77777777" w:rsidR="007D762D" w:rsidRPr="007D762D" w:rsidRDefault="007D762D" w:rsidP="007D762D">
      <w:pPr>
        <w:pStyle w:val="a8"/>
        <w:rPr>
          <w:lang w:val="en-US"/>
        </w:rPr>
      </w:pPr>
      <w:r w:rsidRPr="0077473D">
        <w:rPr>
          <w:lang w:val="en-US"/>
        </w:rPr>
        <w:tab/>
      </w:r>
      <w:r w:rsidRPr="007D762D">
        <w:rPr>
          <w:lang w:val="en-US"/>
        </w:rPr>
        <w:t xml:space="preserve">public void </w:t>
      </w:r>
      <w:proofErr w:type="spellStart"/>
      <w:proofErr w:type="gramStart"/>
      <w:r w:rsidRPr="007D762D">
        <w:rPr>
          <w:lang w:val="en-US"/>
        </w:rPr>
        <w:t>setBlockingStatus</w:t>
      </w:r>
      <w:proofErr w:type="spellEnd"/>
      <w:r w:rsidRPr="007D762D">
        <w:rPr>
          <w:lang w:val="en-US"/>
        </w:rPr>
        <w:t>(</w:t>
      </w:r>
      <w:proofErr w:type="spellStart"/>
      <w:proofErr w:type="gramEnd"/>
      <w:r w:rsidRPr="007D762D">
        <w:rPr>
          <w:lang w:val="en-US"/>
        </w:rPr>
        <w:t>boolean</w:t>
      </w:r>
      <w:proofErr w:type="spellEnd"/>
      <w:r w:rsidRPr="007D762D">
        <w:rPr>
          <w:lang w:val="en-US"/>
        </w:rPr>
        <w:t xml:space="preserve">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) {</w:t>
      </w:r>
    </w:p>
    <w:p w14:paraId="5F3EF8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rPr>
          <w:lang w:val="en-US"/>
        </w:rPr>
        <w:t>this.blockingStatus</w:t>
      </w:r>
      <w:proofErr w:type="spellEnd"/>
      <w:proofErr w:type="gramEnd"/>
      <w:r w:rsidRPr="007D762D">
        <w:rPr>
          <w:lang w:val="en-US"/>
        </w:rPr>
        <w:t xml:space="preserve"> = </w:t>
      </w:r>
      <w:proofErr w:type="spellStart"/>
      <w:r w:rsidRPr="007D762D">
        <w:rPr>
          <w:lang w:val="en-US"/>
        </w:rPr>
        <w:t>blockingStatus</w:t>
      </w:r>
      <w:proofErr w:type="spellEnd"/>
      <w:r w:rsidRPr="007D762D">
        <w:rPr>
          <w:lang w:val="en-US"/>
        </w:rPr>
        <w:t>;</w:t>
      </w:r>
    </w:p>
    <w:p w14:paraId="0DBE04C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4DC91C48" w14:textId="77777777" w:rsidR="007D762D" w:rsidRPr="007D762D" w:rsidRDefault="007D762D" w:rsidP="007D762D">
      <w:pPr>
        <w:pStyle w:val="a8"/>
        <w:rPr>
          <w:lang w:val="en-US"/>
        </w:rPr>
      </w:pPr>
    </w:p>
    <w:p w14:paraId="374ECA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>/**</w:t>
      </w:r>
    </w:p>
    <w:p w14:paraId="64BC64B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user's password.</w:t>
      </w:r>
    </w:p>
    <w:p w14:paraId="2A71ED1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FA0A4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user's password.</w:t>
      </w:r>
    </w:p>
    <w:p w14:paraId="00DE4C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B3AB3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String </w:t>
      </w:r>
      <w:proofErr w:type="spellStart"/>
      <w:proofErr w:type="gramStart"/>
      <w:r w:rsidRPr="007D762D">
        <w:rPr>
          <w:lang w:val="en-US"/>
        </w:rPr>
        <w:t>getParole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 {</w:t>
      </w:r>
    </w:p>
    <w:p w14:paraId="4614BCE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7D762D">
        <w:rPr>
          <w:lang w:val="en-US"/>
        </w:rPr>
        <w:tab/>
        <w:t>return parole;</w:t>
      </w:r>
    </w:p>
    <w:p w14:paraId="249EAA7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}</w:t>
      </w:r>
    </w:p>
    <w:p w14:paraId="75FEE0A2" w14:textId="77777777" w:rsidR="007D762D" w:rsidRPr="007D762D" w:rsidRDefault="007D762D" w:rsidP="007D762D">
      <w:pPr>
        <w:pStyle w:val="a8"/>
        <w:rPr>
          <w:lang w:val="en-US"/>
        </w:rPr>
      </w:pPr>
    </w:p>
    <w:p w14:paraId="4DFCB0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1185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user's password.</w:t>
      </w:r>
    </w:p>
    <w:p w14:paraId="2532DE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B97F2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parole - user's password.</w:t>
      </w:r>
    </w:p>
    <w:p w14:paraId="7F47528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E373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public void </w:t>
      </w:r>
      <w:proofErr w:type="spellStart"/>
      <w:proofErr w:type="gramStart"/>
      <w:r w:rsidRPr="007D762D">
        <w:rPr>
          <w:lang w:val="en-US"/>
        </w:rPr>
        <w:t>setParole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parole) {</w:t>
      </w:r>
    </w:p>
    <w:p w14:paraId="56470F5D" w14:textId="77777777" w:rsidR="007D762D" w:rsidRPr="007D762D" w:rsidRDefault="007D762D" w:rsidP="007D762D">
      <w:pPr>
        <w:pStyle w:val="a8"/>
      </w:pPr>
      <w:r w:rsidRPr="007D762D">
        <w:rPr>
          <w:lang w:val="en-US"/>
        </w:rPr>
        <w:tab/>
      </w:r>
      <w:r w:rsidRPr="007D762D">
        <w:rPr>
          <w:lang w:val="en-US"/>
        </w:rPr>
        <w:tab/>
      </w:r>
      <w:proofErr w:type="spellStart"/>
      <w:proofErr w:type="gramStart"/>
      <w:r w:rsidRPr="007D762D">
        <w:t>this.parole</w:t>
      </w:r>
      <w:proofErr w:type="spellEnd"/>
      <w:proofErr w:type="gramEnd"/>
      <w:r w:rsidRPr="007D762D">
        <w:t xml:space="preserve"> = </w:t>
      </w:r>
      <w:proofErr w:type="spellStart"/>
      <w:r w:rsidRPr="007D762D">
        <w:t>parole</w:t>
      </w:r>
      <w:proofErr w:type="spellEnd"/>
      <w:r w:rsidRPr="007D762D">
        <w:t>;</w:t>
      </w:r>
    </w:p>
    <w:p w14:paraId="7F2549CF" w14:textId="77777777" w:rsidR="007D762D" w:rsidRPr="007D762D" w:rsidRDefault="007D762D" w:rsidP="007D762D">
      <w:pPr>
        <w:pStyle w:val="a8"/>
      </w:pPr>
      <w:r w:rsidRPr="007D762D">
        <w:tab/>
        <w:t>}</w:t>
      </w:r>
    </w:p>
    <w:p w14:paraId="36B33FBF" w14:textId="548D8109" w:rsidR="007D762D" w:rsidRDefault="007D762D" w:rsidP="007D762D">
      <w:pPr>
        <w:pStyle w:val="a8"/>
      </w:pPr>
      <w:r w:rsidRPr="007D762D">
        <w:t>}</w:t>
      </w:r>
    </w:p>
    <w:p w14:paraId="539C1341" w14:textId="5BB33E44" w:rsidR="007D762D" w:rsidRDefault="007D762D" w:rsidP="007D762D">
      <w:pPr>
        <w:pStyle w:val="2"/>
      </w:pPr>
      <w:proofErr w:type="spellStart"/>
      <w:r>
        <w:t>GoodDAO</w:t>
      </w:r>
      <w:proofErr w:type="spellEnd"/>
    </w:p>
    <w:p w14:paraId="56754C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6D10B9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Good entities.</w:t>
      </w:r>
    </w:p>
    <w:p w14:paraId="35B5D3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to retrieve, update, and manage information about goods in the system.</w:t>
      </w:r>
    </w:p>
    <w:p w14:paraId="1B902A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04ABFC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50AC7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198438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GoodDAO</w:t>
      </w:r>
      <w:proofErr w:type="spellEnd"/>
      <w:r w:rsidRPr="007D762D">
        <w:rPr>
          <w:lang w:val="en-US"/>
        </w:rPr>
        <w:t xml:space="preserve"> {</w:t>
      </w:r>
    </w:p>
    <w:p w14:paraId="00862DA9" w14:textId="77777777" w:rsidR="007D762D" w:rsidRPr="007D762D" w:rsidRDefault="007D762D" w:rsidP="007D762D">
      <w:pPr>
        <w:pStyle w:val="a8"/>
        <w:rPr>
          <w:lang w:val="en-US"/>
        </w:rPr>
      </w:pPr>
    </w:p>
    <w:p w14:paraId="369268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9CAD0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all goods available for sale.</w:t>
      </w:r>
    </w:p>
    <w:p w14:paraId="64A5BA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4ED67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all selling goods.</w:t>
      </w:r>
    </w:p>
    <w:p w14:paraId="62A0B2F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9FD835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getAllSellingGoods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1DA49EDD" w14:textId="77777777" w:rsidR="007D762D" w:rsidRPr="007D762D" w:rsidRDefault="007D762D" w:rsidP="007D762D">
      <w:pPr>
        <w:pStyle w:val="a8"/>
        <w:rPr>
          <w:lang w:val="en-US"/>
        </w:rPr>
      </w:pPr>
    </w:p>
    <w:p w14:paraId="4F6F3A3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919E1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hot selling goods.</w:t>
      </w:r>
    </w:p>
    <w:p w14:paraId="70E2F25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D7901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hot selling goods.</w:t>
      </w:r>
    </w:p>
    <w:p w14:paraId="362C0D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301485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getSellingHotGoods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73401946" w14:textId="77777777" w:rsidR="007D762D" w:rsidRPr="007D762D" w:rsidRDefault="007D762D" w:rsidP="007D762D">
      <w:pPr>
        <w:pStyle w:val="a8"/>
        <w:rPr>
          <w:lang w:val="en-US"/>
        </w:rPr>
      </w:pPr>
    </w:p>
    <w:p w14:paraId="7D1688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46ED4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Gets list of selling goods in a specific category.</w:t>
      </w:r>
    </w:p>
    <w:p w14:paraId="0AE4F59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CAD5C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filter - category by which to filter selling goods.</w:t>
      </w:r>
    </w:p>
    <w:p w14:paraId="71B0FD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selling goods in the specified category.</w:t>
      </w:r>
    </w:p>
    <w:p w14:paraId="2E0623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C87FB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getSellingGoodsByCategory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filter);</w:t>
      </w:r>
    </w:p>
    <w:p w14:paraId="47CE3772" w14:textId="77777777" w:rsidR="007D762D" w:rsidRPr="007D762D" w:rsidRDefault="007D762D" w:rsidP="007D762D">
      <w:pPr>
        <w:pStyle w:val="a8"/>
        <w:rPr>
          <w:lang w:val="en-US"/>
        </w:rPr>
      </w:pPr>
    </w:p>
    <w:p w14:paraId="4D31DA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AA2B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being sold by a specific seller.</w:t>
      </w:r>
    </w:p>
    <w:p w14:paraId="775A15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5ECAD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73C9157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being sold by the specified seller.</w:t>
      </w:r>
    </w:p>
    <w:p w14:paraId="044A3E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F43991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getMySellingGoods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4F54A76D" w14:textId="77777777" w:rsidR="007D762D" w:rsidRPr="007D762D" w:rsidRDefault="007D762D" w:rsidP="007D762D">
      <w:pPr>
        <w:pStyle w:val="a8"/>
        <w:rPr>
          <w:lang w:val="en-US"/>
        </w:rPr>
      </w:pPr>
    </w:p>
    <w:p w14:paraId="7DA7D0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9F85D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sold by a specific seller.</w:t>
      </w:r>
    </w:p>
    <w:p w14:paraId="3825253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412A50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5A51A7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sold by the specified seller.</w:t>
      </w:r>
    </w:p>
    <w:p w14:paraId="0990EF0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82F48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getMySoldGoods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9087EBE" w14:textId="77777777" w:rsidR="007D762D" w:rsidRPr="007D762D" w:rsidRDefault="007D762D" w:rsidP="007D762D">
      <w:pPr>
        <w:pStyle w:val="a8"/>
        <w:rPr>
          <w:lang w:val="en-US"/>
        </w:rPr>
      </w:pPr>
    </w:p>
    <w:p w14:paraId="05F327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C410E9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goods removed by a specific seller.</w:t>
      </w:r>
    </w:p>
    <w:p w14:paraId="46DA4D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FEDC7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seller.</w:t>
      </w:r>
    </w:p>
    <w:p w14:paraId="20116A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</w:t>
      </w:r>
      <w:proofErr w:type="gramStart"/>
      <w:r w:rsidRPr="007D762D">
        <w:rPr>
          <w:lang w:val="en-US"/>
        </w:rPr>
        <w:t>Good</w:t>
      </w:r>
      <w:proofErr w:type="gramEnd"/>
      <w:r w:rsidRPr="007D762D">
        <w:rPr>
          <w:lang w:val="en-US"/>
        </w:rPr>
        <w:t xml:space="preserve"> objects representing goods removed by the specified seller.</w:t>
      </w:r>
    </w:p>
    <w:p w14:paraId="572D7F4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77824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List&lt;Good&gt; </w:t>
      </w:r>
      <w:proofErr w:type="spellStart"/>
      <w:proofErr w:type="gramStart"/>
      <w:r w:rsidRPr="007D762D">
        <w:rPr>
          <w:lang w:val="en-US"/>
        </w:rPr>
        <w:t>getMyRemovedGoods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270DCF77" w14:textId="77777777" w:rsidR="007D762D" w:rsidRPr="007D762D" w:rsidRDefault="007D762D" w:rsidP="007D762D">
      <w:pPr>
        <w:pStyle w:val="a8"/>
        <w:rPr>
          <w:lang w:val="en-US"/>
        </w:rPr>
      </w:pPr>
    </w:p>
    <w:p w14:paraId="57DCCF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D1C3DC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available categories for goods.</w:t>
      </w:r>
    </w:p>
    <w:p w14:paraId="4F7A69A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635447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category names.</w:t>
      </w:r>
    </w:p>
    <w:p w14:paraId="6490D7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3A2B28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List&lt;String&gt; </w:t>
      </w:r>
      <w:proofErr w:type="spellStart"/>
      <w:proofErr w:type="gramStart"/>
      <w:r w:rsidRPr="007D762D">
        <w:rPr>
          <w:lang w:val="en-US"/>
        </w:rPr>
        <w:t>getCategories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33A69651" w14:textId="77777777" w:rsidR="007D762D" w:rsidRPr="007D762D" w:rsidRDefault="007D762D" w:rsidP="007D762D">
      <w:pPr>
        <w:pStyle w:val="a8"/>
        <w:rPr>
          <w:lang w:val="en-US"/>
        </w:rPr>
      </w:pPr>
    </w:p>
    <w:p w14:paraId="18E175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C6B1B1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information about a specific good by its identifier.</w:t>
      </w:r>
    </w:p>
    <w:p w14:paraId="53FA837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C9244B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226334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good.</w:t>
      </w:r>
    </w:p>
    <w:p w14:paraId="52E368F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793F06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Good </w:t>
      </w:r>
      <w:proofErr w:type="spellStart"/>
      <w:proofErr w:type="gramStart"/>
      <w:r w:rsidRPr="007D762D">
        <w:rPr>
          <w:lang w:val="en-US"/>
        </w:rPr>
        <w:t>getGood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01E19CC1" w14:textId="77777777" w:rsidR="007D762D" w:rsidRPr="007D762D" w:rsidRDefault="007D762D" w:rsidP="007D762D">
      <w:pPr>
        <w:pStyle w:val="a8"/>
        <w:rPr>
          <w:lang w:val="en-US"/>
        </w:rPr>
      </w:pPr>
    </w:p>
    <w:p w14:paraId="4747576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6F1DD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Increases the price of a specific good by a specific seller.</w:t>
      </w:r>
    </w:p>
    <w:p w14:paraId="57BBD3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A0A5E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3D08AE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login of the buyer.</w:t>
      </w:r>
    </w:p>
    <w:p w14:paraId="11234D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257F8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raiseGoodPrice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id, String login);</w:t>
      </w:r>
    </w:p>
    <w:p w14:paraId="53EBEFEB" w14:textId="77777777" w:rsidR="007D762D" w:rsidRPr="007D762D" w:rsidRDefault="007D762D" w:rsidP="007D762D">
      <w:pPr>
        <w:pStyle w:val="a8"/>
        <w:rPr>
          <w:lang w:val="en-US"/>
        </w:rPr>
      </w:pPr>
    </w:p>
    <w:p w14:paraId="1D5FF9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60177E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Removes specific good from the system.</w:t>
      </w:r>
    </w:p>
    <w:p w14:paraId="016223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FF6B4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good.</w:t>
      </w:r>
    </w:p>
    <w:p w14:paraId="5DC27A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8DF767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removeGood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7FD05A57" w14:textId="77777777" w:rsidR="007D762D" w:rsidRPr="007D762D" w:rsidRDefault="007D762D" w:rsidP="007D762D">
      <w:pPr>
        <w:pStyle w:val="a8"/>
        <w:rPr>
          <w:lang w:val="en-US"/>
        </w:rPr>
      </w:pPr>
    </w:p>
    <w:p w14:paraId="7726B4C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/**</w:t>
      </w:r>
    </w:p>
    <w:p w14:paraId="22F192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Sets the description of a specific good.</w:t>
      </w:r>
    </w:p>
    <w:p w14:paraId="287ED3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</w:t>
      </w:r>
    </w:p>
    <w:p w14:paraId="2489755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@param id - identifier of the good.</w:t>
      </w:r>
    </w:p>
    <w:p w14:paraId="4867911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 @param description - description for the good.</w:t>
      </w:r>
    </w:p>
    <w:p w14:paraId="48366E0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 */</w:t>
      </w:r>
    </w:p>
    <w:p w14:paraId="6B271B3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setGoodDescription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id, String description);</w:t>
      </w:r>
    </w:p>
    <w:p w14:paraId="564BFAAD" w14:textId="77777777" w:rsidR="007D762D" w:rsidRPr="007D762D" w:rsidRDefault="007D762D" w:rsidP="007D762D">
      <w:pPr>
        <w:pStyle w:val="a8"/>
        <w:rPr>
          <w:lang w:val="en-US"/>
        </w:rPr>
      </w:pPr>
    </w:p>
    <w:p w14:paraId="3BDC95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8676E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Adds a new good.</w:t>
      </w:r>
    </w:p>
    <w:p w14:paraId="5311D36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DE92E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name - name of the good.</w:t>
      </w:r>
    </w:p>
    <w:p w14:paraId="25BA1FA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description - description of the good.</w:t>
      </w:r>
    </w:p>
    <w:p w14:paraId="705C1B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category - category of the good.</w:t>
      </w:r>
    </w:p>
    <w:p w14:paraId="18A1CB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price - starting price of the good.</w:t>
      </w:r>
    </w:p>
    <w:p w14:paraId="11FA68D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seller -seller's name for the good.</w:t>
      </w:r>
    </w:p>
    <w:p w14:paraId="4E93B3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35646F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addGood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name, String description, String category, String price, String seller);</w:t>
      </w:r>
    </w:p>
    <w:p w14:paraId="6FED55AF" w14:textId="77777777" w:rsidR="007D762D" w:rsidRPr="007D762D" w:rsidRDefault="007D762D" w:rsidP="007D762D">
      <w:pPr>
        <w:pStyle w:val="a8"/>
        <w:rPr>
          <w:lang w:val="en-US"/>
        </w:rPr>
      </w:pPr>
    </w:p>
    <w:p w14:paraId="7EFD00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AFF83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constant of the price step and the selling interval.</w:t>
      </w:r>
    </w:p>
    <w:p w14:paraId="4770F0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2D19B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4E4625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741E85E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204B94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void </w:t>
      </w:r>
      <w:proofErr w:type="spellStart"/>
      <w:proofErr w:type="gramStart"/>
      <w:r w:rsidRPr="007D762D">
        <w:rPr>
          <w:lang w:val="en-US"/>
        </w:rPr>
        <w:t>setConstants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, String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>);</w:t>
      </w:r>
    </w:p>
    <w:p w14:paraId="1A44AD17" w14:textId="77777777" w:rsidR="007D762D" w:rsidRPr="007D762D" w:rsidRDefault="007D762D" w:rsidP="007D762D">
      <w:pPr>
        <w:pStyle w:val="a8"/>
        <w:rPr>
          <w:lang w:val="en-US"/>
        </w:rPr>
      </w:pPr>
    </w:p>
    <w:p w14:paraId="57B10C1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29CC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price step setting for goods.</w:t>
      </w:r>
    </w:p>
    <w:p w14:paraId="648A19C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10B11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current price step setting.</w:t>
      </w:r>
    </w:p>
    <w:p w14:paraId="40B0F5E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FD68E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int </w:t>
      </w:r>
      <w:proofErr w:type="spellStart"/>
      <w:proofErr w:type="gramStart"/>
      <w:r w:rsidRPr="007D762D">
        <w:rPr>
          <w:lang w:val="en-US"/>
        </w:rPr>
        <w:t>getPriceStepSetting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452AD663" w14:textId="77777777" w:rsidR="007D762D" w:rsidRPr="007D762D" w:rsidRDefault="007D762D" w:rsidP="007D762D">
      <w:pPr>
        <w:pStyle w:val="a8"/>
        <w:rPr>
          <w:lang w:val="en-US"/>
        </w:rPr>
      </w:pPr>
    </w:p>
    <w:p w14:paraId="176F5F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6A6A29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the current selling interval setting for goods.</w:t>
      </w:r>
    </w:p>
    <w:p w14:paraId="61B89A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21889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current selling interval setting.</w:t>
      </w:r>
    </w:p>
    <w:p w14:paraId="0257A0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6AD30D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int </w:t>
      </w:r>
      <w:proofErr w:type="spellStart"/>
      <w:proofErr w:type="gramStart"/>
      <w:r w:rsidRPr="007D762D">
        <w:rPr>
          <w:lang w:val="en-US"/>
        </w:rPr>
        <w:t>getSellingIntervalSetting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D389A65" w14:textId="77777777" w:rsidR="007D762D" w:rsidRPr="007D762D" w:rsidRDefault="007D762D" w:rsidP="007D762D">
      <w:pPr>
        <w:pStyle w:val="a8"/>
        <w:rPr>
          <w:lang w:val="en-US"/>
        </w:rPr>
      </w:pPr>
    </w:p>
    <w:p w14:paraId="2F8800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888A1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price step for a specific good.</w:t>
      </w:r>
    </w:p>
    <w:p w14:paraId="0427634A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</w:t>
      </w:r>
    </w:p>
    <w:p w14:paraId="7618BEC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for the good.</w:t>
      </w:r>
    </w:p>
    <w:p w14:paraId="2E5CFC7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 xml:space="preserve"> - price step for the good.</w:t>
      </w:r>
    </w:p>
    <w:p w14:paraId="404F39D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A6A3B8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setPriceStep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id, String </w:t>
      </w:r>
      <w:proofErr w:type="spellStart"/>
      <w:r w:rsidRPr="007D762D">
        <w:rPr>
          <w:lang w:val="en-US"/>
        </w:rPr>
        <w:t>priceStep</w:t>
      </w:r>
      <w:proofErr w:type="spellEnd"/>
      <w:r w:rsidRPr="007D762D">
        <w:rPr>
          <w:lang w:val="en-US"/>
        </w:rPr>
        <w:t>);</w:t>
      </w:r>
    </w:p>
    <w:p w14:paraId="18799444" w14:textId="77777777" w:rsidR="007D762D" w:rsidRPr="007D762D" w:rsidRDefault="007D762D" w:rsidP="007D762D">
      <w:pPr>
        <w:pStyle w:val="a8"/>
        <w:rPr>
          <w:lang w:val="en-US"/>
        </w:rPr>
      </w:pPr>
    </w:p>
    <w:p w14:paraId="0B39A4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D6324F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the selling interval for a specific good.</w:t>
      </w:r>
    </w:p>
    <w:p w14:paraId="1F8E769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7677A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for the good.</w:t>
      </w:r>
    </w:p>
    <w:p w14:paraId="17C636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sellingInterval</w:t>
      </w:r>
      <w:proofErr w:type="spellEnd"/>
      <w:r w:rsidRPr="007D762D">
        <w:rPr>
          <w:lang w:val="en-US"/>
        </w:rPr>
        <w:t xml:space="preserve"> - interval for selling the good.</w:t>
      </w:r>
    </w:p>
    <w:p w14:paraId="2A231B5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171B81B" w14:textId="20023465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setSellinInterval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</w:t>
      </w:r>
      <w:r>
        <w:rPr>
          <w:lang w:val="en-US"/>
        </w:rPr>
        <w:t xml:space="preserve">ng id, String </w:t>
      </w:r>
      <w:proofErr w:type="spellStart"/>
      <w:r>
        <w:rPr>
          <w:lang w:val="en-US"/>
        </w:rPr>
        <w:t>sellingInterval</w:t>
      </w:r>
      <w:proofErr w:type="spellEnd"/>
      <w:r>
        <w:rPr>
          <w:lang w:val="en-US"/>
        </w:rPr>
        <w:t>);</w:t>
      </w:r>
    </w:p>
    <w:p w14:paraId="066894AB" w14:textId="52B091AA" w:rsidR="007D762D" w:rsidRDefault="007D762D" w:rsidP="007D762D">
      <w:pPr>
        <w:pStyle w:val="a8"/>
      </w:pPr>
      <w:r w:rsidRPr="007D762D">
        <w:t>}</w:t>
      </w:r>
    </w:p>
    <w:p w14:paraId="0FA0B8D2" w14:textId="23DF179F" w:rsidR="007D762D" w:rsidRDefault="007D762D" w:rsidP="007D762D">
      <w:pPr>
        <w:pStyle w:val="2"/>
      </w:pPr>
      <w:proofErr w:type="spellStart"/>
      <w:r>
        <w:t>TradeDAO</w:t>
      </w:r>
      <w:proofErr w:type="spellEnd"/>
    </w:p>
    <w:p w14:paraId="27F2A5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22D5B8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Trade entities. </w:t>
      </w:r>
    </w:p>
    <w:p w14:paraId="7C26AD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for accessing and managing trade-related data in the database.</w:t>
      </w:r>
    </w:p>
    <w:p w14:paraId="72EC66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72381A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6D4F479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15796EF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TradeDAO</w:t>
      </w:r>
      <w:proofErr w:type="spellEnd"/>
      <w:r w:rsidRPr="007D762D">
        <w:rPr>
          <w:lang w:val="en-US"/>
        </w:rPr>
        <w:t xml:space="preserve"> {</w:t>
      </w:r>
    </w:p>
    <w:p w14:paraId="6EA2420E" w14:textId="77777777" w:rsidR="007D762D" w:rsidRPr="007D762D" w:rsidRDefault="007D762D" w:rsidP="007D762D">
      <w:pPr>
        <w:pStyle w:val="a8"/>
        <w:rPr>
          <w:lang w:val="en-US"/>
        </w:rPr>
      </w:pPr>
    </w:p>
    <w:p w14:paraId="61CD14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13A62C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Retrieves the buyer of a specific good identified by its identifier.</w:t>
      </w:r>
    </w:p>
    <w:p w14:paraId="691303A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98100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goodId</w:t>
      </w:r>
      <w:proofErr w:type="spellEnd"/>
      <w:r w:rsidRPr="007D762D">
        <w:rPr>
          <w:lang w:val="en-US"/>
        </w:rPr>
        <w:t xml:space="preserve"> - identifier of the good.</w:t>
      </w:r>
    </w:p>
    <w:p w14:paraId="04F57ED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buyer's name.</w:t>
      </w:r>
    </w:p>
    <w:p w14:paraId="5910A58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EABCDB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String </w:t>
      </w:r>
      <w:proofErr w:type="spellStart"/>
      <w:proofErr w:type="gramStart"/>
      <w:r w:rsidRPr="007D762D">
        <w:rPr>
          <w:lang w:val="en-US"/>
        </w:rPr>
        <w:t>getBuyerOfGood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</w:t>
      </w:r>
      <w:proofErr w:type="spellStart"/>
      <w:r w:rsidRPr="007D762D">
        <w:rPr>
          <w:lang w:val="en-US"/>
        </w:rPr>
        <w:t>goodId</w:t>
      </w:r>
      <w:proofErr w:type="spellEnd"/>
      <w:r w:rsidRPr="007D762D">
        <w:rPr>
          <w:lang w:val="en-US"/>
        </w:rPr>
        <w:t>);</w:t>
      </w:r>
    </w:p>
    <w:p w14:paraId="4FFFC7DC" w14:textId="77777777" w:rsidR="007D762D" w:rsidRPr="007D762D" w:rsidRDefault="007D762D" w:rsidP="007D762D">
      <w:pPr>
        <w:pStyle w:val="a8"/>
        <w:rPr>
          <w:lang w:val="en-US"/>
        </w:rPr>
      </w:pPr>
    </w:p>
    <w:p w14:paraId="22A32FC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96D55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all trades associated with a specific user login.</w:t>
      </w:r>
    </w:p>
    <w:p w14:paraId="227C293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045B6E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5D86EE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all trades for the user.</w:t>
      </w:r>
    </w:p>
    <w:p w14:paraId="1C7D2BC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04EE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getAllTrades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1D3F48DF" w14:textId="77777777" w:rsidR="007D762D" w:rsidRPr="007D762D" w:rsidRDefault="007D762D" w:rsidP="007D762D">
      <w:pPr>
        <w:pStyle w:val="a8"/>
        <w:rPr>
          <w:lang w:val="en-US"/>
        </w:rPr>
      </w:pPr>
    </w:p>
    <w:p w14:paraId="1FDB63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E8D08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successful trades associated with a specific user login.</w:t>
      </w:r>
    </w:p>
    <w:p w14:paraId="43917F6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3FD073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3ADD3FA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successful trades for the user.</w:t>
      </w:r>
    </w:p>
    <w:p w14:paraId="54DFF03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E1036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getSuccessfulTrades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3F0EF8AC" w14:textId="77777777" w:rsidR="007D762D" w:rsidRPr="007D762D" w:rsidRDefault="007D762D" w:rsidP="007D762D">
      <w:pPr>
        <w:pStyle w:val="a8"/>
        <w:rPr>
          <w:lang w:val="en-US"/>
        </w:rPr>
      </w:pPr>
    </w:p>
    <w:p w14:paraId="3C66A6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90279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unsuccessful trades associated with a specific user login.</w:t>
      </w:r>
    </w:p>
    <w:p w14:paraId="7EED73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74DC2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C2E982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unsuccessful trades for the user.</w:t>
      </w:r>
    </w:p>
    <w:p w14:paraId="22904E9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522B2E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List&lt;Trade&gt; </w:t>
      </w:r>
      <w:proofErr w:type="spellStart"/>
      <w:proofErr w:type="gramStart"/>
      <w:r w:rsidRPr="007D762D">
        <w:rPr>
          <w:lang w:val="en-US"/>
        </w:rPr>
        <w:t>getUnsuccessfulTrades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F36BB95" w14:textId="77777777" w:rsidR="007D762D" w:rsidRPr="007D762D" w:rsidRDefault="007D762D" w:rsidP="007D762D">
      <w:pPr>
        <w:pStyle w:val="a8"/>
        <w:rPr>
          <w:lang w:val="en-US"/>
        </w:rPr>
      </w:pPr>
    </w:p>
    <w:p w14:paraId="21C737A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2AE79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specific trade identified by its identifier.</w:t>
      </w:r>
    </w:p>
    <w:p w14:paraId="2A8384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2807E8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id - identifier of the trade.</w:t>
      </w:r>
    </w:p>
    <w:p w14:paraId="66828CB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trade object.</w:t>
      </w:r>
    </w:p>
    <w:p w14:paraId="395DC8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E7D6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Trade </w:t>
      </w:r>
      <w:proofErr w:type="spellStart"/>
      <w:proofErr w:type="gramStart"/>
      <w:r w:rsidRPr="007D762D">
        <w:rPr>
          <w:lang w:val="en-US"/>
        </w:rPr>
        <w:t>getTrade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id);</w:t>
      </w:r>
    </w:p>
    <w:p w14:paraId="22174E88" w14:textId="77777777" w:rsidR="007D762D" w:rsidRPr="007D762D" w:rsidRDefault="007D762D" w:rsidP="007D762D">
      <w:pPr>
        <w:pStyle w:val="a8"/>
        <w:rPr>
          <w:lang w:val="en-US"/>
        </w:rPr>
      </w:pPr>
    </w:p>
    <w:p w14:paraId="732C795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C37F8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losing trades associated with a specific user login.</w:t>
      </w:r>
    </w:p>
    <w:p w14:paraId="5A51274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5D39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161474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 @return list of identifiers for losing trades.</w:t>
      </w:r>
    </w:p>
    <w:p w14:paraId="3BF9A17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2B3AD7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getLosingTradesId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72119AC5" w14:textId="77777777" w:rsidR="007D762D" w:rsidRPr="007D762D" w:rsidRDefault="007D762D" w:rsidP="007D762D">
      <w:pPr>
        <w:pStyle w:val="a8"/>
        <w:rPr>
          <w:lang w:val="en-US"/>
        </w:rPr>
      </w:pPr>
    </w:p>
    <w:p w14:paraId="286B65C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B2CB15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winning trades associated with a specific user login.</w:t>
      </w:r>
    </w:p>
    <w:p w14:paraId="3C9CA1A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FF2B3A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CE3C1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winning trades.</w:t>
      </w:r>
    </w:p>
    <w:p w14:paraId="4876A03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9ECE86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getWinningTradesId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09C4E0B" w14:textId="77777777" w:rsidR="007D762D" w:rsidRPr="007D762D" w:rsidRDefault="007D762D" w:rsidP="007D762D">
      <w:pPr>
        <w:pStyle w:val="a8"/>
        <w:rPr>
          <w:lang w:val="en-US"/>
        </w:rPr>
      </w:pPr>
    </w:p>
    <w:p w14:paraId="676AF6A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D854BC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won trades associated with a specific user login.</w:t>
      </w:r>
    </w:p>
    <w:p w14:paraId="4DB89C02" w14:textId="77777777" w:rsidR="007D762D" w:rsidRPr="0077473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</w:t>
      </w:r>
      <w:r w:rsidRPr="0077473D">
        <w:rPr>
          <w:lang w:val="en-US"/>
        </w:rPr>
        <w:t>*</w:t>
      </w:r>
    </w:p>
    <w:p w14:paraId="3E45D1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178678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won trades.</w:t>
      </w:r>
    </w:p>
    <w:p w14:paraId="1CB78D2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8AE8D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 w:rsidRPr="007D762D">
        <w:rPr>
          <w:lang w:val="en-US"/>
        </w:rPr>
        <w:t>getWinnedTradesId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6B829E47" w14:textId="77777777" w:rsidR="007D762D" w:rsidRPr="007D762D" w:rsidRDefault="007D762D" w:rsidP="007D762D">
      <w:pPr>
        <w:pStyle w:val="a8"/>
        <w:rPr>
          <w:lang w:val="en-US"/>
        </w:rPr>
      </w:pPr>
    </w:p>
    <w:p w14:paraId="0CFEFB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D01A67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Retrieves a list of identifiers for lost trades associated with a specific user login.</w:t>
      </w:r>
    </w:p>
    <w:p w14:paraId="335C4A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696482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7E5A2B7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identifiers for lost trades.</w:t>
      </w:r>
    </w:p>
    <w:p w14:paraId="64439D9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EA84545" w14:textId="61C2007F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List&lt;Integer&gt; </w:t>
      </w:r>
      <w:proofErr w:type="spellStart"/>
      <w:proofErr w:type="gramStart"/>
      <w:r>
        <w:rPr>
          <w:lang w:val="en-US"/>
        </w:rPr>
        <w:t>getLosedTradesId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String login);</w:t>
      </w:r>
    </w:p>
    <w:p w14:paraId="409A059B" w14:textId="687627D4" w:rsidR="007D762D" w:rsidRDefault="007D762D" w:rsidP="007D762D">
      <w:pPr>
        <w:pStyle w:val="a8"/>
      </w:pPr>
      <w:r w:rsidRPr="007D762D">
        <w:t>}</w:t>
      </w:r>
    </w:p>
    <w:p w14:paraId="17E2DFF6" w14:textId="75B6A214" w:rsidR="007D762D" w:rsidRDefault="007D762D" w:rsidP="007D762D">
      <w:pPr>
        <w:pStyle w:val="2"/>
      </w:pPr>
      <w:proofErr w:type="spellStart"/>
      <w:r>
        <w:t>UserDAO</w:t>
      </w:r>
      <w:proofErr w:type="spellEnd"/>
    </w:p>
    <w:p w14:paraId="04A07F2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>/**</w:t>
      </w:r>
    </w:p>
    <w:p w14:paraId="1C3AD5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Interface representing Data Access Object for User entities.</w:t>
      </w:r>
    </w:p>
    <w:p w14:paraId="181BBEA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Defines methods to retrieve, update, and manage </w:t>
      </w:r>
      <w:proofErr w:type="gramStart"/>
      <w:r w:rsidRPr="007D762D">
        <w:rPr>
          <w:lang w:val="en-US"/>
        </w:rPr>
        <w:t>users</w:t>
      </w:r>
      <w:proofErr w:type="gramEnd"/>
      <w:r w:rsidRPr="007D762D">
        <w:rPr>
          <w:lang w:val="en-US"/>
        </w:rPr>
        <w:t xml:space="preserve"> information in the database.</w:t>
      </w:r>
    </w:p>
    <w:p w14:paraId="7B6CC0C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</w:t>
      </w:r>
    </w:p>
    <w:p w14:paraId="162CD5D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 @author </w:t>
      </w:r>
      <w:proofErr w:type="spellStart"/>
      <w:r w:rsidRPr="007D762D">
        <w:rPr>
          <w:lang w:val="en-US"/>
        </w:rPr>
        <w:t>Verbickaya</w:t>
      </w:r>
      <w:proofErr w:type="spellEnd"/>
      <w:r w:rsidRPr="007D762D">
        <w:rPr>
          <w:lang w:val="en-US"/>
        </w:rPr>
        <w:t>, Stepanova</w:t>
      </w:r>
    </w:p>
    <w:p w14:paraId="51150F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*/</w:t>
      </w:r>
    </w:p>
    <w:p w14:paraId="3002314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public interface </w:t>
      </w:r>
      <w:proofErr w:type="spellStart"/>
      <w:r w:rsidRPr="007D762D">
        <w:rPr>
          <w:lang w:val="en-US"/>
        </w:rPr>
        <w:t>UserDAO</w:t>
      </w:r>
      <w:proofErr w:type="spellEnd"/>
      <w:r w:rsidRPr="007D762D">
        <w:rPr>
          <w:lang w:val="en-US"/>
        </w:rPr>
        <w:t xml:space="preserve"> {</w:t>
      </w:r>
    </w:p>
    <w:p w14:paraId="5F29F65E" w14:textId="77777777" w:rsidR="007D762D" w:rsidRPr="007D762D" w:rsidRDefault="007D762D" w:rsidP="007D762D">
      <w:pPr>
        <w:pStyle w:val="a8"/>
        <w:rPr>
          <w:lang w:val="en-US"/>
        </w:rPr>
      </w:pPr>
    </w:p>
    <w:p w14:paraId="67DD521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0A3CD7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user by their login.</w:t>
      </w:r>
    </w:p>
    <w:p w14:paraId="170E51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B59A4B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59100A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user object representing the user with the specified login.</w:t>
      </w:r>
    </w:p>
    <w:p w14:paraId="5771541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31B37E7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User </w:t>
      </w:r>
      <w:proofErr w:type="spellStart"/>
      <w:proofErr w:type="gramStart"/>
      <w:r w:rsidRPr="007D762D">
        <w:rPr>
          <w:lang w:val="en-US"/>
        </w:rPr>
        <w:t>getUser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4E06CCEE" w14:textId="77777777" w:rsidR="007D762D" w:rsidRPr="007D762D" w:rsidRDefault="007D762D" w:rsidP="007D762D">
      <w:pPr>
        <w:pStyle w:val="a8"/>
        <w:rPr>
          <w:lang w:val="en-US"/>
        </w:rPr>
      </w:pPr>
    </w:p>
    <w:p w14:paraId="75F0A76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C538F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all users.</w:t>
      </w:r>
    </w:p>
    <w:p w14:paraId="1CAF8E0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5E828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all users in the system.</w:t>
      </w:r>
    </w:p>
    <w:p w14:paraId="065C7E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256E0C9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getAllUsers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09E665D0" w14:textId="77777777" w:rsidR="007D762D" w:rsidRPr="007D762D" w:rsidRDefault="007D762D" w:rsidP="007D762D">
      <w:pPr>
        <w:pStyle w:val="a8"/>
        <w:rPr>
          <w:lang w:val="en-US"/>
        </w:rPr>
      </w:pPr>
    </w:p>
    <w:p w14:paraId="66DC855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4F393C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admin type.</w:t>
      </w:r>
    </w:p>
    <w:p w14:paraId="7F79E0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01A10EC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admin type.</w:t>
      </w:r>
    </w:p>
    <w:p w14:paraId="1AC19F2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1104268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getAdminUsers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7465886" w14:textId="77777777" w:rsidR="007D762D" w:rsidRPr="007D762D" w:rsidRDefault="007D762D" w:rsidP="007D762D">
      <w:pPr>
        <w:pStyle w:val="a8"/>
        <w:rPr>
          <w:lang w:val="en-US"/>
        </w:rPr>
      </w:pPr>
    </w:p>
    <w:p w14:paraId="10BF089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BB8C3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 xml:space="preserve"> type.</w:t>
      </w:r>
    </w:p>
    <w:p w14:paraId="4A272B8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5BBE3D4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 xml:space="preserve"> type.</w:t>
      </w:r>
    </w:p>
    <w:p w14:paraId="2C42899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0FA53EC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getModerUsers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5166E2E3" w14:textId="77777777" w:rsidR="007D762D" w:rsidRPr="007D762D" w:rsidRDefault="007D762D" w:rsidP="007D762D">
      <w:pPr>
        <w:pStyle w:val="a8"/>
        <w:rPr>
          <w:lang w:val="en-US"/>
        </w:rPr>
      </w:pPr>
    </w:p>
    <w:p w14:paraId="731B02F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6E4CC7A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users with the user type.</w:t>
      </w:r>
    </w:p>
    <w:p w14:paraId="1293D49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C4F81F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users with the user type.</w:t>
      </w:r>
    </w:p>
    <w:p w14:paraId="213ABE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5B0A3D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getNormalUsers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44898E00" w14:textId="77777777" w:rsidR="007D762D" w:rsidRPr="007D762D" w:rsidRDefault="007D762D" w:rsidP="007D762D">
      <w:pPr>
        <w:pStyle w:val="a8"/>
        <w:rPr>
          <w:lang w:val="en-US"/>
        </w:rPr>
      </w:pPr>
    </w:p>
    <w:p w14:paraId="6C19604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48E77A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authorized users.</w:t>
      </w:r>
    </w:p>
    <w:p w14:paraId="08920E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64038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authorized users.</w:t>
      </w:r>
    </w:p>
    <w:p w14:paraId="48C9217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716068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getAuthorizedUsers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5304841D" w14:textId="77777777" w:rsidR="007D762D" w:rsidRPr="007D762D" w:rsidRDefault="007D762D" w:rsidP="007D762D">
      <w:pPr>
        <w:pStyle w:val="a8"/>
        <w:rPr>
          <w:lang w:val="en-US"/>
        </w:rPr>
      </w:pPr>
    </w:p>
    <w:p w14:paraId="6F4D330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7FABCCB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unauthorized users.</w:t>
      </w:r>
    </w:p>
    <w:p w14:paraId="7CD875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172DCDB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unauthorized users.</w:t>
      </w:r>
    </w:p>
    <w:p w14:paraId="5338BA4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24EC1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getUnauthorizedUsers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6250332F" w14:textId="77777777" w:rsidR="007D762D" w:rsidRPr="007D762D" w:rsidRDefault="007D762D" w:rsidP="007D762D">
      <w:pPr>
        <w:pStyle w:val="a8"/>
        <w:rPr>
          <w:lang w:val="en-US"/>
        </w:rPr>
      </w:pPr>
    </w:p>
    <w:p w14:paraId="39C885C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CC0751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blocked users.</w:t>
      </w:r>
    </w:p>
    <w:p w14:paraId="5E57BDE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71C3D1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blocked users.</w:t>
      </w:r>
    </w:p>
    <w:p w14:paraId="4161CD0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6003DF5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getBlockedUsers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0F9CA763" w14:textId="77777777" w:rsidR="007D762D" w:rsidRPr="007D762D" w:rsidRDefault="007D762D" w:rsidP="007D762D">
      <w:pPr>
        <w:pStyle w:val="a8"/>
        <w:rPr>
          <w:lang w:val="en-US"/>
        </w:rPr>
      </w:pPr>
    </w:p>
    <w:p w14:paraId="07CE481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FAFC2D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Gets list of unblocked users.</w:t>
      </w:r>
    </w:p>
    <w:p w14:paraId="64D285F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7B699EE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@return list of User objects representing unblocked users.</w:t>
      </w:r>
    </w:p>
    <w:p w14:paraId="1E0300A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43BF72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List&lt;User&gt; </w:t>
      </w:r>
      <w:proofErr w:type="spellStart"/>
      <w:proofErr w:type="gramStart"/>
      <w:r w:rsidRPr="007D762D">
        <w:rPr>
          <w:lang w:val="en-US"/>
        </w:rPr>
        <w:t>getNotBlockedUsers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);</w:t>
      </w:r>
    </w:p>
    <w:p w14:paraId="3B867F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31DABD6C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2FA196B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Blocks the user.</w:t>
      </w:r>
    </w:p>
    <w:p w14:paraId="652023C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</w:t>
      </w:r>
    </w:p>
    <w:p w14:paraId="1D096AB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@param login - user's login.</w:t>
      </w:r>
    </w:p>
    <w:p w14:paraId="0D4F33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3289438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block(</w:t>
      </w:r>
      <w:proofErr w:type="gramEnd"/>
      <w:r w:rsidRPr="007D762D">
        <w:rPr>
          <w:lang w:val="en-US"/>
        </w:rPr>
        <w:t>String login);</w:t>
      </w:r>
    </w:p>
    <w:p w14:paraId="56F05F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5E95E3B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374E1908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Unblocks the user.</w:t>
      </w:r>
    </w:p>
    <w:p w14:paraId="4A23262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</w:t>
      </w:r>
    </w:p>
    <w:p w14:paraId="417C066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 @param login - user's login.</w:t>
      </w:r>
    </w:p>
    <w:p w14:paraId="4E0F766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 */</w:t>
      </w:r>
    </w:p>
    <w:p w14:paraId="423D984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unblock(</w:t>
      </w:r>
      <w:proofErr w:type="gramEnd"/>
      <w:r w:rsidRPr="007D762D">
        <w:rPr>
          <w:lang w:val="en-US"/>
        </w:rPr>
        <w:t>String login);</w:t>
      </w:r>
    </w:p>
    <w:p w14:paraId="5008576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</w:p>
    <w:p w14:paraId="6B0DE24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EAFCD0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Changes the blocking status of a user.</w:t>
      </w:r>
    </w:p>
    <w:p w14:paraId="0958BD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C6C1B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4A6C56F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951F28A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changeBlockingStatus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17D26EAE" w14:textId="77777777" w:rsidR="007D762D" w:rsidRPr="007D762D" w:rsidRDefault="007D762D" w:rsidP="007D762D">
      <w:pPr>
        <w:pStyle w:val="a8"/>
        <w:rPr>
          <w:lang w:val="en-US"/>
        </w:rPr>
      </w:pPr>
    </w:p>
    <w:p w14:paraId="7EECB4D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59E1AB30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Adds a new user.</w:t>
      </w:r>
    </w:p>
    <w:p w14:paraId="4171349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EFC659F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23D33E8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password - user's password.</w:t>
      </w:r>
    </w:p>
    <w:p w14:paraId="7A12C2F7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type - user's type (admin, </w:t>
      </w:r>
      <w:proofErr w:type="spellStart"/>
      <w:r w:rsidRPr="007D762D">
        <w:rPr>
          <w:lang w:val="en-US"/>
        </w:rPr>
        <w:t>moder</w:t>
      </w:r>
      <w:proofErr w:type="spellEnd"/>
      <w:r w:rsidRPr="007D762D">
        <w:rPr>
          <w:lang w:val="en-US"/>
        </w:rPr>
        <w:t>, user).</w:t>
      </w:r>
    </w:p>
    <w:p w14:paraId="3CCE7C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lastRenderedPageBreak/>
        <w:t xml:space="preserve">     */</w:t>
      </w:r>
    </w:p>
    <w:p w14:paraId="588E4DE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addUser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login, String password, String type);</w:t>
      </w:r>
    </w:p>
    <w:p w14:paraId="664F4E5D" w14:textId="77777777" w:rsidR="007D762D" w:rsidRPr="007D762D" w:rsidRDefault="007D762D" w:rsidP="007D762D">
      <w:pPr>
        <w:pStyle w:val="a8"/>
        <w:rPr>
          <w:lang w:val="en-US"/>
        </w:rPr>
      </w:pPr>
    </w:p>
    <w:p w14:paraId="0B7E2F8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2F1736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Sets or updates a user's information.</w:t>
      </w:r>
    </w:p>
    <w:p w14:paraId="03E43253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646B44B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237F18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newPassword</w:t>
      </w:r>
      <w:proofErr w:type="spellEnd"/>
      <w:r w:rsidRPr="007D762D">
        <w:rPr>
          <w:lang w:val="en-US"/>
        </w:rPr>
        <w:t xml:space="preserve"> - new user's password.</w:t>
      </w:r>
    </w:p>
    <w:p w14:paraId="373A6E9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</w:t>
      </w:r>
      <w:proofErr w:type="spellStart"/>
      <w:r w:rsidRPr="007D762D">
        <w:rPr>
          <w:lang w:val="en-US"/>
        </w:rPr>
        <w:t>newBlockingStatus</w:t>
      </w:r>
      <w:proofErr w:type="spellEnd"/>
      <w:r w:rsidRPr="007D762D">
        <w:rPr>
          <w:lang w:val="en-US"/>
        </w:rPr>
        <w:t xml:space="preserve"> - new blocking status for the user.</w:t>
      </w:r>
    </w:p>
    <w:p w14:paraId="57B14B75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47A8A59D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setUser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 xml:space="preserve">String login, String </w:t>
      </w:r>
      <w:proofErr w:type="spellStart"/>
      <w:r w:rsidRPr="007D762D">
        <w:rPr>
          <w:lang w:val="en-US"/>
        </w:rPr>
        <w:t>newPassword</w:t>
      </w:r>
      <w:proofErr w:type="spellEnd"/>
      <w:r w:rsidRPr="007D762D">
        <w:rPr>
          <w:lang w:val="en-US"/>
        </w:rPr>
        <w:t xml:space="preserve">, String </w:t>
      </w:r>
      <w:proofErr w:type="spellStart"/>
      <w:r w:rsidRPr="007D762D">
        <w:rPr>
          <w:lang w:val="en-US"/>
        </w:rPr>
        <w:t>newBlockingStatus</w:t>
      </w:r>
      <w:proofErr w:type="spellEnd"/>
      <w:r w:rsidRPr="007D762D">
        <w:rPr>
          <w:lang w:val="en-US"/>
        </w:rPr>
        <w:t>);</w:t>
      </w:r>
    </w:p>
    <w:p w14:paraId="2BE65745" w14:textId="77777777" w:rsidR="007D762D" w:rsidRPr="007D762D" w:rsidRDefault="007D762D" w:rsidP="007D762D">
      <w:pPr>
        <w:pStyle w:val="a8"/>
        <w:rPr>
          <w:lang w:val="en-US"/>
        </w:rPr>
      </w:pPr>
    </w:p>
    <w:p w14:paraId="3EAEC6BC" w14:textId="77777777" w:rsidR="007D762D" w:rsidRPr="00605622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</w:r>
      <w:r w:rsidRPr="00605622">
        <w:rPr>
          <w:lang w:val="en-US"/>
        </w:rPr>
        <w:t>/**</w:t>
      </w:r>
    </w:p>
    <w:p w14:paraId="520AFDE0" w14:textId="77777777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 xml:space="preserve">     * Deletes a user.</w:t>
      </w:r>
    </w:p>
    <w:p w14:paraId="0ABA6394" w14:textId="77777777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 xml:space="preserve">     *</w:t>
      </w:r>
    </w:p>
    <w:p w14:paraId="2B8AD924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8B912A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3F0D123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spellStart"/>
      <w:proofErr w:type="gramStart"/>
      <w:r w:rsidRPr="007D762D">
        <w:rPr>
          <w:lang w:val="en-US"/>
        </w:rPr>
        <w:t>deleteUser</w:t>
      </w:r>
      <w:proofErr w:type="spellEnd"/>
      <w:r w:rsidRPr="007D762D">
        <w:rPr>
          <w:lang w:val="en-US"/>
        </w:rPr>
        <w:t>(</w:t>
      </w:r>
      <w:proofErr w:type="gramEnd"/>
      <w:r w:rsidRPr="007D762D">
        <w:rPr>
          <w:lang w:val="en-US"/>
        </w:rPr>
        <w:t>String login);</w:t>
      </w:r>
    </w:p>
    <w:p w14:paraId="7381A73E" w14:textId="77777777" w:rsidR="007D762D" w:rsidRPr="007D762D" w:rsidRDefault="007D762D" w:rsidP="007D762D">
      <w:pPr>
        <w:pStyle w:val="a8"/>
        <w:rPr>
          <w:lang w:val="en-US"/>
        </w:rPr>
      </w:pPr>
    </w:p>
    <w:p w14:paraId="4FF9E3BE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40A2D15B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 </w:t>
      </w:r>
      <w:proofErr w:type="gramStart"/>
      <w:r w:rsidRPr="007D762D">
        <w:rPr>
          <w:lang w:val="en-US"/>
        </w:rPr>
        <w:t>logs</w:t>
      </w:r>
      <w:proofErr w:type="gramEnd"/>
      <w:r w:rsidRPr="007D762D">
        <w:rPr>
          <w:lang w:val="en-US"/>
        </w:rPr>
        <w:t xml:space="preserve"> out the user of the system.</w:t>
      </w:r>
    </w:p>
    <w:p w14:paraId="414668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4511917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4E06293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5D67280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logout(</w:t>
      </w:r>
      <w:proofErr w:type="gramEnd"/>
      <w:r w:rsidRPr="007D762D">
        <w:rPr>
          <w:lang w:val="en-US"/>
        </w:rPr>
        <w:t>String login);</w:t>
      </w:r>
    </w:p>
    <w:p w14:paraId="5977453F" w14:textId="77777777" w:rsidR="007D762D" w:rsidRPr="007D762D" w:rsidRDefault="007D762D" w:rsidP="007D762D">
      <w:pPr>
        <w:pStyle w:val="a8"/>
        <w:rPr>
          <w:lang w:val="en-US"/>
        </w:rPr>
      </w:pPr>
    </w:p>
    <w:p w14:paraId="4FA85E46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>/**</w:t>
      </w:r>
    </w:p>
    <w:p w14:paraId="09357BD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Logs user in the system</w:t>
      </w:r>
    </w:p>
    <w:p w14:paraId="63DCF432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</w:t>
      </w:r>
    </w:p>
    <w:p w14:paraId="2E90FD21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 @param login - user's login.</w:t>
      </w:r>
    </w:p>
    <w:p w14:paraId="0B4BA219" w14:textId="77777777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 xml:space="preserve">     */</w:t>
      </w:r>
    </w:p>
    <w:p w14:paraId="762EA2A8" w14:textId="6A99E44C" w:rsidR="007D762D" w:rsidRPr="007D762D" w:rsidRDefault="007D762D" w:rsidP="007D762D">
      <w:pPr>
        <w:pStyle w:val="a8"/>
        <w:rPr>
          <w:lang w:val="en-US"/>
        </w:rPr>
      </w:pPr>
      <w:r w:rsidRPr="007D762D">
        <w:rPr>
          <w:lang w:val="en-US"/>
        </w:rPr>
        <w:tab/>
        <w:t xml:space="preserve">void </w:t>
      </w:r>
      <w:proofErr w:type="gramStart"/>
      <w:r w:rsidRPr="007D762D">
        <w:rPr>
          <w:lang w:val="en-US"/>
        </w:rPr>
        <w:t>login(</w:t>
      </w:r>
      <w:proofErr w:type="gramEnd"/>
      <w:r w:rsidRPr="007D762D">
        <w:rPr>
          <w:lang w:val="en-US"/>
        </w:rPr>
        <w:t>String login);</w:t>
      </w:r>
    </w:p>
    <w:p w14:paraId="7A74BE91" w14:textId="7623111F" w:rsidR="007D762D" w:rsidRPr="00605622" w:rsidRDefault="007D762D" w:rsidP="007D762D">
      <w:pPr>
        <w:pStyle w:val="a8"/>
        <w:rPr>
          <w:lang w:val="en-US"/>
        </w:rPr>
      </w:pPr>
      <w:r w:rsidRPr="00605622">
        <w:rPr>
          <w:lang w:val="en-US"/>
        </w:rPr>
        <w:t>}</w:t>
      </w:r>
    </w:p>
    <w:permEnd w:id="613504453"/>
    <w:p w14:paraId="78D2EEFF" w14:textId="77777777" w:rsidR="00EA78AA" w:rsidRPr="003234BB" w:rsidRDefault="00FA4610" w:rsidP="005B4C52">
      <w:pPr>
        <w:pStyle w:val="1"/>
        <w:ind w:left="357" w:hanging="357"/>
      </w:pPr>
      <w:r w:rsidRPr="003234BB">
        <w:t>Библиографический список</w:t>
      </w:r>
    </w:p>
    <w:p w14:paraId="1E8A87E9" w14:textId="0EB973D1" w:rsidR="0077473D" w:rsidRDefault="00D77A88" w:rsidP="00D77A88">
      <w:pPr>
        <w:pStyle w:val="a7"/>
        <w:numPr>
          <w:ilvl w:val="0"/>
          <w:numId w:val="11"/>
        </w:numPr>
      </w:pPr>
      <w:permStart w:id="402917169" w:edGrp="everyone"/>
      <w:r w:rsidRPr="00D77A88">
        <w:t>Блинов И. Н.</w:t>
      </w:r>
      <w:r>
        <w:t>, Романчик В. С. Java. Методы программирования: учеб.-</w:t>
      </w:r>
      <w:r w:rsidRPr="00D77A88">
        <w:t xml:space="preserve">метод. пособие. </w:t>
      </w:r>
      <w:r>
        <w:t>- Минск: Четыре четверти, 2013. - 896 с</w:t>
      </w:r>
      <w:r w:rsidR="0077473D">
        <w:t>.</w:t>
      </w:r>
    </w:p>
    <w:p w14:paraId="4AC76CAA" w14:textId="5D7B6190" w:rsidR="0077473D" w:rsidRPr="003234BB" w:rsidRDefault="0077473D" w:rsidP="0077473D">
      <w:pPr>
        <w:pStyle w:val="a7"/>
        <w:numPr>
          <w:ilvl w:val="0"/>
          <w:numId w:val="11"/>
        </w:numPr>
      </w:pPr>
      <w:r>
        <w:t xml:space="preserve">Пруцков А. В., Сборник документов для учебных занятий 2020 года. - Рязань: РГРТУ, 2020 - 36 с. - №5500. </w:t>
      </w:r>
      <w:permEnd w:id="402917169"/>
    </w:p>
    <w:sectPr w:rsidR="0077473D" w:rsidRPr="003234BB" w:rsidSect="001A31E7">
      <w:headerReference w:type="default" r:id="rId35"/>
      <w:headerReference w:type="first" r:id="rId3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3FAD5" w14:textId="77777777" w:rsidR="00E92E99" w:rsidRDefault="00E92E99" w:rsidP="001A31E7">
      <w:r>
        <w:separator/>
      </w:r>
    </w:p>
  </w:endnote>
  <w:endnote w:type="continuationSeparator" w:id="0">
    <w:p w14:paraId="5C2BCEB0" w14:textId="77777777" w:rsidR="00E92E99" w:rsidRDefault="00E92E99" w:rsidP="001A31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606CD" w14:textId="77777777" w:rsidR="00E92E99" w:rsidRDefault="00E92E99" w:rsidP="001A31E7">
      <w:r>
        <w:separator/>
      </w:r>
    </w:p>
  </w:footnote>
  <w:footnote w:type="continuationSeparator" w:id="0">
    <w:p w14:paraId="67A16DB3" w14:textId="77777777" w:rsidR="00E92E99" w:rsidRDefault="00E92E99" w:rsidP="001A31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08ED1" w14:textId="77777777" w:rsidR="00E92E99" w:rsidRDefault="00E92E99" w:rsidP="001A31E7">
    <w:pPr>
      <w:pStyle w:val="ab"/>
      <w:spacing w:after="240"/>
      <w:jc w:val="center"/>
    </w:pPr>
    <w:r>
      <w:fldChar w:fldCharType="begin"/>
    </w:r>
    <w:r>
      <w:instrText>PAGE   \* MERGEFORMAT</w:instrText>
    </w:r>
    <w:r>
      <w:fldChar w:fldCharType="separate"/>
    </w:r>
    <w:r w:rsidR="006B49F0">
      <w:rPr>
        <w:noProof/>
      </w:rPr>
      <w:t>48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0170A" w14:textId="77777777" w:rsidR="00E92E99" w:rsidRDefault="00E92E99" w:rsidP="001A31E7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38E882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3EAE09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925338"/>
    <w:multiLevelType w:val="multilevel"/>
    <w:tmpl w:val="CDE69D3E"/>
    <w:lvl w:ilvl="0">
      <w:start w:val="1"/>
      <w:numFmt w:val="decimal"/>
      <w:pStyle w:val="1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4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9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77" w:hanging="1440"/>
      </w:pPr>
      <w:rPr>
        <w:rFonts w:hint="default"/>
      </w:rPr>
    </w:lvl>
  </w:abstractNum>
  <w:abstractNum w:abstractNumId="3" w15:restartNumberingAfterBreak="0">
    <w:nsid w:val="04363D70"/>
    <w:multiLevelType w:val="multilevel"/>
    <w:tmpl w:val="E28244D8"/>
    <w:lvl w:ilvl="0">
      <w:start w:val="1"/>
      <w:numFmt w:val="decimal"/>
      <w:lvlText w:val="%1."/>
      <w:lvlJc w:val="left"/>
      <w:pPr>
        <w:ind w:left="717" w:hanging="360"/>
      </w:pPr>
    </w:lvl>
    <w:lvl w:ilvl="1">
      <w:start w:val="1"/>
      <w:numFmt w:val="decimal"/>
      <w:lvlText w:val="%1.%2."/>
      <w:lvlJc w:val="left"/>
      <w:pPr>
        <w:ind w:left="1149" w:hanging="432"/>
      </w:pPr>
    </w:lvl>
    <w:lvl w:ilvl="2">
      <w:start w:val="1"/>
      <w:numFmt w:val="decimal"/>
      <w:lvlText w:val="%1.%2.%3."/>
      <w:lvlJc w:val="left"/>
      <w:pPr>
        <w:ind w:left="1581" w:hanging="504"/>
      </w:pPr>
    </w:lvl>
    <w:lvl w:ilvl="3">
      <w:start w:val="1"/>
      <w:numFmt w:val="decimal"/>
      <w:lvlText w:val="%1.%2.%3.%4."/>
      <w:lvlJc w:val="left"/>
      <w:pPr>
        <w:ind w:left="2085" w:hanging="648"/>
      </w:pPr>
    </w:lvl>
    <w:lvl w:ilvl="4">
      <w:start w:val="1"/>
      <w:numFmt w:val="decimal"/>
      <w:lvlText w:val="%1.%2.%3.%4.%5."/>
      <w:lvlJc w:val="left"/>
      <w:pPr>
        <w:ind w:left="2589" w:hanging="792"/>
      </w:pPr>
    </w:lvl>
    <w:lvl w:ilvl="5">
      <w:start w:val="1"/>
      <w:numFmt w:val="decimal"/>
      <w:lvlText w:val="%1.%2.%3.%4.%5.%6."/>
      <w:lvlJc w:val="left"/>
      <w:pPr>
        <w:ind w:left="3093" w:hanging="936"/>
      </w:pPr>
    </w:lvl>
    <w:lvl w:ilvl="6">
      <w:start w:val="1"/>
      <w:numFmt w:val="decimal"/>
      <w:lvlText w:val="%1.%2.%3.%4.%5.%6.%7."/>
      <w:lvlJc w:val="left"/>
      <w:pPr>
        <w:ind w:left="3597" w:hanging="1080"/>
      </w:pPr>
    </w:lvl>
    <w:lvl w:ilvl="7">
      <w:start w:val="1"/>
      <w:numFmt w:val="decimal"/>
      <w:lvlText w:val="%1.%2.%3.%4.%5.%6.%7.%8."/>
      <w:lvlJc w:val="left"/>
      <w:pPr>
        <w:ind w:left="4101" w:hanging="1224"/>
      </w:pPr>
    </w:lvl>
    <w:lvl w:ilvl="8">
      <w:start w:val="1"/>
      <w:numFmt w:val="decimal"/>
      <w:lvlText w:val="%1.%2.%3.%4.%5.%6.%7.%8.%9."/>
      <w:lvlJc w:val="left"/>
      <w:pPr>
        <w:ind w:left="4677" w:hanging="1440"/>
      </w:pPr>
    </w:lvl>
  </w:abstractNum>
  <w:abstractNum w:abstractNumId="4" w15:restartNumberingAfterBreak="0">
    <w:nsid w:val="1F8605BA"/>
    <w:multiLevelType w:val="multilevel"/>
    <w:tmpl w:val="3A38E3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5233705"/>
    <w:multiLevelType w:val="hybridMultilevel"/>
    <w:tmpl w:val="CA3CDDFC"/>
    <w:lvl w:ilvl="0" w:tplc="30F6B6C6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D93B59"/>
    <w:multiLevelType w:val="multilevel"/>
    <w:tmpl w:val="1CE26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213CCC"/>
    <w:multiLevelType w:val="multilevel"/>
    <w:tmpl w:val="9E72218A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8" w15:restartNumberingAfterBreak="0">
    <w:nsid w:val="7DA62134"/>
    <w:multiLevelType w:val="multilevel"/>
    <w:tmpl w:val="1F2C2BF4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2"/>
  </w:num>
  <w:num w:numId="8">
    <w:abstractNumId w:val="2"/>
  </w:num>
  <w:num w:numId="9">
    <w:abstractNumId w:val="1"/>
  </w:num>
  <w:num w:numId="10">
    <w:abstractNumId w:val="7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8"/>
  </w:num>
  <w:num w:numId="14">
    <w:abstractNumId w:val="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readOnly" w:formatting="1" w:enforcement="1" w:cryptProviderType="rsaAES" w:cryptAlgorithmClass="hash" w:cryptAlgorithmType="typeAny" w:cryptAlgorithmSid="14" w:cryptSpinCount="100000" w:hash="1iqYiZ4VMUNQSBXdQFsj6SLOHgeqCiBHHieCDxVFApGcgIrAAjDElKVfrhtwwk+57zDAExehtpUr9bc5QaoB+Q==" w:salt="gOLoupMscT1I13SS6vKFyA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43751"/>
    <w:rsid w:val="00015261"/>
    <w:rsid w:val="0001746E"/>
    <w:rsid w:val="00025028"/>
    <w:rsid w:val="00051278"/>
    <w:rsid w:val="00053D26"/>
    <w:rsid w:val="00063E12"/>
    <w:rsid w:val="00065E74"/>
    <w:rsid w:val="00073668"/>
    <w:rsid w:val="000749C3"/>
    <w:rsid w:val="00093412"/>
    <w:rsid w:val="000B4278"/>
    <w:rsid w:val="000B5C1D"/>
    <w:rsid w:val="000C041F"/>
    <w:rsid w:val="000C6843"/>
    <w:rsid w:val="000C71FD"/>
    <w:rsid w:val="000C746E"/>
    <w:rsid w:val="000D15E2"/>
    <w:rsid w:val="000D1B40"/>
    <w:rsid w:val="000D37B2"/>
    <w:rsid w:val="000D6E66"/>
    <w:rsid w:val="000D7179"/>
    <w:rsid w:val="000F580F"/>
    <w:rsid w:val="000F5D96"/>
    <w:rsid w:val="000F7F1D"/>
    <w:rsid w:val="001011A0"/>
    <w:rsid w:val="00110633"/>
    <w:rsid w:val="00115C8C"/>
    <w:rsid w:val="00144307"/>
    <w:rsid w:val="001467D5"/>
    <w:rsid w:val="00153C14"/>
    <w:rsid w:val="00163F6B"/>
    <w:rsid w:val="00175E6B"/>
    <w:rsid w:val="00184294"/>
    <w:rsid w:val="0018465F"/>
    <w:rsid w:val="001912EB"/>
    <w:rsid w:val="00194CCF"/>
    <w:rsid w:val="001976C4"/>
    <w:rsid w:val="001A082D"/>
    <w:rsid w:val="001A31E7"/>
    <w:rsid w:val="001A4E1D"/>
    <w:rsid w:val="001B4CB7"/>
    <w:rsid w:val="001B7AEF"/>
    <w:rsid w:val="001C4459"/>
    <w:rsid w:val="001D2089"/>
    <w:rsid w:val="001D5F7D"/>
    <w:rsid w:val="001D7ED2"/>
    <w:rsid w:val="001E1D1A"/>
    <w:rsid w:val="001E5908"/>
    <w:rsid w:val="00201435"/>
    <w:rsid w:val="0021020C"/>
    <w:rsid w:val="00217075"/>
    <w:rsid w:val="002212AD"/>
    <w:rsid w:val="00224601"/>
    <w:rsid w:val="00224751"/>
    <w:rsid w:val="00246407"/>
    <w:rsid w:val="002505FD"/>
    <w:rsid w:val="002510ED"/>
    <w:rsid w:val="002631A0"/>
    <w:rsid w:val="002775C8"/>
    <w:rsid w:val="002824C1"/>
    <w:rsid w:val="00292896"/>
    <w:rsid w:val="00292F00"/>
    <w:rsid w:val="00295BB1"/>
    <w:rsid w:val="002A0F4C"/>
    <w:rsid w:val="002B0771"/>
    <w:rsid w:val="002B1F0F"/>
    <w:rsid w:val="002B5DBC"/>
    <w:rsid w:val="002C2D11"/>
    <w:rsid w:val="002D2959"/>
    <w:rsid w:val="002E01FF"/>
    <w:rsid w:val="002E787B"/>
    <w:rsid w:val="002E7D26"/>
    <w:rsid w:val="002F1898"/>
    <w:rsid w:val="002F244C"/>
    <w:rsid w:val="00301C3F"/>
    <w:rsid w:val="0030341A"/>
    <w:rsid w:val="00304A0E"/>
    <w:rsid w:val="003054DB"/>
    <w:rsid w:val="00305CD8"/>
    <w:rsid w:val="00306FF1"/>
    <w:rsid w:val="00320149"/>
    <w:rsid w:val="003234BB"/>
    <w:rsid w:val="00323E11"/>
    <w:rsid w:val="00331BBF"/>
    <w:rsid w:val="003508C5"/>
    <w:rsid w:val="0036097E"/>
    <w:rsid w:val="00362272"/>
    <w:rsid w:val="00370268"/>
    <w:rsid w:val="00372252"/>
    <w:rsid w:val="00377970"/>
    <w:rsid w:val="0038173C"/>
    <w:rsid w:val="003A10E6"/>
    <w:rsid w:val="003C1820"/>
    <w:rsid w:val="003D6C7E"/>
    <w:rsid w:val="003E0C5B"/>
    <w:rsid w:val="003E7C9E"/>
    <w:rsid w:val="003F5C32"/>
    <w:rsid w:val="003F6839"/>
    <w:rsid w:val="00405D1E"/>
    <w:rsid w:val="00422816"/>
    <w:rsid w:val="00424282"/>
    <w:rsid w:val="00440A2F"/>
    <w:rsid w:val="004502CC"/>
    <w:rsid w:val="00454E34"/>
    <w:rsid w:val="004551A2"/>
    <w:rsid w:val="00463C71"/>
    <w:rsid w:val="00466F7D"/>
    <w:rsid w:val="0047066A"/>
    <w:rsid w:val="00471EA8"/>
    <w:rsid w:val="00484F65"/>
    <w:rsid w:val="0049614A"/>
    <w:rsid w:val="004A1D69"/>
    <w:rsid w:val="004A6A85"/>
    <w:rsid w:val="004B3C53"/>
    <w:rsid w:val="004B3D9B"/>
    <w:rsid w:val="004B510C"/>
    <w:rsid w:val="004B5657"/>
    <w:rsid w:val="004C1916"/>
    <w:rsid w:val="004C2951"/>
    <w:rsid w:val="004C4BDC"/>
    <w:rsid w:val="004D3590"/>
    <w:rsid w:val="00506A2E"/>
    <w:rsid w:val="00517966"/>
    <w:rsid w:val="00535561"/>
    <w:rsid w:val="0054091D"/>
    <w:rsid w:val="00544E9D"/>
    <w:rsid w:val="0054630B"/>
    <w:rsid w:val="00552950"/>
    <w:rsid w:val="00564087"/>
    <w:rsid w:val="0056468C"/>
    <w:rsid w:val="0057763A"/>
    <w:rsid w:val="00577F24"/>
    <w:rsid w:val="005816A5"/>
    <w:rsid w:val="005821B8"/>
    <w:rsid w:val="00582B19"/>
    <w:rsid w:val="00583080"/>
    <w:rsid w:val="00592610"/>
    <w:rsid w:val="005B4C52"/>
    <w:rsid w:val="005C5182"/>
    <w:rsid w:val="005F7341"/>
    <w:rsid w:val="006037D5"/>
    <w:rsid w:val="00605622"/>
    <w:rsid w:val="00605C2A"/>
    <w:rsid w:val="00606694"/>
    <w:rsid w:val="00614C30"/>
    <w:rsid w:val="00642A23"/>
    <w:rsid w:val="006445B5"/>
    <w:rsid w:val="00650223"/>
    <w:rsid w:val="00653172"/>
    <w:rsid w:val="00656591"/>
    <w:rsid w:val="006576F4"/>
    <w:rsid w:val="0068067C"/>
    <w:rsid w:val="00685517"/>
    <w:rsid w:val="00690F4A"/>
    <w:rsid w:val="00691E35"/>
    <w:rsid w:val="0069436C"/>
    <w:rsid w:val="006A16A1"/>
    <w:rsid w:val="006A572F"/>
    <w:rsid w:val="006B0564"/>
    <w:rsid w:val="006B493A"/>
    <w:rsid w:val="006B49F0"/>
    <w:rsid w:val="006C7C48"/>
    <w:rsid w:val="006D27CC"/>
    <w:rsid w:val="006E7478"/>
    <w:rsid w:val="006F7E0B"/>
    <w:rsid w:val="00702DF8"/>
    <w:rsid w:val="007318DA"/>
    <w:rsid w:val="00732F89"/>
    <w:rsid w:val="00734693"/>
    <w:rsid w:val="00735DD4"/>
    <w:rsid w:val="007371C0"/>
    <w:rsid w:val="0075182B"/>
    <w:rsid w:val="00763518"/>
    <w:rsid w:val="007661F3"/>
    <w:rsid w:val="0076625F"/>
    <w:rsid w:val="007669C3"/>
    <w:rsid w:val="00772264"/>
    <w:rsid w:val="0077473D"/>
    <w:rsid w:val="00787EF2"/>
    <w:rsid w:val="00790FAB"/>
    <w:rsid w:val="00795D45"/>
    <w:rsid w:val="00797EEC"/>
    <w:rsid w:val="007A0EB6"/>
    <w:rsid w:val="007A4082"/>
    <w:rsid w:val="007B350C"/>
    <w:rsid w:val="007B5F2E"/>
    <w:rsid w:val="007C3E25"/>
    <w:rsid w:val="007C3FE8"/>
    <w:rsid w:val="007C739D"/>
    <w:rsid w:val="007D19D7"/>
    <w:rsid w:val="007D42AD"/>
    <w:rsid w:val="007D762D"/>
    <w:rsid w:val="007F5342"/>
    <w:rsid w:val="00800EBE"/>
    <w:rsid w:val="00802E79"/>
    <w:rsid w:val="00805CB8"/>
    <w:rsid w:val="00817EBF"/>
    <w:rsid w:val="00822F67"/>
    <w:rsid w:val="008262F6"/>
    <w:rsid w:val="008366BF"/>
    <w:rsid w:val="00841729"/>
    <w:rsid w:val="00850F29"/>
    <w:rsid w:val="0085553C"/>
    <w:rsid w:val="008842A0"/>
    <w:rsid w:val="00884A0E"/>
    <w:rsid w:val="0088574D"/>
    <w:rsid w:val="00886BE8"/>
    <w:rsid w:val="00893081"/>
    <w:rsid w:val="00896608"/>
    <w:rsid w:val="008B150C"/>
    <w:rsid w:val="008B2919"/>
    <w:rsid w:val="008B3907"/>
    <w:rsid w:val="008C44A5"/>
    <w:rsid w:val="008D0263"/>
    <w:rsid w:val="008E24ED"/>
    <w:rsid w:val="008F13BB"/>
    <w:rsid w:val="00904654"/>
    <w:rsid w:val="00906CFE"/>
    <w:rsid w:val="0093135F"/>
    <w:rsid w:val="00931F10"/>
    <w:rsid w:val="0094549A"/>
    <w:rsid w:val="00947F87"/>
    <w:rsid w:val="009607E9"/>
    <w:rsid w:val="00965220"/>
    <w:rsid w:val="00966015"/>
    <w:rsid w:val="00970629"/>
    <w:rsid w:val="0099076C"/>
    <w:rsid w:val="009911FF"/>
    <w:rsid w:val="00991EA4"/>
    <w:rsid w:val="00994E86"/>
    <w:rsid w:val="009C33CE"/>
    <w:rsid w:val="009D219A"/>
    <w:rsid w:val="009E3BDC"/>
    <w:rsid w:val="009F01F3"/>
    <w:rsid w:val="009F0E74"/>
    <w:rsid w:val="00A26227"/>
    <w:rsid w:val="00A30729"/>
    <w:rsid w:val="00A307E6"/>
    <w:rsid w:val="00A354F7"/>
    <w:rsid w:val="00A40347"/>
    <w:rsid w:val="00A41A41"/>
    <w:rsid w:val="00A42D00"/>
    <w:rsid w:val="00A42F62"/>
    <w:rsid w:val="00A47A43"/>
    <w:rsid w:val="00A50873"/>
    <w:rsid w:val="00A518C1"/>
    <w:rsid w:val="00A51D2B"/>
    <w:rsid w:val="00A64A5B"/>
    <w:rsid w:val="00A66559"/>
    <w:rsid w:val="00A70301"/>
    <w:rsid w:val="00A73B19"/>
    <w:rsid w:val="00A85D05"/>
    <w:rsid w:val="00A86855"/>
    <w:rsid w:val="00AD0BF4"/>
    <w:rsid w:val="00AD2491"/>
    <w:rsid w:val="00AD5620"/>
    <w:rsid w:val="00AE3980"/>
    <w:rsid w:val="00AE414A"/>
    <w:rsid w:val="00AE6243"/>
    <w:rsid w:val="00AE698A"/>
    <w:rsid w:val="00AF08B7"/>
    <w:rsid w:val="00AF2440"/>
    <w:rsid w:val="00B06945"/>
    <w:rsid w:val="00B21CA6"/>
    <w:rsid w:val="00B3337C"/>
    <w:rsid w:val="00B40A71"/>
    <w:rsid w:val="00B42618"/>
    <w:rsid w:val="00B47665"/>
    <w:rsid w:val="00B56154"/>
    <w:rsid w:val="00B65D01"/>
    <w:rsid w:val="00B722BD"/>
    <w:rsid w:val="00B72BD0"/>
    <w:rsid w:val="00B75798"/>
    <w:rsid w:val="00BA1E3F"/>
    <w:rsid w:val="00BB6BAC"/>
    <w:rsid w:val="00BC7F5E"/>
    <w:rsid w:val="00BD06F9"/>
    <w:rsid w:val="00BD10B4"/>
    <w:rsid w:val="00BD1AB2"/>
    <w:rsid w:val="00BE3D70"/>
    <w:rsid w:val="00BF77AB"/>
    <w:rsid w:val="00C067CF"/>
    <w:rsid w:val="00C50162"/>
    <w:rsid w:val="00C6388F"/>
    <w:rsid w:val="00C67CEE"/>
    <w:rsid w:val="00C76BF8"/>
    <w:rsid w:val="00C83187"/>
    <w:rsid w:val="00CA03C0"/>
    <w:rsid w:val="00CA1517"/>
    <w:rsid w:val="00CA325A"/>
    <w:rsid w:val="00CC4C84"/>
    <w:rsid w:val="00CD1A82"/>
    <w:rsid w:val="00CD1E2D"/>
    <w:rsid w:val="00CD34D5"/>
    <w:rsid w:val="00CD38A0"/>
    <w:rsid w:val="00CD672F"/>
    <w:rsid w:val="00CE22E5"/>
    <w:rsid w:val="00CE3CF3"/>
    <w:rsid w:val="00CE3DB6"/>
    <w:rsid w:val="00CE4DAB"/>
    <w:rsid w:val="00CF1AA6"/>
    <w:rsid w:val="00CF1CAA"/>
    <w:rsid w:val="00CF3283"/>
    <w:rsid w:val="00CF5E51"/>
    <w:rsid w:val="00D01C91"/>
    <w:rsid w:val="00D041EA"/>
    <w:rsid w:val="00D15DF7"/>
    <w:rsid w:val="00D2086F"/>
    <w:rsid w:val="00D30BA3"/>
    <w:rsid w:val="00D35925"/>
    <w:rsid w:val="00D374F5"/>
    <w:rsid w:val="00D4760C"/>
    <w:rsid w:val="00D52A4E"/>
    <w:rsid w:val="00D52F9F"/>
    <w:rsid w:val="00D53CA6"/>
    <w:rsid w:val="00D57E56"/>
    <w:rsid w:val="00D61FA7"/>
    <w:rsid w:val="00D70B0F"/>
    <w:rsid w:val="00D77A88"/>
    <w:rsid w:val="00DB6705"/>
    <w:rsid w:val="00DB74B8"/>
    <w:rsid w:val="00DE0B67"/>
    <w:rsid w:val="00DE25D0"/>
    <w:rsid w:val="00DE6C3D"/>
    <w:rsid w:val="00DE750D"/>
    <w:rsid w:val="00DF6BE8"/>
    <w:rsid w:val="00DF6F3D"/>
    <w:rsid w:val="00E01E3E"/>
    <w:rsid w:val="00E02DF4"/>
    <w:rsid w:val="00E10D60"/>
    <w:rsid w:val="00E223C6"/>
    <w:rsid w:val="00E22BFD"/>
    <w:rsid w:val="00E25367"/>
    <w:rsid w:val="00E36896"/>
    <w:rsid w:val="00E63952"/>
    <w:rsid w:val="00E70A07"/>
    <w:rsid w:val="00E7164C"/>
    <w:rsid w:val="00E741BB"/>
    <w:rsid w:val="00E8056A"/>
    <w:rsid w:val="00E90960"/>
    <w:rsid w:val="00E92E99"/>
    <w:rsid w:val="00E97393"/>
    <w:rsid w:val="00EA3B49"/>
    <w:rsid w:val="00EA4D6A"/>
    <w:rsid w:val="00EA78AA"/>
    <w:rsid w:val="00EA79F1"/>
    <w:rsid w:val="00EB486F"/>
    <w:rsid w:val="00EC4531"/>
    <w:rsid w:val="00EC478B"/>
    <w:rsid w:val="00EC629F"/>
    <w:rsid w:val="00EC6675"/>
    <w:rsid w:val="00EE1D12"/>
    <w:rsid w:val="00EE1FF3"/>
    <w:rsid w:val="00EF4A5D"/>
    <w:rsid w:val="00F01099"/>
    <w:rsid w:val="00F02732"/>
    <w:rsid w:val="00F05838"/>
    <w:rsid w:val="00F1101C"/>
    <w:rsid w:val="00F15EA2"/>
    <w:rsid w:val="00F362AA"/>
    <w:rsid w:val="00F43751"/>
    <w:rsid w:val="00F6475E"/>
    <w:rsid w:val="00F67969"/>
    <w:rsid w:val="00FA4610"/>
    <w:rsid w:val="00FB2403"/>
    <w:rsid w:val="00FD1D1E"/>
    <w:rsid w:val="00FD7EF9"/>
    <w:rsid w:val="00FE0EB1"/>
    <w:rsid w:val="00FE2203"/>
    <w:rsid w:val="00FE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8223D"/>
  <w15:docId w15:val="{2809E159-7E3B-434C-8B22-95BA7B7CB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locked="0" w:semiHidden="1" w:unhideWhenUsed="1"/>
    <w:lsdException w:name="List Number" w:locked="0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rsid w:val="007A0EB6"/>
    <w:pPr>
      <w:spacing w:after="60"/>
      <w:jc w:val="both"/>
    </w:pPr>
    <w:rPr>
      <w:rFonts w:ascii="Montserrat" w:hAnsi="Montserrat"/>
      <w:sz w:val="28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rsid w:val="00535561"/>
    <w:pPr>
      <w:keepNext/>
      <w:keepLines/>
      <w:numPr>
        <w:numId w:val="5"/>
      </w:numPr>
      <w:spacing w:before="240" w:after="80"/>
      <w:ind w:left="0" w:firstLine="0"/>
      <w:jc w:val="left"/>
      <w:outlineLvl w:val="0"/>
    </w:pPr>
    <w:rPr>
      <w:rFonts w:eastAsia="Times New Roman"/>
      <w:b/>
      <w:bCs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35561"/>
    <w:pPr>
      <w:keepNext/>
      <w:keepLines/>
      <w:numPr>
        <w:ilvl w:val="1"/>
        <w:numId w:val="5"/>
      </w:numPr>
      <w:spacing w:before="160" w:after="40"/>
      <w:ind w:left="431" w:hanging="431"/>
      <w:jc w:val="left"/>
      <w:outlineLvl w:val="1"/>
    </w:pPr>
    <w:rPr>
      <w:rFonts w:eastAsia="Times New Roman"/>
      <w:b/>
      <w:bCs/>
      <w:sz w:val="32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locked/>
    <w:rsid w:val="00535561"/>
    <w:pPr>
      <w:keepNext/>
      <w:spacing w:before="240"/>
      <w:jc w:val="left"/>
      <w:outlineLvl w:val="2"/>
    </w:pPr>
    <w:rPr>
      <w:rFonts w:eastAsia="Times New Roman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535561"/>
    <w:rPr>
      <w:rFonts w:ascii="Times New Roman" w:eastAsia="Times New Roman" w:hAnsi="Times New Roman"/>
      <w:b/>
      <w:bCs/>
      <w:sz w:val="36"/>
      <w:szCs w:val="28"/>
      <w:lang w:eastAsia="en-US"/>
    </w:rPr>
  </w:style>
  <w:style w:type="character" w:customStyle="1" w:styleId="20">
    <w:name w:val="Заголовок 2 Знак"/>
    <w:link w:val="2"/>
    <w:uiPriority w:val="9"/>
    <w:rsid w:val="00535561"/>
    <w:rPr>
      <w:rFonts w:ascii="Times New Roman" w:eastAsia="Times New Roman" w:hAnsi="Times New Roman"/>
      <w:b/>
      <w:bCs/>
      <w:sz w:val="32"/>
      <w:szCs w:val="26"/>
      <w:lang w:eastAsia="en-US"/>
    </w:rPr>
  </w:style>
  <w:style w:type="paragraph" w:customStyle="1" w:styleId="11">
    <w:name w:val="Название1"/>
    <w:basedOn w:val="a0"/>
    <w:link w:val="a4"/>
    <w:qFormat/>
    <w:locked/>
    <w:rsid w:val="0069436C"/>
    <w:pPr>
      <w:jc w:val="center"/>
    </w:pPr>
    <w:rPr>
      <w:rFonts w:eastAsia="Times New Roman"/>
      <w:b/>
      <w:bCs/>
      <w:sz w:val="24"/>
      <w:szCs w:val="24"/>
      <w:lang w:eastAsia="ru-RU"/>
    </w:rPr>
  </w:style>
  <w:style w:type="character" w:customStyle="1" w:styleId="a4">
    <w:name w:val="Название Знак"/>
    <w:link w:val="11"/>
    <w:rsid w:val="0069436C"/>
    <w:rPr>
      <w:rFonts w:ascii="Times New Roman" w:eastAsia="Times New Roman" w:hAnsi="Times New Roman"/>
      <w:b/>
      <w:bCs/>
      <w:sz w:val="24"/>
      <w:szCs w:val="24"/>
    </w:rPr>
  </w:style>
  <w:style w:type="paragraph" w:styleId="a5">
    <w:name w:val="Balloon Text"/>
    <w:basedOn w:val="a0"/>
    <w:link w:val="a6"/>
    <w:uiPriority w:val="99"/>
    <w:semiHidden/>
    <w:unhideWhenUsed/>
    <w:locked/>
    <w:rsid w:val="00DB74B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DB74B8"/>
    <w:rPr>
      <w:rFonts w:ascii="Tahoma" w:hAnsi="Tahoma" w:cs="Tahoma"/>
      <w:sz w:val="16"/>
      <w:szCs w:val="16"/>
      <w:lang w:eastAsia="en-US"/>
    </w:rPr>
  </w:style>
  <w:style w:type="paragraph" w:customStyle="1" w:styleId="1415">
    <w:name w:val="Стиль Название + 14 пт не полужирный Междустр.интервал:  15 стро..."/>
    <w:basedOn w:val="11"/>
    <w:locked/>
    <w:rsid w:val="00A47A43"/>
    <w:pPr>
      <w:spacing w:after="80"/>
    </w:pPr>
    <w:rPr>
      <w:b w:val="0"/>
      <w:bCs w:val="0"/>
      <w:sz w:val="28"/>
      <w:szCs w:val="20"/>
    </w:rPr>
  </w:style>
  <w:style w:type="paragraph" w:styleId="a7">
    <w:name w:val="List Number"/>
    <w:basedOn w:val="a0"/>
    <w:autoRedefine/>
    <w:uiPriority w:val="99"/>
    <w:unhideWhenUsed/>
    <w:rsid w:val="008E24ED"/>
    <w:pPr>
      <w:ind w:left="714" w:hanging="357"/>
      <w:contextualSpacing/>
    </w:pPr>
  </w:style>
  <w:style w:type="paragraph" w:customStyle="1" w:styleId="Text-Left">
    <w:name w:val="Text-Left"/>
    <w:basedOn w:val="a0"/>
    <w:qFormat/>
    <w:rsid w:val="00965220"/>
  </w:style>
  <w:style w:type="paragraph" w:customStyle="1" w:styleId="Text-Center">
    <w:name w:val="Text-Center"/>
    <w:basedOn w:val="Text-Left"/>
    <w:qFormat/>
    <w:rsid w:val="00965220"/>
    <w:pPr>
      <w:jc w:val="center"/>
    </w:pPr>
    <w:rPr>
      <w:lang w:val="en-US"/>
    </w:rPr>
  </w:style>
  <w:style w:type="paragraph" w:customStyle="1" w:styleId="Table-Title-Top">
    <w:name w:val="Table-Title-Top"/>
    <w:basedOn w:val="a0"/>
    <w:qFormat/>
    <w:rsid w:val="003234BB"/>
    <w:pPr>
      <w:keepNext/>
      <w:spacing w:before="160"/>
      <w:ind w:left="567"/>
    </w:pPr>
  </w:style>
  <w:style w:type="paragraph" w:customStyle="1" w:styleId="Figure-Title-Bottom">
    <w:name w:val="Figure-Title-Bottom"/>
    <w:basedOn w:val="a0"/>
    <w:next w:val="a0"/>
    <w:qFormat/>
    <w:rsid w:val="00246407"/>
    <w:pPr>
      <w:spacing w:after="160"/>
      <w:jc w:val="center"/>
    </w:pPr>
    <w:rPr>
      <w:lang w:val="en-US"/>
    </w:rPr>
  </w:style>
  <w:style w:type="paragraph" w:customStyle="1" w:styleId="Table-Text">
    <w:name w:val="Table-Text"/>
    <w:basedOn w:val="a0"/>
    <w:qFormat/>
    <w:rsid w:val="00506A2E"/>
    <w:rPr>
      <w:sz w:val="22"/>
    </w:rPr>
  </w:style>
  <w:style w:type="paragraph" w:customStyle="1" w:styleId="Table-Header">
    <w:name w:val="Table-Header"/>
    <w:basedOn w:val="a0"/>
    <w:next w:val="a0"/>
    <w:qFormat/>
    <w:rsid w:val="00506A2E"/>
    <w:pPr>
      <w:keepNext/>
      <w:jc w:val="center"/>
    </w:pPr>
    <w:rPr>
      <w:sz w:val="22"/>
    </w:rPr>
  </w:style>
  <w:style w:type="paragraph" w:styleId="a">
    <w:name w:val="List Bullet"/>
    <w:basedOn w:val="a0"/>
    <w:uiPriority w:val="99"/>
    <w:unhideWhenUsed/>
    <w:rsid w:val="00A42F62"/>
    <w:pPr>
      <w:numPr>
        <w:numId w:val="9"/>
      </w:numPr>
      <w:tabs>
        <w:tab w:val="clear" w:pos="360"/>
        <w:tab w:val="left" w:pos="397"/>
      </w:tabs>
      <w:ind w:left="397" w:hanging="397"/>
      <w:contextualSpacing/>
    </w:pPr>
  </w:style>
  <w:style w:type="paragraph" w:customStyle="1" w:styleId="Figure">
    <w:name w:val="Figure"/>
    <w:basedOn w:val="a0"/>
    <w:next w:val="Figure-Title-Bottom"/>
    <w:qFormat/>
    <w:rsid w:val="003234BB"/>
    <w:pPr>
      <w:spacing w:before="160"/>
      <w:jc w:val="center"/>
    </w:pPr>
  </w:style>
  <w:style w:type="paragraph" w:customStyle="1" w:styleId="a8">
    <w:name w:val="Листинг"/>
    <w:basedOn w:val="a0"/>
    <w:rsid w:val="00A42F62"/>
    <w:pPr>
      <w:tabs>
        <w:tab w:val="left" w:pos="454"/>
        <w:tab w:val="left" w:pos="907"/>
        <w:tab w:val="left" w:pos="1361"/>
        <w:tab w:val="left" w:pos="1814"/>
        <w:tab w:val="left" w:pos="2268"/>
      </w:tabs>
    </w:pPr>
    <w:rPr>
      <w:rFonts w:ascii="Arial Narrow" w:eastAsia="Times New Roman" w:hAnsi="Arial Narrow"/>
      <w:sz w:val="24"/>
      <w:szCs w:val="20"/>
    </w:rPr>
  </w:style>
  <w:style w:type="table" w:styleId="a9">
    <w:name w:val="Table Grid"/>
    <w:basedOn w:val="a2"/>
    <w:uiPriority w:val="59"/>
    <w:locked/>
    <w:rsid w:val="00FA4610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link w:val="3"/>
    <w:uiPriority w:val="9"/>
    <w:semiHidden/>
    <w:rsid w:val="00535561"/>
    <w:rPr>
      <w:rFonts w:ascii="Times New Roman" w:eastAsia="Times New Roman" w:hAnsi="Times New Roman" w:cs="Times New Roman"/>
      <w:b/>
      <w:bCs/>
      <w:sz w:val="26"/>
      <w:szCs w:val="26"/>
      <w:lang w:eastAsia="en-US"/>
    </w:rPr>
  </w:style>
  <w:style w:type="paragraph" w:styleId="aa">
    <w:name w:val="caption"/>
    <w:basedOn w:val="a0"/>
    <w:next w:val="a0"/>
    <w:uiPriority w:val="35"/>
    <w:unhideWhenUsed/>
    <w:qFormat/>
    <w:locked/>
    <w:rsid w:val="00966015"/>
    <w:rPr>
      <w:b/>
      <w:bCs/>
      <w:sz w:val="20"/>
      <w:szCs w:val="20"/>
    </w:rPr>
  </w:style>
  <w:style w:type="paragraph" w:styleId="ab">
    <w:name w:val="header"/>
    <w:basedOn w:val="a0"/>
    <w:link w:val="ac"/>
    <w:uiPriority w:val="99"/>
    <w:unhideWhenUsed/>
    <w:locked/>
    <w:rsid w:val="001A31E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1A31E7"/>
    <w:rPr>
      <w:rFonts w:ascii="Times New Roman" w:hAnsi="Times New Roman"/>
      <w:sz w:val="28"/>
      <w:szCs w:val="22"/>
      <w:lang w:eastAsia="en-US"/>
    </w:rPr>
  </w:style>
  <w:style w:type="paragraph" w:styleId="ad">
    <w:name w:val="footer"/>
    <w:basedOn w:val="a0"/>
    <w:link w:val="ae"/>
    <w:uiPriority w:val="99"/>
    <w:unhideWhenUsed/>
    <w:locked/>
    <w:rsid w:val="001A31E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1A31E7"/>
    <w:rPr>
      <w:rFonts w:ascii="Times New Roman" w:hAnsi="Times New Roman"/>
      <w:sz w:val="28"/>
      <w:szCs w:val="22"/>
      <w:lang w:eastAsia="en-US"/>
    </w:rPr>
  </w:style>
  <w:style w:type="table" w:customStyle="1" w:styleId="Table-Style">
    <w:name w:val="Table-Style"/>
    <w:basedOn w:val="a2"/>
    <w:uiPriority w:val="99"/>
    <w:rsid w:val="00506A2E"/>
    <w:rPr>
      <w:rFonts w:ascii="Montserrat" w:hAnsi="Montserrat"/>
      <w:sz w:val="22"/>
    </w:rPr>
    <w:tblPr>
      <w:jc w:val="center"/>
      <w:tblBorders>
        <w:top w:val="single" w:sz="8" w:space="0" w:color="000000"/>
        <w:bottom w:val="single" w:sz="8" w:space="0" w:color="000000"/>
      </w:tblBorders>
    </w:tblPr>
    <w:trPr>
      <w:jc w:val="center"/>
    </w:trPr>
    <w:tblStylePr w:type="firstRow">
      <w:rPr>
        <w:rFonts w:ascii="Calibri Light" w:hAnsi="Calibri Light"/>
        <w:b/>
        <w:i w:val="0"/>
        <w:caps w:val="0"/>
        <w:smallCaps w:val="0"/>
        <w:strike w:val="0"/>
        <w:dstrike w:val="0"/>
        <w:vanish w:val="0"/>
        <w:color w:val="auto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">
    <w:name w:val="Hyperlink"/>
    <w:basedOn w:val="a1"/>
    <w:uiPriority w:val="99"/>
    <w:semiHidden/>
    <w:unhideWhenUsed/>
    <w:locked/>
    <w:rsid w:val="00CD1A82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D1A82"/>
    <w:rPr>
      <w:color w:val="605E5C"/>
      <w:shd w:val="clear" w:color="auto" w:fill="E1DFDD"/>
    </w:rPr>
  </w:style>
  <w:style w:type="character" w:styleId="af0">
    <w:name w:val="annotation reference"/>
    <w:basedOn w:val="a1"/>
    <w:uiPriority w:val="99"/>
    <w:semiHidden/>
    <w:unhideWhenUsed/>
    <w:locked/>
    <w:rsid w:val="00884A0E"/>
    <w:rPr>
      <w:sz w:val="16"/>
      <w:szCs w:val="16"/>
    </w:rPr>
  </w:style>
  <w:style w:type="paragraph" w:styleId="af1">
    <w:name w:val="annotation text"/>
    <w:basedOn w:val="a0"/>
    <w:link w:val="af2"/>
    <w:uiPriority w:val="99"/>
    <w:semiHidden/>
    <w:unhideWhenUsed/>
    <w:locked/>
    <w:rsid w:val="00884A0E"/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semiHidden/>
    <w:rsid w:val="00884A0E"/>
    <w:rPr>
      <w:rFonts w:ascii="Montserrat" w:hAnsi="Montserrat"/>
      <w:lang w:eastAsia="en-US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locked/>
    <w:rsid w:val="00884A0E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884A0E"/>
    <w:rPr>
      <w:rFonts w:ascii="Montserrat" w:hAnsi="Montserrat"/>
      <w:b/>
      <w:bCs/>
      <w:lang w:eastAsia="en-US"/>
    </w:rPr>
  </w:style>
  <w:style w:type="paragraph" w:styleId="af5">
    <w:name w:val="Normal (Web)"/>
    <w:basedOn w:val="a0"/>
    <w:uiPriority w:val="99"/>
    <w:semiHidden/>
    <w:unhideWhenUsed/>
    <w:locked/>
    <w:rsid w:val="00320149"/>
    <w:rPr>
      <w:rFonts w:ascii="Times New Roman" w:hAnsi="Times New Roman"/>
      <w:sz w:val="24"/>
      <w:szCs w:val="24"/>
    </w:rPr>
  </w:style>
  <w:style w:type="character" w:styleId="af6">
    <w:name w:val="Strong"/>
    <w:basedOn w:val="a1"/>
    <w:uiPriority w:val="22"/>
    <w:qFormat/>
    <w:locked/>
    <w:rsid w:val="003201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6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rver\OneDrive\&#1044;&#1086;&#1082;&#1091;&#1084;&#1077;&#1085;&#1090;&#1099;\&#1059;&#1095;_&#1105;&#1073;&#1072;\&#1059;&#1055;&#1055;\&#1053;&#1072;&#1096;_&#1086;&#1090;&#1095;&#1077;&#1090;&#1080;&#1082;!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EDAEC1-F2E1-4DF3-BF8F-329330F71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Наш_отчетик!</Template>
  <TotalTime>1239</TotalTime>
  <Pages>60</Pages>
  <Words>9361</Words>
  <Characters>53358</Characters>
  <Application>Microsoft Office Word</Application>
  <DocSecurity>8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 Verb</dc:creator>
  <cp:keywords/>
  <cp:lastModifiedBy>Ir Verb</cp:lastModifiedBy>
  <cp:revision>313</cp:revision>
  <cp:lastPrinted>2023-12-14T11:52:00Z</cp:lastPrinted>
  <dcterms:created xsi:type="dcterms:W3CDTF">2023-09-14T20:10:00Z</dcterms:created>
  <dcterms:modified xsi:type="dcterms:W3CDTF">2023-12-14T11:52:00Z</dcterms:modified>
</cp:coreProperties>
</file>